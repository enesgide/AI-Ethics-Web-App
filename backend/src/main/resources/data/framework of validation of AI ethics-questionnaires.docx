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6D874F9" w14:textId="59874011" w:rsidR="008E51F2" w:rsidRDefault="003C367B" w:rsidP="00153B19">
      <w:pPr>
        <w:pStyle w:val="BodyText"/>
      </w:pPr>
      <w:r w:rsidRPr="00A31012"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7957703E" wp14:editId="2A79E140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563485" cy="10690225"/>
            <wp:effectExtent l="0" t="0" r="571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late_Word_A4_Portrait_Covers.pd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3600" cy="1069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8FD9C7E" w:rsidRPr="3F4A2386">
        <w:t xml:space="preserve">   </w:t>
      </w:r>
    </w:p>
    <w:p w14:paraId="720EEC3A" w14:textId="34B1AE8F" w:rsidR="00EB6DEC" w:rsidRDefault="005424E3" w:rsidP="007D606A">
      <w:pPr>
        <w:spacing w:before="80" w:after="80"/>
        <w:rPr>
          <w:rFonts w:eastAsia="Gotham Book"/>
          <w:lang w:eastAsia="en-AU"/>
        </w:rPr>
      </w:pPr>
      <w:r w:rsidRPr="00D821D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A69C8FD" wp14:editId="2EA1C8FE">
                <wp:simplePos x="0" y="0"/>
                <wp:positionH relativeFrom="margin">
                  <wp:posOffset>-487008</wp:posOffset>
                </wp:positionH>
                <wp:positionV relativeFrom="page">
                  <wp:posOffset>8147797</wp:posOffset>
                </wp:positionV>
                <wp:extent cx="5668369" cy="2057400"/>
                <wp:effectExtent l="0" t="0" r="889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8369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E4C015" w14:textId="77777777" w:rsidR="00955159" w:rsidRPr="00143557" w:rsidRDefault="00955159" w:rsidP="005424E3">
                            <w:pPr>
                              <w:rPr>
                                <w:rStyle w:val="SubtitleChar"/>
                                <w:rFonts w:eastAsiaTheme="majorEastAsia"/>
                                <w:b/>
                                <w:sz w:val="36"/>
                                <w:szCs w:val="36"/>
                              </w:rPr>
                            </w:pPr>
                            <w:r w:rsidRPr="00143557">
                              <w:rPr>
                                <w:rStyle w:val="SubtitleChar"/>
                                <w:rFonts w:eastAsiaTheme="majorEastAsia"/>
                                <w:b/>
                                <w:sz w:val="36"/>
                                <w:szCs w:val="36"/>
                              </w:rPr>
                              <w:t xml:space="preserve">Fang Chen </w:t>
                            </w:r>
                            <w:r w:rsidRPr="00143557">
                              <w:rPr>
                                <w:rStyle w:val="SubtitleChar"/>
                                <w:rFonts w:eastAsiaTheme="majorEastAsia"/>
                                <w:sz w:val="36"/>
                                <w:szCs w:val="36"/>
                              </w:rPr>
                              <w:t>and</w:t>
                            </w:r>
                            <w:r w:rsidRPr="00143557">
                              <w:rPr>
                                <w:rStyle w:val="SubtitleChar"/>
                                <w:rFonts w:eastAsiaTheme="majorEastAsia"/>
                                <w:b/>
                                <w:sz w:val="36"/>
                                <w:szCs w:val="36"/>
                              </w:rPr>
                              <w:t xml:space="preserve"> Jianlong Zhou</w:t>
                            </w:r>
                          </w:p>
                          <w:p w14:paraId="7AA9DD70" w14:textId="77777777" w:rsidR="00955159" w:rsidRDefault="00955159" w:rsidP="005424E3">
                            <w:pPr>
                              <w:rPr>
                                <w:rStyle w:val="SubtitleChar"/>
                                <w:rFonts w:eastAsiaTheme="majorEastAsia"/>
                                <w:sz w:val="32"/>
                                <w:szCs w:val="32"/>
                              </w:rPr>
                            </w:pPr>
                          </w:p>
                          <w:p w14:paraId="61A0FC9C" w14:textId="60DB2C01" w:rsidR="00955159" w:rsidRPr="00784135" w:rsidRDefault="009F1C45" w:rsidP="005424E3">
                            <w:pPr>
                              <w:rPr>
                                <w:rStyle w:val="SubtitleChar"/>
                                <w:rFonts w:eastAsiaTheme="major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SubtitleChar"/>
                                <w:rFonts w:eastAsiaTheme="majorEastAsia"/>
                                <w:sz w:val="32"/>
                                <w:szCs w:val="32"/>
                              </w:rPr>
                              <w:t>October</w:t>
                            </w:r>
                            <w:r w:rsidR="00955159" w:rsidRPr="00784135">
                              <w:rPr>
                                <w:rStyle w:val="SubtitleChar"/>
                                <w:rFonts w:eastAsiaTheme="major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5159">
                              <w:rPr>
                                <w:rStyle w:val="SubtitleChar"/>
                                <w:rFonts w:eastAsiaTheme="majorEastAsia"/>
                                <w:sz w:val="32"/>
                                <w:szCs w:val="32"/>
                              </w:rPr>
                              <w:t>2020</w:t>
                            </w:r>
                          </w:p>
                          <w:p w14:paraId="7807CE4D" w14:textId="77777777" w:rsidR="00955159" w:rsidRDefault="00955159" w:rsidP="005424E3">
                            <w:pPr>
                              <w:pStyle w:val="BodyText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E8253CF" w14:textId="77777777" w:rsidR="00955159" w:rsidRPr="00784135" w:rsidRDefault="00955159" w:rsidP="005424E3">
                            <w:pPr>
                              <w:rPr>
                                <w:rStyle w:val="SubtitleChar"/>
                                <w:rFonts w:eastAsiaTheme="majorEastAsia"/>
                                <w:sz w:val="32"/>
                                <w:szCs w:val="32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9C8F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38.35pt;margin-top:641.55pt;width:446.35pt;height:162pt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" filled="f" stroked="f">
                <v:textbox inset="0,0,0">
                  <w:txbxContent>
                    <w:p w14:paraId="78E4C015" w14:textId="77777777" w:rsidR="00955159" w:rsidRPr="00143557" w:rsidRDefault="00955159" w:rsidP="005424E3">
                      <w:pPr>
                        <w:rPr>
                          <w:rStyle w:val="SubtitleChar"/>
                          <w:rFonts w:eastAsiaTheme="majorEastAsia"/>
                          <w:b/>
                          <w:sz w:val="36"/>
                          <w:szCs w:val="36"/>
                        </w:rPr>
                      </w:pPr>
                      <w:r w:rsidRPr="00143557">
                        <w:rPr>
                          <w:rStyle w:val="SubtitleChar"/>
                          <w:rFonts w:eastAsiaTheme="majorEastAsia"/>
                          <w:b/>
                          <w:sz w:val="36"/>
                          <w:szCs w:val="36"/>
                        </w:rPr>
                        <w:t xml:space="preserve">Fang Chen </w:t>
                      </w:r>
                      <w:r w:rsidRPr="00143557">
                        <w:rPr>
                          <w:rStyle w:val="SubtitleChar"/>
                          <w:rFonts w:eastAsiaTheme="majorEastAsia"/>
                          <w:sz w:val="36"/>
                          <w:szCs w:val="36"/>
                        </w:rPr>
                        <w:t>and</w:t>
                      </w:r>
                      <w:r w:rsidRPr="00143557">
                        <w:rPr>
                          <w:rStyle w:val="SubtitleChar"/>
                          <w:rFonts w:eastAsiaTheme="majorEastAsia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143557">
                        <w:rPr>
                          <w:rStyle w:val="SubtitleChar"/>
                          <w:rFonts w:eastAsiaTheme="majorEastAsia"/>
                          <w:b/>
                          <w:sz w:val="36"/>
                          <w:szCs w:val="36"/>
                        </w:rPr>
                        <w:t>Jianlong</w:t>
                      </w:r>
                      <w:proofErr w:type="spellEnd"/>
                      <w:r w:rsidRPr="00143557">
                        <w:rPr>
                          <w:rStyle w:val="SubtitleChar"/>
                          <w:rFonts w:eastAsiaTheme="majorEastAsia"/>
                          <w:b/>
                          <w:sz w:val="36"/>
                          <w:szCs w:val="36"/>
                        </w:rPr>
                        <w:t xml:space="preserve"> Zhou</w:t>
                      </w:r>
                    </w:p>
                    <w:p w14:paraId="7AA9DD70" w14:textId="77777777" w:rsidR="00955159" w:rsidRDefault="00955159" w:rsidP="005424E3">
                      <w:pPr>
                        <w:rPr>
                          <w:rStyle w:val="SubtitleChar"/>
                          <w:rFonts w:eastAsiaTheme="majorEastAsia"/>
                          <w:sz w:val="32"/>
                          <w:szCs w:val="32"/>
                        </w:rPr>
                      </w:pPr>
                    </w:p>
                    <w:p w14:paraId="61A0FC9C" w14:textId="60DB2C01" w:rsidR="00955159" w:rsidRPr="00784135" w:rsidRDefault="009F1C45" w:rsidP="005424E3">
                      <w:pPr>
                        <w:rPr>
                          <w:rStyle w:val="SubtitleChar"/>
                          <w:rFonts w:eastAsiaTheme="majorEastAsia"/>
                          <w:sz w:val="32"/>
                          <w:szCs w:val="32"/>
                        </w:rPr>
                      </w:pPr>
                      <w:r>
                        <w:rPr>
                          <w:rStyle w:val="SubtitleChar"/>
                          <w:rFonts w:eastAsiaTheme="majorEastAsia"/>
                          <w:sz w:val="32"/>
                          <w:szCs w:val="32"/>
                        </w:rPr>
                        <w:t>October</w:t>
                      </w:r>
                      <w:r w:rsidR="00955159" w:rsidRPr="00784135">
                        <w:rPr>
                          <w:rStyle w:val="SubtitleChar"/>
                          <w:rFonts w:eastAsiaTheme="majorEastAsia"/>
                          <w:sz w:val="32"/>
                          <w:szCs w:val="32"/>
                        </w:rPr>
                        <w:t xml:space="preserve"> </w:t>
                      </w:r>
                      <w:r w:rsidR="00955159">
                        <w:rPr>
                          <w:rStyle w:val="SubtitleChar"/>
                          <w:rFonts w:eastAsiaTheme="majorEastAsia"/>
                          <w:sz w:val="32"/>
                          <w:szCs w:val="32"/>
                        </w:rPr>
                        <w:t>2020</w:t>
                      </w:r>
                    </w:p>
                    <w:p w14:paraId="7807CE4D" w14:textId="77777777" w:rsidR="00955159" w:rsidRDefault="00955159" w:rsidP="005424E3">
                      <w:pPr>
                        <w:pStyle w:val="BodyText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5E8253CF" w14:textId="77777777" w:rsidR="00955159" w:rsidRPr="00784135" w:rsidRDefault="00955159" w:rsidP="005424E3">
                      <w:pPr>
                        <w:rPr>
                          <w:rStyle w:val="SubtitleChar"/>
                          <w:rFonts w:eastAsiaTheme="majorEastAsia"/>
                          <w:sz w:val="32"/>
                          <w:szCs w:val="32"/>
                          <w:lang w:val="en-AU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A1C0A" w:rsidRPr="00D821D0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2AA562E" wp14:editId="0A7A9849">
                <wp:simplePos x="0" y="0"/>
                <wp:positionH relativeFrom="margin">
                  <wp:posOffset>-1962</wp:posOffset>
                </wp:positionH>
                <wp:positionV relativeFrom="page">
                  <wp:posOffset>2347415</wp:posOffset>
                </wp:positionV>
                <wp:extent cx="5668010" cy="3903260"/>
                <wp:effectExtent l="0" t="0" r="8890" b="25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8010" cy="390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E81B31" w14:textId="4BB996F1" w:rsidR="00955159" w:rsidRDefault="00955159" w:rsidP="00153B19">
                            <w:pPr>
                              <w:rPr>
                                <w:rStyle w:val="SubtitleChar"/>
                                <w:rFonts w:eastAsiaTheme="majorEastAsia"/>
                              </w:rPr>
                            </w:pPr>
                            <w:r>
                              <w:rPr>
                                <w:rStyle w:val="SubtitleChar"/>
                                <w:rFonts w:eastAsiaTheme="majorEastAsia"/>
                              </w:rPr>
                              <w:t>Non-Biased Talent Shortlisting Algorithm:</w:t>
                            </w:r>
                          </w:p>
                          <w:p w14:paraId="632407B8" w14:textId="63C864DC" w:rsidR="00955159" w:rsidRPr="00153B19" w:rsidRDefault="00955159" w:rsidP="00153B19">
                            <w:pPr>
                              <w:rPr>
                                <w:rStyle w:val="SubtitleChar"/>
                                <w:rFonts w:eastAsiaTheme="majorEastAsia"/>
                              </w:rPr>
                            </w:pPr>
                            <w:r>
                              <w:rPr>
                                <w:rStyle w:val="SubtitleChar"/>
                                <w:rFonts w:eastAsiaTheme="majorEastAsia"/>
                                <w:lang w:val="en-AU" w:eastAsia="zh-CN"/>
                              </w:rPr>
                              <w:t xml:space="preserve">Ethical AI </w:t>
                            </w:r>
                            <w:r>
                              <w:rPr>
                                <w:rStyle w:val="SubtitleChar"/>
                                <w:rFonts w:eastAsiaTheme="majorEastAsia" w:hint="eastAsia"/>
                                <w:lang w:eastAsia="zh-CN"/>
                              </w:rPr>
                              <w:t>V</w:t>
                            </w:r>
                            <w:r>
                              <w:rPr>
                                <w:rStyle w:val="SubtitleChar"/>
                                <w:rFonts w:eastAsiaTheme="majorEastAsia"/>
                              </w:rPr>
                              <w:t>alidation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562E" id="Text Box 34" o:spid="_x0000_s1027" type="#_x0000_t202" style="position:absolute;margin-left:-.15pt;margin-top:184.85pt;width:446.3pt;height:307.3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" filled="f" stroked="f">
                <v:textbox inset="0,0,0">
                  <w:txbxContent>
                    <w:p w14:paraId="3FE81B31" w14:textId="4BB996F1" w:rsidR="00955159" w:rsidRDefault="00955159" w:rsidP="00153B19">
                      <w:pPr>
                        <w:rPr>
                          <w:rStyle w:val="SubtitleChar"/>
                          <w:rFonts w:eastAsiaTheme="majorEastAsia"/>
                        </w:rPr>
                      </w:pPr>
                      <w:r>
                        <w:rPr>
                          <w:rStyle w:val="SubtitleChar"/>
                          <w:rFonts w:eastAsiaTheme="majorEastAsia"/>
                        </w:rPr>
                        <w:t>Non-Biased Talent Shortlisting Algorithm:</w:t>
                      </w:r>
                    </w:p>
                    <w:p w14:paraId="632407B8" w14:textId="63C864DC" w:rsidR="00955159" w:rsidRPr="00153B19" w:rsidRDefault="00955159" w:rsidP="00153B19">
                      <w:pPr>
                        <w:rPr>
                          <w:rStyle w:val="SubtitleChar"/>
                          <w:rFonts w:eastAsiaTheme="majorEastAsia"/>
                        </w:rPr>
                      </w:pPr>
                      <w:r>
                        <w:rPr>
                          <w:rStyle w:val="SubtitleChar"/>
                          <w:rFonts w:eastAsiaTheme="majorEastAsia"/>
                          <w:lang w:val="en-AU" w:eastAsia="zh-CN"/>
                        </w:rPr>
                        <w:t xml:space="preserve">Ethical AI </w:t>
                      </w:r>
                      <w:r>
                        <w:rPr>
                          <w:rStyle w:val="SubtitleChar"/>
                          <w:rFonts w:eastAsiaTheme="majorEastAsia" w:hint="eastAsia"/>
                          <w:lang w:eastAsia="zh-CN"/>
                        </w:rPr>
                        <w:t>V</w:t>
                      </w:r>
                      <w:r>
                        <w:rPr>
                          <w:rStyle w:val="SubtitleChar"/>
                          <w:rFonts w:eastAsiaTheme="majorEastAsia"/>
                        </w:rPr>
                        <w:t>alidation Framework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C367B" w:rsidRPr="00A3101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7A88640" wp14:editId="27331CB1">
                <wp:simplePos x="0" y="0"/>
                <wp:positionH relativeFrom="page">
                  <wp:posOffset>180462</wp:posOffset>
                </wp:positionH>
                <wp:positionV relativeFrom="page">
                  <wp:posOffset>10326410</wp:posOffset>
                </wp:positionV>
                <wp:extent cx="3600000" cy="226800"/>
                <wp:effectExtent l="0" t="0" r="635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22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9FF441" w14:textId="77777777" w:rsidR="00955159" w:rsidRPr="00CD207A" w:rsidRDefault="00955159" w:rsidP="007D606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12538">
                              <w:rPr>
                                <w:color w:val="FFFFFF" w:themeColor="background1"/>
                              </w:rPr>
                              <w:t>UTS CRICOS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012538">
                              <w:rPr>
                                <w:color w:val="FFFFFF" w:themeColor="background1"/>
                              </w:rPr>
                              <w:t>00099F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8640" id="Text Box 1" o:spid="_x0000_s1028" type="#_x0000_t202" style="position:absolute;margin-left:14.2pt;margin-top:813.1pt;width:283.45pt;height:17.8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" filled="f" stroked="f">
                <v:textbox inset="0,0,0,0">
                  <w:txbxContent>
                    <w:p w14:paraId="1D9FF441" w14:textId="77777777" w:rsidR="00955159" w:rsidRPr="00CD207A" w:rsidRDefault="00955159" w:rsidP="007D606A">
                      <w:pPr>
                        <w:rPr>
                          <w:color w:val="FFFFFF" w:themeColor="background1"/>
                        </w:rPr>
                      </w:pPr>
                      <w:r w:rsidRPr="00012538">
                        <w:rPr>
                          <w:color w:val="FFFFFF" w:themeColor="background1"/>
                        </w:rPr>
                        <w:t>UTS CRICOS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012538">
                        <w:rPr>
                          <w:color w:val="FFFFFF" w:themeColor="background1"/>
                        </w:rPr>
                        <w:t>00099F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B6DEC">
        <w:rPr>
          <w:rFonts w:eastAsia="Gotham Book"/>
          <w:b/>
          <w:lang w:eastAsia="en-AU"/>
        </w:rPr>
        <w:br w:type="page"/>
      </w:r>
    </w:p>
    <w:bookmarkStart w:id="1" w:name="_Hlk483397638"/>
    <w:p w14:paraId="33E8952D" w14:textId="760F1AF9" w:rsidR="00C7175E" w:rsidRPr="00C7175E" w:rsidRDefault="00153B19" w:rsidP="00153B19">
      <w:pPr>
        <w:pStyle w:val="BodyText"/>
      </w:pPr>
      <w:r w:rsidRPr="00D821D0"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04A954D" wp14:editId="3C8AAC68">
                <wp:simplePos x="0" y="0"/>
                <wp:positionH relativeFrom="margin">
                  <wp:posOffset>380365</wp:posOffset>
                </wp:positionH>
                <wp:positionV relativeFrom="page">
                  <wp:posOffset>3354070</wp:posOffset>
                </wp:positionV>
                <wp:extent cx="5668369" cy="1486535"/>
                <wp:effectExtent l="0" t="0" r="889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8369" cy="148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02E564" w14:textId="26CA62A2" w:rsidR="00955159" w:rsidRPr="00153B19" w:rsidRDefault="00955159" w:rsidP="00153B19">
                            <w:pPr>
                              <w:rPr>
                                <w:rStyle w:val="SubtitleChar"/>
                                <w:rFonts w:eastAsiaTheme="maj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A954D" id="Text Box 31" o:spid="_x0000_s1029" type="#_x0000_t202" style="position:absolute;margin-left:29.95pt;margin-top:264.1pt;width:446.35pt;height:117.0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" filled="f" stroked="f">
                <v:textbox inset="0,0,0">
                  <w:txbxContent>
                    <w:p w14:paraId="5002E564" w14:textId="26CA62A2" w:rsidR="00955159" w:rsidRPr="00153B19" w:rsidRDefault="00955159" w:rsidP="00153B19">
                      <w:pPr>
                        <w:rPr>
                          <w:rStyle w:val="SubtitleChar"/>
                          <w:rFonts w:eastAsiaTheme="majorEastAsia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7175E" w:rsidRPr="00C7175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85B04F2" wp14:editId="36D9AFCD">
                <wp:simplePos x="0" y="0"/>
                <wp:positionH relativeFrom="page">
                  <wp:posOffset>2520315</wp:posOffset>
                </wp:positionH>
                <wp:positionV relativeFrom="page">
                  <wp:posOffset>1800225</wp:posOffset>
                </wp:positionV>
                <wp:extent cx="4496400" cy="1486800"/>
                <wp:effectExtent l="0" t="0" r="0" b="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0" cy="14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ADF9CB" w14:textId="77777777" w:rsidR="00955159" w:rsidRPr="00CD207A" w:rsidRDefault="00955159" w:rsidP="00C7175E">
                            <w:pPr>
                              <w:pStyle w:val="Title"/>
                            </w:pPr>
                            <w:r>
                              <w:t xml:space="preserve">School of </w:t>
                            </w:r>
                            <w:r>
                              <w:br/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B04F2" id="Text Box 60" o:spid="_x0000_s1030" type="#_x0000_t202" style="position:absolute;margin-left:198.45pt;margin-top:141.75pt;width:354.05pt;height:117.0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" filled="f" stroked="f">
                <v:textbox inset="0,0,0">
                  <w:txbxContent>
                    <w:p w14:paraId="66ADF9CB" w14:textId="77777777" w:rsidR="00955159" w:rsidRPr="00CD207A" w:rsidRDefault="00955159" w:rsidP="00C7175E">
                      <w:pPr>
                        <w:pStyle w:val="Title"/>
                      </w:pPr>
                      <w:r>
                        <w:t xml:space="preserve">School of </w:t>
                      </w:r>
                      <w:r>
                        <w:br/>
                        <w:t>Communication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4669E1DC" w14:textId="20438035" w:rsidR="007D606A" w:rsidRPr="007D606A" w:rsidRDefault="00351EF5" w:rsidP="005A1C0A">
      <w:pPr>
        <w:pStyle w:val="BodyText"/>
      </w:pPr>
      <w:r w:rsidRPr="00C7175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83A16ED" wp14:editId="478E5891">
                <wp:simplePos x="0" y="0"/>
                <wp:positionH relativeFrom="page">
                  <wp:posOffset>3817088</wp:posOffset>
                </wp:positionH>
                <wp:positionV relativeFrom="page">
                  <wp:posOffset>10079665</wp:posOffset>
                </wp:positionV>
                <wp:extent cx="3369310" cy="262255"/>
                <wp:effectExtent l="0" t="0" r="2540" b="444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931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A0917E" w14:textId="77777777" w:rsidR="00955159" w:rsidRPr="00CD207A" w:rsidRDefault="00955159" w:rsidP="00351EF5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012538">
                              <w:rPr>
                                <w:color w:val="FFFFFF" w:themeColor="background1"/>
                              </w:rPr>
                              <w:t>UTS CRICOS 00099F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A16ED" id="Text Box 58" o:spid="_x0000_s1031" type="#_x0000_t202" style="position:absolute;margin-left:300.55pt;margin-top:793.65pt;width:265.3pt;height:20.65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" filled="f" stroked="f">
                <v:textbox inset="0,0,0,0">
                  <w:txbxContent>
                    <w:p w14:paraId="3DA0917E" w14:textId="77777777" w:rsidR="00955159" w:rsidRPr="00CD207A" w:rsidRDefault="00955159" w:rsidP="00351EF5">
                      <w:pPr>
                        <w:jc w:val="right"/>
                        <w:rPr>
                          <w:color w:val="FFFFFF" w:themeColor="background1"/>
                        </w:rPr>
                      </w:pPr>
                      <w:r w:rsidRPr="00012538">
                        <w:rPr>
                          <w:color w:val="FFFFFF" w:themeColor="background1"/>
                        </w:rPr>
                        <w:t>UTS CRICOS 00099F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End w:id="1"/>
    </w:p>
    <w:p w14:paraId="6C2BC74F" w14:textId="64651962" w:rsidR="008E51F2" w:rsidRDefault="0079638C">
      <w:pPr>
        <w:spacing w:before="80" w:after="80"/>
        <w:rPr>
          <w:rFonts w:eastAsia="Gotham Book"/>
        </w:rPr>
      </w:pPr>
      <w:r>
        <w:rPr>
          <w:rFonts w:eastAsia="Gotham Book"/>
        </w:rPr>
        <w:br w:type="page"/>
      </w:r>
    </w:p>
    <w:p w14:paraId="1EEA9F6C" w14:textId="77777777" w:rsidR="00932DAE" w:rsidRPr="00932DAE" w:rsidRDefault="00932DAE" w:rsidP="00932DAE">
      <w:pPr>
        <w:pStyle w:val="NbrHeading2"/>
        <w:rPr>
          <w:rFonts w:eastAsia="Gotham Book"/>
          <w:lang w:val="en-US"/>
        </w:rPr>
      </w:pPr>
      <w:bookmarkStart w:id="2" w:name="_Toc51145585"/>
      <w:r w:rsidRPr="00932DAE">
        <w:rPr>
          <w:rFonts w:eastAsia="Gotham Book"/>
          <w:lang w:val="en-US"/>
        </w:rPr>
        <w:lastRenderedPageBreak/>
        <w:t>Questionnaires</w:t>
      </w:r>
      <w:bookmarkEnd w:id="2"/>
    </w:p>
    <w:p w14:paraId="6D8C15B7" w14:textId="3E4B62DE" w:rsidR="00DA0128" w:rsidRDefault="00932DAE" w:rsidP="00C435F8">
      <w:pPr>
        <w:spacing w:before="80" w:after="80"/>
      </w:pPr>
      <w:r>
        <w:t>Checklist style questionnaires for principles are set up</w:t>
      </w:r>
      <w:r w:rsidR="006F122A">
        <w:t xml:space="preserve"> to validate each ethical principle</w:t>
      </w:r>
      <w:r>
        <w:t>.</w:t>
      </w:r>
      <w:r w:rsidR="00E46E39">
        <w:t xml:space="preserve"> </w:t>
      </w:r>
      <w:r w:rsidR="00E46E39">
        <w:fldChar w:fldCharType="begin"/>
      </w:r>
      <w:r w:rsidR="00E46E39">
        <w:instrText xml:space="preserve"> REF _Ref48909129 \h </w:instrText>
      </w:r>
      <w:r w:rsidR="00E46E39">
        <w:fldChar w:fldCharType="separate"/>
      </w:r>
      <w:r w:rsidR="00E46E39">
        <w:t xml:space="preserve">Figure </w:t>
      </w:r>
      <w:r w:rsidR="00E46E39">
        <w:rPr>
          <w:noProof/>
        </w:rPr>
        <w:t>1</w:t>
      </w:r>
      <w:r w:rsidR="00E46E39">
        <w:fldChar w:fldCharType="end"/>
      </w:r>
      <w:r w:rsidR="00E46E39">
        <w:t xml:space="preserve"> </w:t>
      </w:r>
      <w:r w:rsidR="0008566F">
        <w:t xml:space="preserve">shows the ethical principles and their segments </w:t>
      </w:r>
      <w:r w:rsidR="002E3FA7">
        <w:rPr>
          <w:rFonts w:hint="eastAsia"/>
          <w:lang w:eastAsia="zh-CN"/>
        </w:rPr>
        <w:t>u</w:t>
      </w:r>
      <w:r w:rsidR="002E3FA7">
        <w:rPr>
          <w:lang w:eastAsia="zh-CN"/>
        </w:rPr>
        <w:t>sed for questionnaires in the</w:t>
      </w:r>
      <w:r w:rsidR="00802025">
        <w:rPr>
          <w:lang w:eastAsia="zh-CN"/>
        </w:rPr>
        <w:t xml:space="preserve"> ethics</w:t>
      </w:r>
      <w:r w:rsidR="002E3FA7">
        <w:rPr>
          <w:lang w:eastAsia="zh-CN"/>
        </w:rPr>
        <w:t xml:space="preserve"> </w:t>
      </w:r>
      <w:r w:rsidR="00802025">
        <w:rPr>
          <w:lang w:eastAsia="zh-CN"/>
        </w:rPr>
        <w:t>validation framework.</w:t>
      </w:r>
      <w:r w:rsidR="00CF0F0E">
        <w:rPr>
          <w:rFonts w:hint="eastAsia"/>
          <w:lang w:eastAsia="zh-CN"/>
        </w:rPr>
        <w:t xml:space="preserve"> </w:t>
      </w:r>
      <w:r w:rsidR="00205B11">
        <w:fldChar w:fldCharType="begin"/>
      </w:r>
      <w:r w:rsidR="00205B11">
        <w:instrText xml:space="preserve"> REF _Ref47108464 \h </w:instrText>
      </w:r>
      <w:r w:rsidR="00205B11">
        <w:fldChar w:fldCharType="separate"/>
      </w:r>
      <w:r w:rsidR="00462EB2">
        <w:t xml:space="preserve">Table </w:t>
      </w:r>
      <w:r w:rsidR="00462EB2">
        <w:rPr>
          <w:noProof/>
        </w:rPr>
        <w:t>1</w:t>
      </w:r>
      <w:r w:rsidR="00205B11">
        <w:fldChar w:fldCharType="end"/>
      </w:r>
      <w:r w:rsidR="00205B11">
        <w:t xml:space="preserve"> shows </w:t>
      </w:r>
      <w:r w:rsidR="00F63EDF">
        <w:t>questionnaires used to validate ethical principles.</w:t>
      </w:r>
      <w:r w:rsidR="00B22177">
        <w:t xml:space="preserve"> </w:t>
      </w:r>
    </w:p>
    <w:p w14:paraId="2FEFBF96" w14:textId="1B959E75" w:rsidR="003726D6" w:rsidRDefault="003726D6" w:rsidP="00C435F8">
      <w:pPr>
        <w:spacing w:before="80" w:after="80"/>
      </w:pPr>
    </w:p>
    <w:p w14:paraId="55ECB47C" w14:textId="00C3F95C" w:rsidR="003726D6" w:rsidRDefault="00F32869" w:rsidP="00C435F8">
      <w:pPr>
        <w:spacing w:before="80" w:after="80"/>
      </w:pPr>
      <w:r>
        <w:rPr>
          <w:noProof/>
        </w:rPr>
        <w:drawing>
          <wp:anchor distT="0" distB="0" distL="114300" distR="114300" simplePos="0" relativeHeight="251659271" behindDoc="0" locked="0" layoutInCell="1" allowOverlap="1" wp14:anchorId="59742C25" wp14:editId="166D78E7">
            <wp:simplePos x="1076960" y="2472267"/>
            <wp:positionH relativeFrom="column">
              <wp:align>left</wp:align>
            </wp:positionH>
            <wp:positionV relativeFrom="paragraph">
              <wp:align>top</wp:align>
            </wp:positionV>
            <wp:extent cx="3085106" cy="2950971"/>
            <wp:effectExtent l="0" t="0" r="1270" b="0"/>
            <wp:wrapSquare wrapText="bothSides"/>
            <wp:docPr id="22" name="Picture 2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close up of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5106" cy="2950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7E2">
        <w:br w:type="textWrapping" w:clear="all"/>
      </w:r>
    </w:p>
    <w:p w14:paraId="5E74C5DC" w14:textId="6E47B0E0" w:rsidR="008064DB" w:rsidRDefault="00E25F1C" w:rsidP="00E25F1C">
      <w:pPr>
        <w:pStyle w:val="Caption"/>
      </w:pPr>
      <w:bookmarkStart w:id="3" w:name="_Ref48909129"/>
      <w:bookmarkStart w:id="4" w:name="_Toc49153504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3"/>
      <w:r w:rsidR="00C91BFA">
        <w:t xml:space="preserve">. Ethical principles and </w:t>
      </w:r>
      <w:r w:rsidR="00E46E39">
        <w:t>their segments used for questionnaires.</w:t>
      </w:r>
      <w:bookmarkEnd w:id="4"/>
    </w:p>
    <w:p w14:paraId="7D97ADD7" w14:textId="0DB89CED" w:rsidR="00E46E39" w:rsidRDefault="00E46E39"/>
    <w:p w14:paraId="01B5FE95" w14:textId="2769FF7F" w:rsidR="00EA0771" w:rsidRDefault="00EA0771" w:rsidP="00EA0771">
      <w:pPr>
        <w:pStyle w:val="Caption"/>
      </w:pPr>
      <w:bookmarkStart w:id="5" w:name="_Ref47108464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462EB2">
        <w:rPr>
          <w:noProof/>
        </w:rPr>
        <w:t>1</w:t>
      </w:r>
      <w:r>
        <w:fldChar w:fldCharType="end"/>
      </w:r>
      <w:bookmarkEnd w:id="5"/>
      <w:r>
        <w:t xml:space="preserve"> </w:t>
      </w:r>
      <w:r w:rsidR="006F122A">
        <w:t>Question</w:t>
      </w:r>
      <w:r w:rsidR="00E6769F">
        <w:t>naire</w:t>
      </w:r>
      <w:r w:rsidR="006F122A">
        <w:t xml:space="preserve">s </w:t>
      </w:r>
      <w:r w:rsidR="00787328">
        <w:t>used to validate ethical principles.</w:t>
      </w:r>
    </w:p>
    <w:tbl>
      <w:tblPr>
        <w:tblStyle w:val="TableGrid"/>
        <w:tblW w:w="8784" w:type="dxa"/>
        <w:tblLayout w:type="fixed"/>
        <w:tblLook w:val="0420" w:firstRow="1" w:lastRow="0" w:firstColumn="0" w:lastColumn="0" w:noHBand="0" w:noVBand="1"/>
      </w:tblPr>
      <w:tblGrid>
        <w:gridCol w:w="1129"/>
        <w:gridCol w:w="1418"/>
        <w:gridCol w:w="4819"/>
        <w:gridCol w:w="1418"/>
      </w:tblGrid>
      <w:tr w:rsidR="005F63F8" w:rsidRPr="00E470C4" w14:paraId="268A59BB" w14:textId="7A7A7DE9" w:rsidTr="008443EA">
        <w:tc>
          <w:tcPr>
            <w:tcW w:w="1129" w:type="dxa"/>
            <w:tcMar>
              <w:left w:w="0" w:type="dxa"/>
              <w:right w:w="0" w:type="dxa"/>
            </w:tcMar>
          </w:tcPr>
          <w:p w14:paraId="59DF5278" w14:textId="77777777" w:rsidR="005F63F8" w:rsidRDefault="005F63F8" w:rsidP="00EF502E">
            <w:pPr>
              <w:pStyle w:val="BodyText"/>
              <w:rPr>
                <w:rFonts w:eastAsia="Gotham Book"/>
                <w:b/>
                <w:lang w:eastAsia="zh-CN"/>
              </w:rPr>
            </w:pPr>
            <w:r>
              <w:rPr>
                <w:rFonts w:eastAsia="Gotham Book"/>
                <w:b/>
                <w:lang w:eastAsia="zh-CN"/>
              </w:rPr>
              <w:t>Ethical Principles</w:t>
            </w: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center"/>
          </w:tcPr>
          <w:p w14:paraId="676BAE91" w14:textId="00922C0F" w:rsidR="005F63F8" w:rsidRDefault="005F63F8" w:rsidP="00EF502E">
            <w:pPr>
              <w:pStyle w:val="BodyText"/>
              <w:rPr>
                <w:rFonts w:eastAsia="Gotham Book"/>
                <w:b/>
                <w:lang w:eastAsia="zh-CN"/>
              </w:rPr>
            </w:pPr>
            <w:r>
              <w:rPr>
                <w:rFonts w:eastAsia="Gotham Book"/>
                <w:b/>
                <w:lang w:eastAsia="zh-CN"/>
              </w:rPr>
              <w:t>Principle Segments</w:t>
            </w:r>
          </w:p>
        </w:tc>
        <w:tc>
          <w:tcPr>
            <w:tcW w:w="4819" w:type="dxa"/>
            <w:vAlign w:val="center"/>
          </w:tcPr>
          <w:p w14:paraId="26C0CC34" w14:textId="287B7C70" w:rsidR="005F63F8" w:rsidRDefault="005F63F8" w:rsidP="00EF502E">
            <w:pPr>
              <w:pStyle w:val="BodyText"/>
              <w:rPr>
                <w:rFonts w:eastAsia="Gotham Book"/>
                <w:b/>
                <w:lang w:eastAsia="zh-CN"/>
              </w:rPr>
            </w:pPr>
            <w:r>
              <w:rPr>
                <w:rFonts w:eastAsia="Gotham Book"/>
                <w:b/>
                <w:lang w:eastAsia="zh-CN"/>
              </w:rPr>
              <w:t>Checklist Questions</w:t>
            </w:r>
          </w:p>
          <w:p w14:paraId="02151339" w14:textId="5C666472" w:rsidR="005F63F8" w:rsidRPr="00ED5833" w:rsidRDefault="005F63F8" w:rsidP="0045406D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 w:eastAsia="zh-CN"/>
              </w:rPr>
            </w:pPr>
            <w:r>
              <w:rPr>
                <w:color w:val="333333"/>
                <w:lang w:eastAsia="zh-CN"/>
              </w:rPr>
              <w:t xml:space="preserve">Sub-questions </w:t>
            </w:r>
          </w:p>
          <w:p w14:paraId="2914DCE0" w14:textId="0DBB9C9F" w:rsidR="005F63F8" w:rsidRPr="008123E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Question answer prompts/examples</w:t>
            </w:r>
          </w:p>
        </w:tc>
        <w:tc>
          <w:tcPr>
            <w:tcW w:w="1418" w:type="dxa"/>
          </w:tcPr>
          <w:p w14:paraId="483D57F8" w14:textId="74B13720" w:rsidR="005F63F8" w:rsidRDefault="004773F9" w:rsidP="00EF502E">
            <w:pPr>
              <w:pStyle w:val="BodyText"/>
              <w:rPr>
                <w:rFonts w:eastAsia="Gotham Book"/>
                <w:b/>
                <w:lang w:eastAsia="zh-CN"/>
              </w:rPr>
            </w:pPr>
            <w:r>
              <w:rPr>
                <w:rFonts w:eastAsia="Gotham Book"/>
                <w:b/>
                <w:lang w:eastAsia="zh-CN"/>
              </w:rPr>
              <w:t>Question Type</w:t>
            </w:r>
          </w:p>
        </w:tc>
      </w:tr>
      <w:tr w:rsidR="005F63F8" w14:paraId="75AFB728" w14:textId="02AE75ED" w:rsidTr="008443EA">
        <w:trPr>
          <w:trHeight w:val="704"/>
        </w:trPr>
        <w:tc>
          <w:tcPr>
            <w:tcW w:w="1129" w:type="dxa"/>
            <w:vMerge w:val="restart"/>
            <w:tcMar>
              <w:left w:w="0" w:type="dxa"/>
              <w:right w:w="0" w:type="dxa"/>
            </w:tcMar>
          </w:tcPr>
          <w:p w14:paraId="24A111DC" w14:textId="77777777" w:rsidR="005F63F8" w:rsidRPr="00AB5488" w:rsidRDefault="005F63F8" w:rsidP="00EF502E">
            <w:pPr>
              <w:pStyle w:val="BodyText"/>
              <w:rPr>
                <w:rFonts w:eastAsia="Gotham Book"/>
                <w:b/>
              </w:rPr>
            </w:pPr>
          </w:p>
          <w:p w14:paraId="5236DDDE" w14:textId="77777777" w:rsidR="005F63F8" w:rsidRPr="00AB5488" w:rsidRDefault="005F63F8" w:rsidP="00EF502E">
            <w:pPr>
              <w:pStyle w:val="BodyText"/>
              <w:spacing w:before="0" w:after="0"/>
              <w:rPr>
                <w:rFonts w:eastAsia="Gotham Book"/>
                <w:b/>
              </w:rPr>
            </w:pPr>
          </w:p>
          <w:p w14:paraId="1DEA694A" w14:textId="77777777" w:rsidR="005F63F8" w:rsidRDefault="005F63F8" w:rsidP="00EF502E">
            <w:pPr>
              <w:pStyle w:val="BodyText"/>
              <w:rPr>
                <w:rFonts w:eastAsia="Gotham Book"/>
                <w:b/>
              </w:rPr>
            </w:pPr>
            <w:r>
              <w:rPr>
                <w:rFonts w:eastAsia="Gotham Book"/>
                <w:b/>
              </w:rPr>
              <w:t>Trans-</w:t>
            </w:r>
          </w:p>
          <w:p w14:paraId="44D5F4FA" w14:textId="77777777" w:rsidR="005F63F8" w:rsidRPr="00AB5488" w:rsidRDefault="005F63F8" w:rsidP="00EF502E">
            <w:pPr>
              <w:pStyle w:val="BodyText"/>
              <w:rPr>
                <w:rFonts w:eastAsia="Gotham Book"/>
                <w:b/>
              </w:rPr>
            </w:pPr>
            <w:proofErr w:type="spellStart"/>
            <w:r>
              <w:rPr>
                <w:rFonts w:eastAsia="Gotham Book"/>
                <w:b/>
              </w:rPr>
              <w:t>parency</w:t>
            </w:r>
            <w:proofErr w:type="spellEnd"/>
          </w:p>
        </w:tc>
        <w:tc>
          <w:tcPr>
            <w:tcW w:w="141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F240465" w14:textId="77777777" w:rsidR="005F63F8" w:rsidRPr="00E87542" w:rsidRDefault="005F63F8" w:rsidP="00EF502E">
            <w:pPr>
              <w:pStyle w:val="BodyText"/>
              <w:rPr>
                <w:b/>
                <w:color w:val="333333"/>
                <w:lang w:val="en-GB" w:eastAsia="zh-CN"/>
              </w:rPr>
            </w:pPr>
            <w:r w:rsidRPr="00AB5488">
              <w:rPr>
                <w:rFonts w:eastAsia="Gotham Book"/>
                <w:b/>
              </w:rPr>
              <w:t>Traceability</w:t>
            </w:r>
          </w:p>
        </w:tc>
        <w:tc>
          <w:tcPr>
            <w:tcW w:w="4819" w:type="dxa"/>
          </w:tcPr>
          <w:p w14:paraId="57EED90E" w14:textId="77777777" w:rsidR="005F63F8" w:rsidRDefault="005F63F8" w:rsidP="00EF502E">
            <w:pPr>
              <w:pStyle w:val="BodyText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Does the supplier document the information on t</w:t>
            </w:r>
            <w:r w:rsidRPr="009E0194">
              <w:rPr>
                <w:color w:val="333333"/>
                <w:lang w:val="en-GB"/>
              </w:rPr>
              <w:t xml:space="preserve">he method of training the algorithm, including which input data was gathered and </w:t>
            </w:r>
            <w:r>
              <w:rPr>
                <w:color w:val="333333"/>
                <w:lang w:val="en-GB"/>
              </w:rPr>
              <w:t>selected, and how this occurred?</w:t>
            </w:r>
          </w:p>
          <w:p w14:paraId="378961DD" w14:textId="45E519C2" w:rsidR="005F63F8" w:rsidRPr="00ED5833" w:rsidRDefault="005F63F8" w:rsidP="00722411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 w:eastAsia="zh-CN"/>
              </w:rPr>
            </w:pPr>
            <w:r>
              <w:rPr>
                <w:color w:val="333333"/>
                <w:lang w:eastAsia="zh-CN"/>
              </w:rPr>
              <w:t xml:space="preserve">Are there documents recording the information on the method of training the algorithm? </w:t>
            </w:r>
          </w:p>
          <w:p w14:paraId="5FE49F4F" w14:textId="53BA33CD" w:rsidR="005F63F8" w:rsidRDefault="005F63F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Yes/No</w:t>
            </w:r>
          </w:p>
          <w:p w14:paraId="54D9B641" w14:textId="31419D63" w:rsidR="005F63F8" w:rsidRDefault="005F63F8" w:rsidP="00573691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 xml:space="preserve">Accessible through a link: </w:t>
            </w:r>
            <w:r w:rsidRPr="002D25A2">
              <w:rPr>
                <w:color w:val="333333"/>
                <w:u w:val="single"/>
                <w:lang w:val="en-GB"/>
              </w:rPr>
              <w:t>uts.edu.au</w:t>
            </w:r>
            <w:r>
              <w:rPr>
                <w:color w:val="333333"/>
                <w:lang w:val="en-GB"/>
              </w:rPr>
              <w:t xml:space="preserve"> </w:t>
            </w:r>
          </w:p>
          <w:p w14:paraId="292040AF" w14:textId="4ED59D33" w:rsidR="005F63F8" w:rsidRPr="00131B75" w:rsidRDefault="005F63F8" w:rsidP="00573691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By request.</w:t>
            </w:r>
          </w:p>
          <w:p w14:paraId="49B71F13" w14:textId="7FC3C80E" w:rsidR="005F63F8" w:rsidRDefault="005F63F8" w:rsidP="00722411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131B75">
              <w:rPr>
                <w:color w:val="333333"/>
                <w:lang w:val="en-GB"/>
              </w:rPr>
              <w:t>Which input data was used for training</w:t>
            </w:r>
            <w:r>
              <w:rPr>
                <w:color w:val="333333"/>
                <w:lang w:val="en-GB"/>
              </w:rPr>
              <w:t>?</w:t>
            </w:r>
          </w:p>
          <w:p w14:paraId="2B467406" w14:textId="5F736532" w:rsidR="005F63F8" w:rsidRPr="00A86D5E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What is the data source;</w:t>
            </w:r>
          </w:p>
          <w:p w14:paraId="2DB9D64B" w14:textId="411180F9" w:rsidR="005F63F8" w:rsidRDefault="005F63F8" w:rsidP="00722411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131B75">
              <w:rPr>
                <w:color w:val="333333"/>
                <w:lang w:val="en-GB"/>
              </w:rPr>
              <w:t>How the data was gathered</w:t>
            </w:r>
            <w:r>
              <w:rPr>
                <w:color w:val="333333"/>
                <w:lang w:val="en-GB"/>
              </w:rPr>
              <w:t>?</w:t>
            </w:r>
          </w:p>
          <w:p w14:paraId="7893C190" w14:textId="1FD3C198" w:rsidR="005F63F8" w:rsidRDefault="005F63F8" w:rsidP="00A86D5E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The data is public and free;</w:t>
            </w:r>
          </w:p>
          <w:p w14:paraId="19B6A329" w14:textId="33ACB240" w:rsidR="005F63F8" w:rsidRDefault="005F63F8" w:rsidP="00A86D5E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The data is public but needs purchase;</w:t>
            </w:r>
          </w:p>
          <w:p w14:paraId="648B4001" w14:textId="4C438255" w:rsidR="005F63F8" w:rsidRDefault="005F63F8" w:rsidP="00A86D5E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lastRenderedPageBreak/>
              <w:t>The data is non-public;</w:t>
            </w:r>
          </w:p>
          <w:p w14:paraId="54EBCAA6" w14:textId="6D22A9B8" w:rsidR="005F63F8" w:rsidRPr="00A86D5E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User provides data;</w:t>
            </w:r>
          </w:p>
          <w:p w14:paraId="1D460989" w14:textId="1B66D2F7" w:rsidR="005F63F8" w:rsidRDefault="005F63F8" w:rsidP="00722411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131B75">
              <w:rPr>
                <w:color w:val="333333"/>
                <w:lang w:val="en-GB"/>
              </w:rPr>
              <w:t xml:space="preserve">How the data was </w:t>
            </w:r>
            <w:r>
              <w:rPr>
                <w:color w:val="333333"/>
                <w:lang w:val="en-GB"/>
              </w:rPr>
              <w:t>split for training?</w:t>
            </w:r>
          </w:p>
          <w:p w14:paraId="2AEFF52D" w14:textId="761A65D1" w:rsidR="005F63F8" w:rsidRDefault="005F63F8" w:rsidP="00ED1291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Temporal cross validation M-N;</w:t>
            </w:r>
          </w:p>
          <w:p w14:paraId="53D01E36" w14:textId="7932E92A" w:rsidR="005F63F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Random cross validation M-N;</w:t>
            </w:r>
          </w:p>
          <w:p w14:paraId="01CB8678" w14:textId="7A8C6D5D" w:rsidR="005F63F8" w:rsidRDefault="005F63F8" w:rsidP="00722411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131B75">
              <w:rPr>
                <w:color w:val="333333"/>
                <w:lang w:val="en-GB"/>
              </w:rPr>
              <w:t xml:space="preserve">How the data was </w:t>
            </w:r>
            <w:proofErr w:type="spellStart"/>
            <w:r>
              <w:rPr>
                <w:color w:val="333333"/>
                <w:lang w:val="en-GB"/>
              </w:rPr>
              <w:t>preprocessed</w:t>
            </w:r>
            <w:proofErr w:type="spellEnd"/>
            <w:r w:rsidRPr="00131B75">
              <w:rPr>
                <w:color w:val="333333"/>
                <w:lang w:val="en-GB"/>
              </w:rPr>
              <w:t xml:space="preserve"> for training.</w:t>
            </w:r>
          </w:p>
          <w:p w14:paraId="48250670" w14:textId="001488D5" w:rsidR="005F63F8" w:rsidRDefault="005F63F8" w:rsidP="00ED1291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How is domain knowledge integrated into features used;</w:t>
            </w:r>
          </w:p>
          <w:p w14:paraId="1E5E2245" w14:textId="77777777" w:rsidR="005F63F8" w:rsidRDefault="005F63F8" w:rsidP="00ED1291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Data cleaning – missing, duplicated, invalid values;</w:t>
            </w:r>
          </w:p>
          <w:p w14:paraId="03C96DE9" w14:textId="25C09DC0" w:rsidR="005F63F8" w:rsidRPr="00573691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Data consistency – match time, location, id, key…</w:t>
            </w:r>
          </w:p>
        </w:tc>
        <w:tc>
          <w:tcPr>
            <w:tcW w:w="1418" w:type="dxa"/>
          </w:tcPr>
          <w:p w14:paraId="79EEB74C" w14:textId="4C95B5C1" w:rsidR="005F63F8" w:rsidRDefault="00530A32" w:rsidP="00EF502E">
            <w:pPr>
              <w:pStyle w:val="BodyText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lastRenderedPageBreak/>
              <w:t>Qualitative</w:t>
            </w:r>
          </w:p>
        </w:tc>
      </w:tr>
      <w:tr w:rsidR="005F63F8" w14:paraId="30A8CC8A" w14:textId="0893D353" w:rsidTr="008443EA">
        <w:trPr>
          <w:trHeight w:val="407"/>
        </w:trPr>
        <w:tc>
          <w:tcPr>
            <w:tcW w:w="1129" w:type="dxa"/>
            <w:vMerge/>
            <w:tcMar>
              <w:left w:w="0" w:type="dxa"/>
              <w:right w:w="0" w:type="dxa"/>
            </w:tcMar>
          </w:tcPr>
          <w:p w14:paraId="711273D0" w14:textId="77777777" w:rsidR="005F63F8" w:rsidRPr="00AB5488" w:rsidRDefault="005F63F8" w:rsidP="00EF502E">
            <w:pPr>
              <w:pStyle w:val="BodyText"/>
              <w:rPr>
                <w:rFonts w:eastAsia="Gotham Book"/>
                <w:b/>
              </w:rPr>
            </w:pPr>
          </w:p>
        </w:tc>
        <w:tc>
          <w:tcPr>
            <w:tcW w:w="1418" w:type="dxa"/>
            <w:vMerge/>
            <w:tcMar>
              <w:left w:w="0" w:type="dxa"/>
              <w:right w:w="0" w:type="dxa"/>
            </w:tcMar>
            <w:vAlign w:val="center"/>
          </w:tcPr>
          <w:p w14:paraId="6BF1DD2F" w14:textId="77777777" w:rsidR="005F63F8" w:rsidRPr="00AB5488" w:rsidRDefault="005F63F8" w:rsidP="00EF502E">
            <w:pPr>
              <w:pStyle w:val="BodyText"/>
              <w:rPr>
                <w:rFonts w:eastAsia="Gotham Book"/>
                <w:b/>
              </w:rPr>
            </w:pPr>
          </w:p>
        </w:tc>
        <w:tc>
          <w:tcPr>
            <w:tcW w:w="4819" w:type="dxa"/>
          </w:tcPr>
          <w:p w14:paraId="36709071" w14:textId="784C8CBB" w:rsidR="005F63F8" w:rsidRDefault="005F63F8" w:rsidP="00EF502E">
            <w:pPr>
              <w:pStyle w:val="BodyText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 xml:space="preserve">Does the </w:t>
            </w:r>
            <w:r w:rsidRPr="39B9CD87">
              <w:rPr>
                <w:color w:val="333333"/>
                <w:lang w:val="en-GB"/>
              </w:rPr>
              <w:t>S</w:t>
            </w:r>
            <w:r>
              <w:rPr>
                <w:color w:val="333333"/>
                <w:lang w:val="en-GB"/>
              </w:rPr>
              <w:t>upplier document the i</w:t>
            </w:r>
            <w:r w:rsidRPr="0051432D">
              <w:rPr>
                <w:color w:val="333333"/>
                <w:lang w:val="en-GB"/>
              </w:rPr>
              <w:t>nformation about the</w:t>
            </w:r>
            <w:r>
              <w:rPr>
                <w:color w:val="333333"/>
                <w:lang w:val="en-GB"/>
              </w:rPr>
              <w:t xml:space="preserve"> data used to test and validate?</w:t>
            </w:r>
          </w:p>
          <w:p w14:paraId="2F8CFD67" w14:textId="37A36DB0" w:rsidR="005F63F8" w:rsidRDefault="005F63F8" w:rsidP="009F3CE1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>
              <w:rPr>
                <w:color w:val="333333"/>
                <w:lang w:eastAsia="zh-CN"/>
              </w:rPr>
              <w:t>Is there a document recording the information about the data used to test and validate?</w:t>
            </w:r>
          </w:p>
          <w:p w14:paraId="62978C87" w14:textId="38279E7A" w:rsidR="005F63F8" w:rsidRPr="00131B75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Yes</w:t>
            </w:r>
          </w:p>
          <w:p w14:paraId="255A5622" w14:textId="186BB7ED" w:rsidR="005F63F8" w:rsidRDefault="005F63F8" w:rsidP="006C7CD4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Contents include data source;</w:t>
            </w:r>
          </w:p>
          <w:p w14:paraId="15A71BF6" w14:textId="77777777" w:rsidR="005F63F8" w:rsidRDefault="005F63F8" w:rsidP="006C7CD4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Integrate domain knowledge into features used;</w:t>
            </w:r>
          </w:p>
          <w:p w14:paraId="4CDC0251" w14:textId="46E87C64" w:rsidR="005F63F8" w:rsidRPr="00E978A2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Important factors;</w:t>
            </w:r>
          </w:p>
          <w:p w14:paraId="2CB7F5E8" w14:textId="6ABCF77A" w:rsidR="005F63F8" w:rsidRPr="006C7CD4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Accessible through a link or by request;</w:t>
            </w:r>
          </w:p>
          <w:p w14:paraId="26C7AB3B" w14:textId="62168533" w:rsidR="005F63F8" w:rsidRDefault="005F63F8" w:rsidP="00795BCD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6C7CD4">
              <w:rPr>
                <w:color w:val="333333"/>
                <w:lang w:val="en-GB"/>
              </w:rPr>
              <w:t>How the data was gathered</w:t>
            </w:r>
            <w:r>
              <w:rPr>
                <w:color w:val="333333"/>
                <w:lang w:val="en-GB"/>
              </w:rPr>
              <w:t>?</w:t>
            </w:r>
          </w:p>
          <w:p w14:paraId="6CC03422" w14:textId="77777777" w:rsidR="005F63F8" w:rsidRDefault="005F63F8" w:rsidP="00E7219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The data is public and free;</w:t>
            </w:r>
          </w:p>
          <w:p w14:paraId="249CF3DD" w14:textId="47843D6D" w:rsidR="005F63F8" w:rsidRDefault="005F63F8" w:rsidP="00E7219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The data is public but needs purchase;</w:t>
            </w:r>
          </w:p>
          <w:p w14:paraId="34443456" w14:textId="7212D646" w:rsidR="005F63F8" w:rsidRDefault="005F63F8" w:rsidP="00E7219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The data is non-public;</w:t>
            </w:r>
          </w:p>
          <w:p w14:paraId="272BF0E7" w14:textId="2AEB8591" w:rsidR="005F63F8" w:rsidRPr="00E7219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Customer provides data;</w:t>
            </w:r>
          </w:p>
          <w:p w14:paraId="5500CD80" w14:textId="5C80EAAF" w:rsidR="005F63F8" w:rsidRDefault="005F63F8" w:rsidP="00795BCD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E978A2">
              <w:rPr>
                <w:color w:val="333333"/>
                <w:lang w:val="en-GB"/>
              </w:rPr>
              <w:t>How the data was selected</w:t>
            </w:r>
            <w:r>
              <w:rPr>
                <w:color w:val="333333"/>
                <w:lang w:val="en-GB"/>
              </w:rPr>
              <w:t>?</w:t>
            </w:r>
          </w:p>
          <w:p w14:paraId="6D88D685" w14:textId="67DED39D" w:rsidR="005F63F8" w:rsidRPr="00E978A2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Cross Validation;</w:t>
            </w:r>
          </w:p>
          <w:p w14:paraId="28322247" w14:textId="0D4A0378" w:rsidR="005F63F8" w:rsidRPr="002A484B" w:rsidRDefault="005F63F8" w:rsidP="009F3CE1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2A484B">
              <w:rPr>
                <w:color w:val="333333"/>
                <w:lang w:val="en-GB"/>
              </w:rPr>
              <w:t>What test and validation approaches were used</w:t>
            </w:r>
            <w:r w:rsidR="00117E9E">
              <w:rPr>
                <w:color w:val="333333"/>
                <w:lang w:val="en-GB"/>
              </w:rPr>
              <w:t>?</w:t>
            </w:r>
          </w:p>
          <w:p w14:paraId="17D8B1A2" w14:textId="77777777" w:rsidR="005F63F8" w:rsidRPr="002A484B" w:rsidRDefault="005F63F8" w:rsidP="00893A7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 w:rsidRPr="002A484B">
              <w:rPr>
                <w:color w:val="333333"/>
                <w:lang w:val="en-GB"/>
              </w:rPr>
              <w:t>Validation data (another dataset, synthetic dataset, how many datasets)</w:t>
            </w:r>
          </w:p>
          <w:p w14:paraId="422F0D8D" w14:textId="77777777" w:rsidR="005F63F8" w:rsidRPr="002A484B" w:rsidRDefault="005F63F8" w:rsidP="00893A7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 w:rsidRPr="002A484B">
              <w:rPr>
                <w:color w:val="333333"/>
                <w:lang w:val="en-GB"/>
              </w:rPr>
              <w:t xml:space="preserve">Measurement – </w:t>
            </w:r>
            <w:proofErr w:type="spellStart"/>
            <w:r w:rsidRPr="002A484B">
              <w:rPr>
                <w:color w:val="333333"/>
                <w:lang w:val="en-GB"/>
              </w:rPr>
              <w:t>accuaacy</w:t>
            </w:r>
            <w:proofErr w:type="spellEnd"/>
            <w:r w:rsidRPr="002A484B">
              <w:rPr>
                <w:color w:val="333333"/>
                <w:lang w:val="en-GB"/>
              </w:rPr>
              <w:t>, F1…</w:t>
            </w:r>
          </w:p>
          <w:p w14:paraId="340B2B6A" w14:textId="77777777" w:rsidR="005F63F8" w:rsidRPr="002A484B" w:rsidRDefault="005F63F8" w:rsidP="00893A7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proofErr w:type="spellStart"/>
            <w:r w:rsidRPr="002A484B">
              <w:rPr>
                <w:color w:val="333333"/>
                <w:lang w:val="en-GB"/>
              </w:rPr>
              <w:t>Basline</w:t>
            </w:r>
            <w:proofErr w:type="spellEnd"/>
            <w:r w:rsidRPr="002A484B">
              <w:rPr>
                <w:color w:val="333333"/>
                <w:lang w:val="en-GB"/>
              </w:rPr>
              <w:t xml:space="preserve"> methods</w:t>
            </w:r>
          </w:p>
          <w:p w14:paraId="47ECAFF3" w14:textId="77777777" w:rsidR="005F63F8" w:rsidRPr="002A484B" w:rsidRDefault="005F63F8" w:rsidP="00893A7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 w:rsidRPr="002A484B">
              <w:rPr>
                <w:color w:val="333333"/>
                <w:lang w:val="en-GB"/>
              </w:rPr>
              <w:t>Results</w:t>
            </w:r>
          </w:p>
          <w:p w14:paraId="38BF4032" w14:textId="66E50AFD" w:rsidR="005F63F8" w:rsidRPr="009F3CE1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highlight w:val="yellow"/>
                <w:lang w:val="en-GB"/>
              </w:rPr>
            </w:pPr>
            <w:r w:rsidRPr="002A484B">
              <w:rPr>
                <w:color w:val="333333"/>
                <w:lang w:val="en-GB"/>
              </w:rPr>
              <w:t>Parameter tunning</w:t>
            </w:r>
          </w:p>
        </w:tc>
        <w:tc>
          <w:tcPr>
            <w:tcW w:w="1418" w:type="dxa"/>
          </w:tcPr>
          <w:p w14:paraId="2A1ED2DF" w14:textId="4C85BD96" w:rsidR="005F63F8" w:rsidRDefault="00530A32" w:rsidP="00EF502E">
            <w:pPr>
              <w:pStyle w:val="BodyText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Qualitative</w:t>
            </w:r>
          </w:p>
        </w:tc>
      </w:tr>
      <w:tr w:rsidR="005F63F8" w14:paraId="65D126AD" w14:textId="30926F20" w:rsidTr="008443EA">
        <w:trPr>
          <w:trHeight w:val="377"/>
        </w:trPr>
        <w:tc>
          <w:tcPr>
            <w:tcW w:w="1129" w:type="dxa"/>
            <w:vMerge/>
            <w:tcMar>
              <w:left w:w="0" w:type="dxa"/>
              <w:right w:w="0" w:type="dxa"/>
            </w:tcMar>
          </w:tcPr>
          <w:p w14:paraId="56BB870C" w14:textId="77777777" w:rsidR="005F63F8" w:rsidRPr="00AB5488" w:rsidRDefault="005F63F8" w:rsidP="00EF502E">
            <w:pPr>
              <w:pStyle w:val="BodyText"/>
              <w:rPr>
                <w:rFonts w:eastAsia="Gotham Book"/>
                <w:b/>
              </w:rPr>
            </w:pPr>
          </w:p>
        </w:tc>
        <w:tc>
          <w:tcPr>
            <w:tcW w:w="1418" w:type="dxa"/>
            <w:vMerge/>
            <w:tcMar>
              <w:left w:w="0" w:type="dxa"/>
              <w:right w:w="0" w:type="dxa"/>
            </w:tcMar>
            <w:vAlign w:val="center"/>
          </w:tcPr>
          <w:p w14:paraId="7338CB0C" w14:textId="77777777" w:rsidR="005F63F8" w:rsidRPr="00AB5488" w:rsidRDefault="005F63F8" w:rsidP="00EF502E">
            <w:pPr>
              <w:pStyle w:val="BodyText"/>
              <w:rPr>
                <w:rFonts w:eastAsia="Gotham Book"/>
                <w:b/>
              </w:rPr>
            </w:pPr>
          </w:p>
        </w:tc>
        <w:tc>
          <w:tcPr>
            <w:tcW w:w="4819" w:type="dxa"/>
          </w:tcPr>
          <w:p w14:paraId="65E0ED6C" w14:textId="77777777" w:rsidR="005F63F8" w:rsidRDefault="005F63F8" w:rsidP="00EF502E">
            <w:pPr>
              <w:pStyle w:val="BodyText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 xml:space="preserve">Does the supplier document the </w:t>
            </w:r>
            <w:r w:rsidRPr="0051432D">
              <w:rPr>
                <w:color w:val="333333"/>
                <w:lang w:val="en-GB"/>
              </w:rPr>
              <w:t xml:space="preserve">outcomes </w:t>
            </w:r>
            <w:proofErr w:type="gramStart"/>
            <w:r w:rsidRPr="0051432D">
              <w:rPr>
                <w:color w:val="333333"/>
                <w:lang w:val="en-GB"/>
              </w:rPr>
              <w:t>of</w:t>
            </w:r>
            <w:proofErr w:type="gramEnd"/>
            <w:r w:rsidRPr="0051432D">
              <w:rPr>
                <w:color w:val="333333"/>
                <w:lang w:val="en-GB"/>
              </w:rPr>
              <w:t xml:space="preserve"> or decisions taken by the algori</w:t>
            </w:r>
            <w:r>
              <w:rPr>
                <w:color w:val="333333"/>
                <w:lang w:val="en-GB"/>
              </w:rPr>
              <w:t>thm?</w:t>
            </w:r>
          </w:p>
          <w:p w14:paraId="0101381B" w14:textId="66E8B084" w:rsidR="005F63F8" w:rsidRDefault="005F63F8" w:rsidP="00131B75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 xml:space="preserve">Is there a document recording the </w:t>
            </w:r>
            <w:r w:rsidRPr="0051432D">
              <w:rPr>
                <w:color w:val="333333"/>
                <w:lang w:val="en-GB"/>
              </w:rPr>
              <w:t>outcomes of or decisions taken by the algori</w:t>
            </w:r>
            <w:r>
              <w:rPr>
                <w:color w:val="333333"/>
                <w:lang w:val="en-GB"/>
              </w:rPr>
              <w:t>thm?</w:t>
            </w:r>
          </w:p>
          <w:p w14:paraId="60A32750" w14:textId="4210B7F9" w:rsidR="005F63F8" w:rsidRDefault="005F63F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Yes</w:t>
            </w:r>
          </w:p>
          <w:p w14:paraId="166EABF8" w14:textId="59C08EC9" w:rsidR="005F63F8" w:rsidRPr="00E978A2" w:rsidRDefault="005F63F8" w:rsidP="007514AB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Accessible through a link or by request</w:t>
            </w:r>
          </w:p>
          <w:p w14:paraId="324CC645" w14:textId="3B1F9AF4" w:rsidR="005F63F8" w:rsidRDefault="005F63F8" w:rsidP="00E978A2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E22639">
              <w:rPr>
                <w:color w:val="333333"/>
                <w:lang w:val="en-GB"/>
              </w:rPr>
              <w:t>How w</w:t>
            </w:r>
            <w:r>
              <w:rPr>
                <w:color w:val="333333"/>
                <w:lang w:val="en-GB"/>
              </w:rPr>
              <w:t>ere outcomes or decisions recorded?</w:t>
            </w:r>
          </w:p>
          <w:p w14:paraId="7C9BE25E" w14:textId="05428B37" w:rsidR="005F63F8" w:rsidRDefault="005F63F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In testing time order and information include data used, parameters, outcomes/decisions</w:t>
            </w:r>
          </w:p>
          <w:p w14:paraId="64D27694" w14:textId="352C5AA4" w:rsidR="005F63F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 xml:space="preserve">In the algorithm version </w:t>
            </w:r>
            <w:proofErr w:type="spellStart"/>
            <w:r>
              <w:rPr>
                <w:color w:val="333333"/>
                <w:lang w:val="en-GB"/>
              </w:rPr>
              <w:t>oder</w:t>
            </w:r>
            <w:proofErr w:type="spellEnd"/>
            <w:r>
              <w:rPr>
                <w:color w:val="333333"/>
                <w:lang w:val="en-GB"/>
              </w:rPr>
              <w:t xml:space="preserve"> and information include data used, parameters, outcomes/decisions</w:t>
            </w:r>
          </w:p>
        </w:tc>
        <w:tc>
          <w:tcPr>
            <w:tcW w:w="1418" w:type="dxa"/>
          </w:tcPr>
          <w:p w14:paraId="7CBDED99" w14:textId="7DC44878" w:rsidR="005F63F8" w:rsidRDefault="00530A32" w:rsidP="00EF502E">
            <w:pPr>
              <w:pStyle w:val="BodyText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Qualitative</w:t>
            </w:r>
          </w:p>
        </w:tc>
      </w:tr>
      <w:tr w:rsidR="005F63F8" w14:paraId="7D18BAFA" w14:textId="2FDE8065" w:rsidTr="008443EA">
        <w:tc>
          <w:tcPr>
            <w:tcW w:w="1129" w:type="dxa"/>
            <w:vMerge/>
            <w:tcMar>
              <w:left w:w="0" w:type="dxa"/>
              <w:right w:w="0" w:type="dxa"/>
            </w:tcMar>
          </w:tcPr>
          <w:p w14:paraId="23C5AFE3" w14:textId="77777777" w:rsidR="005F63F8" w:rsidRPr="00AB5488" w:rsidRDefault="005F63F8" w:rsidP="00EF502E">
            <w:pPr>
              <w:pStyle w:val="BodyText"/>
              <w:rPr>
                <w:rFonts w:eastAsia="Gotham Book"/>
                <w:b/>
              </w:rPr>
            </w:pP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center"/>
          </w:tcPr>
          <w:p w14:paraId="71F966A9" w14:textId="77777777" w:rsidR="005F63F8" w:rsidRPr="00AB5488" w:rsidRDefault="005F63F8" w:rsidP="00EF502E">
            <w:pPr>
              <w:pStyle w:val="BodyText"/>
              <w:spacing w:before="0" w:after="0"/>
              <w:rPr>
                <w:rFonts w:eastAsia="Gotham Book"/>
                <w:b/>
              </w:rPr>
            </w:pPr>
            <w:proofErr w:type="spellStart"/>
            <w:r w:rsidRPr="00F81202">
              <w:rPr>
                <w:rFonts w:eastAsia="Gotham Book"/>
                <w:b/>
              </w:rPr>
              <w:t>Communi</w:t>
            </w:r>
            <w:proofErr w:type="spellEnd"/>
            <w:r>
              <w:rPr>
                <w:rFonts w:eastAsia="Gotham Book"/>
                <w:b/>
              </w:rPr>
              <w:t>-</w:t>
            </w:r>
            <w:r w:rsidRPr="00F81202">
              <w:rPr>
                <w:rFonts w:eastAsia="Gotham Book"/>
                <w:b/>
              </w:rPr>
              <w:t>cation</w:t>
            </w:r>
          </w:p>
        </w:tc>
        <w:tc>
          <w:tcPr>
            <w:tcW w:w="4819" w:type="dxa"/>
          </w:tcPr>
          <w:p w14:paraId="078EC50C" w14:textId="77777777" w:rsidR="005F63F8" w:rsidRDefault="005F63F8" w:rsidP="00EF502E">
            <w:pPr>
              <w:pStyle w:val="BodyText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Does the supplier</w:t>
            </w:r>
            <w:r w:rsidRPr="009E0194">
              <w:rPr>
                <w:color w:val="333333"/>
                <w:lang w:val="en-GB"/>
              </w:rPr>
              <w:t xml:space="preserve"> clearly communicate characteristics, limitations</w:t>
            </w:r>
            <w:r>
              <w:rPr>
                <w:color w:val="333333"/>
                <w:lang w:val="en-GB"/>
              </w:rPr>
              <w:t>, risks</w:t>
            </w:r>
            <w:r w:rsidRPr="009E0194">
              <w:rPr>
                <w:color w:val="333333"/>
                <w:lang w:val="en-GB"/>
              </w:rPr>
              <w:t xml:space="preserve"> and potential shortcomings of the AI system?</w:t>
            </w:r>
          </w:p>
          <w:p w14:paraId="0B2A24FF" w14:textId="4BF7BC76" w:rsidR="005F63F8" w:rsidRDefault="005F63F8" w:rsidP="00183584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>
              <w:rPr>
                <w:color w:val="333333"/>
              </w:rPr>
              <w:t xml:space="preserve">Does the supplier communicate </w:t>
            </w:r>
            <w:r w:rsidRPr="00E978A2">
              <w:rPr>
                <w:rFonts w:hint="eastAsia"/>
                <w:color w:val="333333"/>
                <w:lang w:val="en-GB" w:eastAsia="zh-CN"/>
              </w:rPr>
              <w:t>t</w:t>
            </w:r>
            <w:r w:rsidRPr="00E978A2">
              <w:rPr>
                <w:color w:val="333333"/>
                <w:lang w:val="en-GB"/>
              </w:rPr>
              <w:t xml:space="preserve">he </w:t>
            </w:r>
            <w:r>
              <w:rPr>
                <w:color w:val="333333"/>
                <w:lang w:val="en-GB"/>
              </w:rPr>
              <w:t>characteristics of the AI system?</w:t>
            </w:r>
          </w:p>
          <w:p w14:paraId="56567427" w14:textId="77777777" w:rsidR="005F63F8" w:rsidRDefault="005F63F8" w:rsidP="0063158D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rFonts w:hint="eastAsia"/>
                <w:color w:val="333333"/>
                <w:lang w:val="en-GB" w:eastAsia="zh-CN"/>
              </w:rPr>
              <w:t>Yes</w:t>
            </w:r>
          </w:p>
          <w:p w14:paraId="3BF960AE" w14:textId="77777777" w:rsidR="005F63F8" w:rsidRDefault="005F63F8" w:rsidP="000D6D17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How the characteristics were communicated;</w:t>
            </w:r>
          </w:p>
          <w:p w14:paraId="68FECFBF" w14:textId="77777777" w:rsidR="005F63F8" w:rsidRDefault="005F63F8" w:rsidP="000D6D17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Doc/report</w:t>
            </w:r>
          </w:p>
          <w:p w14:paraId="557D1E1F" w14:textId="0B5CD974" w:rsidR="005F63F8" w:rsidRDefault="005F63F8" w:rsidP="000D6D17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Demo</w:t>
            </w:r>
          </w:p>
          <w:p w14:paraId="3D7FB495" w14:textId="2D2AA5BB" w:rsidR="005F63F8" w:rsidRPr="00AF045A" w:rsidRDefault="005F63F8" w:rsidP="00AF045A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 w:rsidRPr="0063158D">
              <w:rPr>
                <w:color w:val="333333"/>
                <w:lang w:val="en-GB"/>
              </w:rPr>
              <w:t xml:space="preserve">Accessible </w:t>
            </w:r>
            <w:r>
              <w:rPr>
                <w:color w:val="333333"/>
                <w:lang w:val="en-GB"/>
              </w:rPr>
              <w:t>through a link or by request;</w:t>
            </w:r>
          </w:p>
          <w:p w14:paraId="3B15DE9B" w14:textId="3CD685EE" w:rsidR="005F63F8" w:rsidRDefault="005F63F8" w:rsidP="00183584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What are the characteristics?</w:t>
            </w:r>
          </w:p>
          <w:p w14:paraId="3E773A9F" w14:textId="3302A96E" w:rsidR="005F63F8" w:rsidRDefault="005F63F8" w:rsidP="0056040F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Better performance;</w:t>
            </w:r>
          </w:p>
          <w:p w14:paraId="0051FF4F" w14:textId="531289CE" w:rsidR="005F63F8" w:rsidRPr="0056040F" w:rsidRDefault="005F63F8" w:rsidP="0056040F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Easy to use</w:t>
            </w:r>
          </w:p>
          <w:p w14:paraId="16CECA3D" w14:textId="019E25CB" w:rsidR="005F63F8" w:rsidRPr="0056040F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Flexibility, e</w:t>
            </w:r>
            <w:r w:rsidRPr="0056040F">
              <w:rPr>
                <w:color w:val="333333"/>
                <w:lang w:val="en-GB"/>
              </w:rPr>
              <w:t>ffective usage</w:t>
            </w:r>
          </w:p>
          <w:p w14:paraId="6702149B" w14:textId="3469F54E" w:rsidR="005F63F8" w:rsidRDefault="005F63F8" w:rsidP="00183584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>
              <w:rPr>
                <w:color w:val="333333"/>
              </w:rPr>
              <w:t xml:space="preserve">Does the supplier communicate </w:t>
            </w:r>
            <w:r>
              <w:rPr>
                <w:color w:val="333333"/>
                <w:lang w:val="en-GB"/>
              </w:rPr>
              <w:t>the limitation of the AI system?</w:t>
            </w:r>
          </w:p>
          <w:p w14:paraId="2B1B2978" w14:textId="09E204D3" w:rsidR="005F63F8" w:rsidRDefault="005F63F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Yes</w:t>
            </w:r>
          </w:p>
          <w:p w14:paraId="43D852EB" w14:textId="77777777" w:rsidR="005F63F8" w:rsidRDefault="005F63F8" w:rsidP="00562D92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How the limitations were communicated;</w:t>
            </w:r>
          </w:p>
          <w:p w14:paraId="7E41F81C" w14:textId="37A55B06" w:rsidR="005F63F8" w:rsidRDefault="005F63F8" w:rsidP="00562D92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Doc/report</w:t>
            </w:r>
          </w:p>
          <w:p w14:paraId="5DA1D4B6" w14:textId="4BC35980" w:rsidR="005F63F8" w:rsidRPr="00AF045A" w:rsidRDefault="005F63F8" w:rsidP="00AF045A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 w:rsidRPr="0063158D">
              <w:rPr>
                <w:color w:val="333333"/>
                <w:lang w:val="en-GB"/>
              </w:rPr>
              <w:t xml:space="preserve">Accessible </w:t>
            </w:r>
            <w:r>
              <w:rPr>
                <w:color w:val="333333"/>
                <w:lang w:val="en-GB"/>
              </w:rPr>
              <w:t>through a link or by request;</w:t>
            </w:r>
          </w:p>
          <w:p w14:paraId="6AD9FC20" w14:textId="3C07472A" w:rsidR="005F63F8" w:rsidRDefault="005F63F8" w:rsidP="00183584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What are limitations;</w:t>
            </w:r>
          </w:p>
          <w:p w14:paraId="0BBD513C" w14:textId="7EA72516" w:rsidR="005F63F8" w:rsidRDefault="005F63F8" w:rsidP="0056040F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Need big data</w:t>
            </w:r>
          </w:p>
          <w:p w14:paraId="6D46C762" w14:textId="6A5928CA" w:rsidR="005F63F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rFonts w:hint="eastAsia"/>
                <w:color w:val="333333"/>
                <w:lang w:val="en-GB" w:eastAsia="zh-CN"/>
              </w:rPr>
              <w:t>Stat</w:t>
            </w:r>
            <w:r>
              <w:rPr>
                <w:color w:val="333333"/>
                <w:lang w:val="en-GB" w:eastAsia="zh-CN"/>
              </w:rPr>
              <w:t>istically sound</w:t>
            </w:r>
          </w:p>
          <w:p w14:paraId="1341C63C" w14:textId="3EE0250A" w:rsidR="005F63F8" w:rsidRDefault="005F63F8" w:rsidP="00562D92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>
              <w:rPr>
                <w:color w:val="333333"/>
              </w:rPr>
              <w:t xml:space="preserve">Does the supplier communicate </w:t>
            </w:r>
            <w:r>
              <w:rPr>
                <w:color w:val="333333"/>
                <w:lang w:val="en-GB"/>
              </w:rPr>
              <w:t>the risk of the AI system?</w:t>
            </w:r>
          </w:p>
          <w:p w14:paraId="14C2FF72" w14:textId="6301FC3B" w:rsidR="005F63F8" w:rsidRDefault="005F63F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Yes</w:t>
            </w:r>
          </w:p>
          <w:p w14:paraId="05605B2B" w14:textId="0F5D04BD" w:rsidR="005F63F8" w:rsidRDefault="005F63F8" w:rsidP="00562D92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How the risks were communicated;</w:t>
            </w:r>
          </w:p>
          <w:p w14:paraId="2D7F3D53" w14:textId="7194EBAB" w:rsidR="005F63F8" w:rsidRDefault="005F63F8" w:rsidP="00AF045A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Doc/report</w:t>
            </w:r>
          </w:p>
          <w:p w14:paraId="7921E71E" w14:textId="0C79E6E8" w:rsidR="005F63F8" w:rsidRPr="00AF045A" w:rsidRDefault="005F63F8" w:rsidP="00AF045A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 w:rsidRPr="0063158D">
              <w:rPr>
                <w:color w:val="333333"/>
                <w:lang w:val="en-GB"/>
              </w:rPr>
              <w:t xml:space="preserve">Accessible </w:t>
            </w:r>
            <w:r>
              <w:rPr>
                <w:color w:val="333333"/>
                <w:lang w:val="en-GB"/>
              </w:rPr>
              <w:t>through a link or by request;</w:t>
            </w:r>
          </w:p>
          <w:p w14:paraId="723B6406" w14:textId="3B9C0B74" w:rsidR="005F63F8" w:rsidRDefault="005F63F8" w:rsidP="00660AE5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What are risks;</w:t>
            </w:r>
          </w:p>
          <w:p w14:paraId="263ABBE3" w14:textId="289EB189" w:rsidR="005F63F8" w:rsidRPr="00562D92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Wrong prediction for some data</w:t>
            </w:r>
          </w:p>
          <w:p w14:paraId="07E46160" w14:textId="7D99071D" w:rsidR="005F63F8" w:rsidRPr="00975A16" w:rsidRDefault="005F63F8" w:rsidP="008123E8">
            <w:pPr>
              <w:pStyle w:val="BodyText"/>
              <w:spacing w:before="0" w:after="0"/>
              <w:rPr>
                <w:color w:val="333333"/>
                <w:lang w:val="en-GB"/>
              </w:rPr>
            </w:pPr>
          </w:p>
        </w:tc>
        <w:tc>
          <w:tcPr>
            <w:tcW w:w="1418" w:type="dxa"/>
          </w:tcPr>
          <w:p w14:paraId="05F0763E" w14:textId="6E3B2321" w:rsidR="005F63F8" w:rsidRDefault="00530A32" w:rsidP="00EF502E">
            <w:pPr>
              <w:pStyle w:val="BodyText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Qualitative</w:t>
            </w:r>
          </w:p>
        </w:tc>
      </w:tr>
      <w:tr w:rsidR="005F63F8" w14:paraId="2C546EF5" w14:textId="4437994D" w:rsidTr="008443EA">
        <w:trPr>
          <w:trHeight w:val="421"/>
        </w:trPr>
        <w:tc>
          <w:tcPr>
            <w:tcW w:w="1129" w:type="dxa"/>
            <w:vMerge/>
            <w:tcMar>
              <w:left w:w="0" w:type="dxa"/>
              <w:right w:w="0" w:type="dxa"/>
            </w:tcMar>
          </w:tcPr>
          <w:p w14:paraId="38CA0580" w14:textId="77777777" w:rsidR="005F63F8" w:rsidRPr="00F81202" w:rsidRDefault="005F63F8" w:rsidP="00EF502E">
            <w:pPr>
              <w:pStyle w:val="BodyText"/>
              <w:rPr>
                <w:rFonts w:eastAsia="Gotham Book"/>
                <w:b/>
              </w:rPr>
            </w:pPr>
          </w:p>
        </w:tc>
        <w:tc>
          <w:tcPr>
            <w:tcW w:w="141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941E2EE" w14:textId="77777777" w:rsidR="005F63F8" w:rsidRPr="00F81202" w:rsidRDefault="005F63F8" w:rsidP="00EF502E">
            <w:pPr>
              <w:pStyle w:val="BodyText"/>
              <w:rPr>
                <w:rFonts w:eastAsia="Gotham Book"/>
                <w:b/>
              </w:rPr>
            </w:pPr>
            <w:proofErr w:type="spellStart"/>
            <w:r w:rsidRPr="00AB5488">
              <w:rPr>
                <w:rFonts w:eastAsia="Gotham Book"/>
                <w:b/>
              </w:rPr>
              <w:t>Explainability</w:t>
            </w:r>
            <w:proofErr w:type="spellEnd"/>
          </w:p>
        </w:tc>
        <w:tc>
          <w:tcPr>
            <w:tcW w:w="4819" w:type="dxa"/>
          </w:tcPr>
          <w:p w14:paraId="4BB97013" w14:textId="77777777" w:rsidR="005F63F8" w:rsidRDefault="005F63F8" w:rsidP="00EF502E">
            <w:pPr>
              <w:pStyle w:val="BodyText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Does the supplier provide</w:t>
            </w:r>
            <w:r w:rsidRPr="009E0194">
              <w:rPr>
                <w:color w:val="333333"/>
                <w:lang w:val="en-GB"/>
              </w:rPr>
              <w:t xml:space="preserve"> an explanation as to why the system took a certain choice resulting in a certain outcome that all users can understand?</w:t>
            </w:r>
          </w:p>
          <w:p w14:paraId="60D6C1EC" w14:textId="03E0ADE2" w:rsidR="005F63F8" w:rsidRDefault="005F63F8" w:rsidP="000E3B08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Is there an explanation provided on system outputs</w:t>
            </w:r>
            <w:r w:rsidRPr="00E978A2">
              <w:rPr>
                <w:color w:val="333333"/>
                <w:lang w:val="en-GB"/>
              </w:rPr>
              <w:t>;</w:t>
            </w:r>
          </w:p>
          <w:p w14:paraId="5EB3BACE" w14:textId="116F2EA4" w:rsidR="005F63F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Yes</w:t>
            </w:r>
          </w:p>
          <w:p w14:paraId="29DA6D60" w14:textId="715CF3C3" w:rsidR="005F63F8" w:rsidRDefault="005F63F8" w:rsidP="000E3B08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What are the explanation methods;</w:t>
            </w:r>
          </w:p>
          <w:p w14:paraId="160063CC" w14:textId="0EC917B2" w:rsidR="005F63F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Feature importance;</w:t>
            </w:r>
          </w:p>
          <w:p w14:paraId="09929BDE" w14:textId="77777777" w:rsidR="005F63F8" w:rsidRDefault="005F63F8" w:rsidP="00EF502E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How users can access explanations.</w:t>
            </w:r>
          </w:p>
          <w:p w14:paraId="2FAB9FBA" w14:textId="72B2D01A" w:rsidR="005F63F8" w:rsidRPr="00327C2B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Picture/doc/by request</w:t>
            </w:r>
          </w:p>
        </w:tc>
        <w:tc>
          <w:tcPr>
            <w:tcW w:w="1418" w:type="dxa"/>
          </w:tcPr>
          <w:p w14:paraId="2400E6AE" w14:textId="6D0F8B71" w:rsidR="005F63F8" w:rsidRDefault="00530A32" w:rsidP="00EF502E">
            <w:pPr>
              <w:pStyle w:val="BodyText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Qualitative</w:t>
            </w:r>
          </w:p>
        </w:tc>
      </w:tr>
      <w:tr w:rsidR="005F63F8" w14:paraId="61345902" w14:textId="01E0C699" w:rsidTr="008443EA">
        <w:trPr>
          <w:trHeight w:val="244"/>
        </w:trPr>
        <w:tc>
          <w:tcPr>
            <w:tcW w:w="1129" w:type="dxa"/>
            <w:vMerge/>
            <w:tcMar>
              <w:left w:w="0" w:type="dxa"/>
              <w:right w:w="0" w:type="dxa"/>
            </w:tcMar>
          </w:tcPr>
          <w:p w14:paraId="3E318293" w14:textId="77777777" w:rsidR="005F63F8" w:rsidRPr="00F81202" w:rsidRDefault="005F63F8" w:rsidP="00EF502E">
            <w:pPr>
              <w:pStyle w:val="BodyText"/>
              <w:rPr>
                <w:rFonts w:eastAsia="Gotham Book"/>
                <w:b/>
              </w:rPr>
            </w:pPr>
          </w:p>
        </w:tc>
        <w:tc>
          <w:tcPr>
            <w:tcW w:w="1418" w:type="dxa"/>
            <w:vMerge/>
            <w:tcMar>
              <w:left w:w="0" w:type="dxa"/>
              <w:right w:w="0" w:type="dxa"/>
            </w:tcMar>
            <w:vAlign w:val="center"/>
          </w:tcPr>
          <w:p w14:paraId="0C6B0584" w14:textId="77777777" w:rsidR="005F63F8" w:rsidRDefault="005F63F8" w:rsidP="00EF502E">
            <w:pPr>
              <w:pStyle w:val="BodyText"/>
              <w:rPr>
                <w:rFonts w:eastAsia="Gotham Book"/>
                <w:b/>
              </w:rPr>
            </w:pPr>
          </w:p>
        </w:tc>
        <w:tc>
          <w:tcPr>
            <w:tcW w:w="4819" w:type="dxa"/>
          </w:tcPr>
          <w:p w14:paraId="00BF50B4" w14:textId="339A248A" w:rsidR="005F63F8" w:rsidRDefault="00824F9A" w:rsidP="00EF502E">
            <w:pPr>
              <w:pStyle w:val="BodyText"/>
              <w:rPr>
                <w:color w:val="333333"/>
                <w:lang w:val="en-GB"/>
              </w:rPr>
            </w:pPr>
            <w:r w:rsidRPr="001633DD">
              <w:rPr>
                <w:b/>
              </w:rPr>
              <w:t>Faithfulness</w:t>
            </w:r>
            <w:r>
              <w:rPr>
                <w:b/>
              </w:rPr>
              <w:t xml:space="preserve"> of explanation</w:t>
            </w:r>
            <w:r>
              <w:t xml:space="preserve">: </w:t>
            </w:r>
            <w:r w:rsidR="005F63F8" w:rsidRPr="001633DD">
              <w:t>Are relevance scores</w:t>
            </w:r>
            <w:r w:rsidR="005F63F8">
              <w:t xml:space="preserve"> in explanations</w:t>
            </w:r>
            <w:r w:rsidR="005F63F8" w:rsidRPr="001633DD">
              <w:t xml:space="preserve"> indicative of "true" importance?</w:t>
            </w:r>
            <w:r w:rsidR="005F63F8">
              <w:t xml:space="preserve"> </w:t>
            </w:r>
          </w:p>
        </w:tc>
        <w:tc>
          <w:tcPr>
            <w:tcW w:w="1418" w:type="dxa"/>
          </w:tcPr>
          <w:p w14:paraId="272F8937" w14:textId="673D7FB2" w:rsidR="005F63F8" w:rsidRPr="001633DD" w:rsidRDefault="00530A32" w:rsidP="00EF502E">
            <w:pPr>
              <w:pStyle w:val="BodyText"/>
            </w:pPr>
            <w:r>
              <w:t>Quantitative</w:t>
            </w:r>
            <w:r w:rsidR="00E14B7B">
              <w:t xml:space="preserve"> (</w:t>
            </w:r>
            <w:r w:rsidR="004773F9">
              <w:t>Algorithm</w:t>
            </w:r>
            <w:r w:rsidR="00E14B7B">
              <w:t>)</w:t>
            </w:r>
          </w:p>
        </w:tc>
      </w:tr>
      <w:tr w:rsidR="005F63F8" w14:paraId="73D59C93" w14:textId="616DC75F" w:rsidTr="008443EA">
        <w:trPr>
          <w:trHeight w:val="190"/>
        </w:trPr>
        <w:tc>
          <w:tcPr>
            <w:tcW w:w="1129" w:type="dxa"/>
            <w:vMerge/>
            <w:tcMar>
              <w:left w:w="0" w:type="dxa"/>
              <w:right w:w="0" w:type="dxa"/>
            </w:tcMar>
          </w:tcPr>
          <w:p w14:paraId="304790C6" w14:textId="77777777" w:rsidR="005F63F8" w:rsidRPr="00F81202" w:rsidRDefault="005F63F8" w:rsidP="00EF502E">
            <w:pPr>
              <w:pStyle w:val="BodyText"/>
              <w:rPr>
                <w:rFonts w:eastAsia="Gotham Book"/>
                <w:b/>
              </w:rPr>
            </w:pPr>
          </w:p>
        </w:tc>
        <w:tc>
          <w:tcPr>
            <w:tcW w:w="1418" w:type="dxa"/>
            <w:vMerge/>
            <w:tcMar>
              <w:left w:w="0" w:type="dxa"/>
              <w:right w:w="0" w:type="dxa"/>
            </w:tcMar>
            <w:vAlign w:val="center"/>
          </w:tcPr>
          <w:p w14:paraId="4489B6C0" w14:textId="77777777" w:rsidR="005F63F8" w:rsidRDefault="005F63F8" w:rsidP="00EF502E">
            <w:pPr>
              <w:pStyle w:val="BodyText"/>
              <w:rPr>
                <w:rFonts w:eastAsia="Gotham Book"/>
                <w:b/>
              </w:rPr>
            </w:pPr>
          </w:p>
        </w:tc>
        <w:tc>
          <w:tcPr>
            <w:tcW w:w="4819" w:type="dxa"/>
          </w:tcPr>
          <w:p w14:paraId="7234ADC7" w14:textId="05C506F6" w:rsidR="005F63F8" w:rsidRDefault="00824F9A" w:rsidP="00EF502E">
            <w:pPr>
              <w:pStyle w:val="BodyText"/>
              <w:rPr>
                <w:color w:val="333333"/>
                <w:lang w:val="en-GB"/>
              </w:rPr>
            </w:pPr>
            <w:r w:rsidRPr="001633DD">
              <w:rPr>
                <w:b/>
              </w:rPr>
              <w:t>Monotonicity</w:t>
            </w:r>
            <w:r>
              <w:rPr>
                <w:b/>
              </w:rPr>
              <w:t xml:space="preserve"> of explanation:</w:t>
            </w:r>
            <w:r>
              <w:t xml:space="preserve"> </w:t>
            </w:r>
            <w:r w:rsidR="005F63F8">
              <w:t>Whether</w:t>
            </w:r>
            <w:r w:rsidR="005F63F8" w:rsidRPr="001633DD">
              <w:t xml:space="preserve"> adding more positive evidence increases the probability</w:t>
            </w:r>
            <w:r w:rsidR="005F63F8">
              <w:t xml:space="preserve"> </w:t>
            </w:r>
            <w:r w:rsidR="005F63F8" w:rsidRPr="001633DD">
              <w:t>of classification in the specified class</w:t>
            </w:r>
            <w:r w:rsidR="005F63F8">
              <w:t xml:space="preserve">? </w:t>
            </w:r>
          </w:p>
        </w:tc>
        <w:tc>
          <w:tcPr>
            <w:tcW w:w="1418" w:type="dxa"/>
          </w:tcPr>
          <w:p w14:paraId="4B868098" w14:textId="5AD9D48A" w:rsidR="005F63F8" w:rsidRDefault="00E14B7B" w:rsidP="00EF502E">
            <w:pPr>
              <w:pStyle w:val="BodyText"/>
            </w:pPr>
            <w:r>
              <w:t>Quantitative (</w:t>
            </w:r>
            <w:r w:rsidR="004B4030">
              <w:t>Algorithm</w:t>
            </w:r>
            <w:r>
              <w:t>)</w:t>
            </w:r>
          </w:p>
        </w:tc>
      </w:tr>
      <w:tr w:rsidR="005F63F8" w14:paraId="67716FF0" w14:textId="205816EB" w:rsidTr="008443EA">
        <w:tc>
          <w:tcPr>
            <w:tcW w:w="1129" w:type="dxa"/>
            <w:vMerge w:val="restart"/>
            <w:tcMar>
              <w:left w:w="0" w:type="dxa"/>
              <w:right w:w="0" w:type="dxa"/>
            </w:tcMar>
          </w:tcPr>
          <w:p w14:paraId="64E4ACA2" w14:textId="77777777" w:rsidR="005F63F8" w:rsidRDefault="005F63F8" w:rsidP="00EF502E">
            <w:pPr>
              <w:pStyle w:val="BodyText"/>
              <w:spacing w:before="0" w:after="0"/>
              <w:rPr>
                <w:rFonts w:eastAsia="Gotham Book"/>
              </w:rPr>
            </w:pPr>
            <w:r w:rsidRPr="00347AE1">
              <w:rPr>
                <w:rFonts w:eastAsia="Gotham Book"/>
                <w:b/>
              </w:rPr>
              <w:lastRenderedPageBreak/>
              <w:t>Fairness</w:t>
            </w:r>
          </w:p>
          <w:p w14:paraId="33BFBF29" w14:textId="77777777" w:rsidR="005F63F8" w:rsidRDefault="005F63F8" w:rsidP="00EF502E">
            <w:pPr>
              <w:pStyle w:val="BodyText"/>
              <w:rPr>
                <w:rFonts w:eastAsia="Gotham Book"/>
              </w:rPr>
            </w:pPr>
          </w:p>
        </w:tc>
        <w:tc>
          <w:tcPr>
            <w:tcW w:w="141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E15487B" w14:textId="526F4857" w:rsidR="005F63F8" w:rsidRPr="00C95C64" w:rsidRDefault="005F63F8" w:rsidP="00EF502E">
            <w:pPr>
              <w:pStyle w:val="BodyText"/>
              <w:spacing w:before="0" w:after="0"/>
              <w:rPr>
                <w:rFonts w:eastAsia="Gotham Book"/>
                <w:b/>
              </w:rPr>
            </w:pPr>
            <w:r>
              <w:rPr>
                <w:rFonts w:eastAsia="Gotham Book"/>
                <w:b/>
              </w:rPr>
              <w:t>B</w:t>
            </w:r>
            <w:r w:rsidRPr="00424AB4">
              <w:rPr>
                <w:rFonts w:eastAsia="Gotham Book"/>
                <w:b/>
              </w:rPr>
              <w:t>ias avoidance</w:t>
            </w:r>
          </w:p>
        </w:tc>
        <w:tc>
          <w:tcPr>
            <w:tcW w:w="4819" w:type="dxa"/>
          </w:tcPr>
          <w:p w14:paraId="718A868D" w14:textId="5DCEAF1E" w:rsidR="005F63F8" w:rsidRPr="00F33094" w:rsidRDefault="00824F9A" w:rsidP="00EF502E">
            <w:pPr>
              <w:pStyle w:val="BodyText"/>
              <w:rPr>
                <w:color w:val="333333"/>
                <w:lang w:val="en-GB"/>
              </w:rPr>
            </w:pPr>
            <w:r w:rsidRPr="00564297">
              <w:rPr>
                <w:b/>
                <w:bCs/>
                <w:color w:val="333333"/>
                <w:lang w:val="en-GB"/>
              </w:rPr>
              <w:t>Data bias</w:t>
            </w:r>
            <w:r>
              <w:rPr>
                <w:b/>
                <w:bCs/>
                <w:color w:val="333333"/>
                <w:lang w:val="en-GB"/>
              </w:rPr>
              <w:t>:</w:t>
            </w:r>
            <w:r>
              <w:rPr>
                <w:color w:val="333333"/>
                <w:lang w:val="en-GB"/>
              </w:rPr>
              <w:t xml:space="preserve"> </w:t>
            </w:r>
            <w:r w:rsidR="005F63F8">
              <w:rPr>
                <w:color w:val="333333"/>
                <w:lang w:val="en-GB"/>
              </w:rPr>
              <w:t>Does the supplier use the un-biased data?</w:t>
            </w:r>
          </w:p>
        </w:tc>
        <w:tc>
          <w:tcPr>
            <w:tcW w:w="1418" w:type="dxa"/>
          </w:tcPr>
          <w:p w14:paraId="6E73E70C" w14:textId="54EA3BEF" w:rsidR="005F63F8" w:rsidRDefault="00E14B7B" w:rsidP="00EF502E">
            <w:pPr>
              <w:pStyle w:val="BodyText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Quantitative (</w:t>
            </w:r>
            <w:r w:rsidR="004B4030">
              <w:rPr>
                <w:color w:val="333333"/>
                <w:lang w:val="en-GB"/>
              </w:rPr>
              <w:t>Algorithm</w:t>
            </w:r>
            <w:r>
              <w:rPr>
                <w:color w:val="333333"/>
                <w:lang w:val="en-GB"/>
              </w:rPr>
              <w:t>)</w:t>
            </w:r>
          </w:p>
        </w:tc>
      </w:tr>
      <w:tr w:rsidR="005F63F8" w14:paraId="08A46163" w14:textId="54138ACA" w:rsidTr="008443EA">
        <w:tc>
          <w:tcPr>
            <w:tcW w:w="1129" w:type="dxa"/>
            <w:vMerge/>
            <w:tcMar>
              <w:left w:w="0" w:type="dxa"/>
              <w:right w:w="0" w:type="dxa"/>
            </w:tcMar>
          </w:tcPr>
          <w:p w14:paraId="2A5788BE" w14:textId="77777777" w:rsidR="005F63F8" w:rsidRPr="00347AE1" w:rsidRDefault="005F63F8" w:rsidP="00EF502E">
            <w:pPr>
              <w:pStyle w:val="BodyText"/>
              <w:spacing w:before="0" w:after="0"/>
              <w:rPr>
                <w:rFonts w:eastAsia="Gotham Book"/>
                <w:b/>
              </w:rPr>
            </w:pPr>
          </w:p>
        </w:tc>
        <w:tc>
          <w:tcPr>
            <w:tcW w:w="1418" w:type="dxa"/>
            <w:vMerge/>
            <w:tcMar>
              <w:left w:w="0" w:type="dxa"/>
              <w:right w:w="0" w:type="dxa"/>
            </w:tcMar>
            <w:vAlign w:val="center"/>
          </w:tcPr>
          <w:p w14:paraId="7B25B4DD" w14:textId="77777777" w:rsidR="005F63F8" w:rsidRDefault="005F63F8" w:rsidP="00EF502E">
            <w:pPr>
              <w:pStyle w:val="BodyText"/>
              <w:spacing w:before="0" w:after="0"/>
              <w:rPr>
                <w:rFonts w:eastAsia="Gotham Book"/>
                <w:b/>
              </w:rPr>
            </w:pPr>
          </w:p>
        </w:tc>
        <w:tc>
          <w:tcPr>
            <w:tcW w:w="4819" w:type="dxa"/>
          </w:tcPr>
          <w:p w14:paraId="70988C4D" w14:textId="28C5787E" w:rsidR="005F63F8" w:rsidRPr="00513001" w:rsidRDefault="00824F9A" w:rsidP="00EF502E">
            <w:pPr>
              <w:pStyle w:val="BodyText"/>
              <w:rPr>
                <w:color w:val="333333"/>
                <w:lang w:eastAsia="zh-CN"/>
              </w:rPr>
            </w:pPr>
            <w:r w:rsidRPr="00564297">
              <w:rPr>
                <w:b/>
                <w:bCs/>
                <w:color w:val="333333"/>
                <w:lang w:val="en-GB"/>
              </w:rPr>
              <w:t>Model bias</w:t>
            </w:r>
            <w:r>
              <w:rPr>
                <w:b/>
                <w:bCs/>
                <w:color w:val="333333"/>
                <w:lang w:val="en-GB"/>
              </w:rPr>
              <w:t>:</w:t>
            </w:r>
            <w:r w:rsidRPr="009E0194">
              <w:rPr>
                <w:color w:val="333333"/>
                <w:lang w:val="en-GB"/>
              </w:rPr>
              <w:t xml:space="preserve"> </w:t>
            </w:r>
            <w:r w:rsidR="005F63F8" w:rsidRPr="009E0194">
              <w:rPr>
                <w:color w:val="333333"/>
                <w:lang w:val="en-GB"/>
              </w:rPr>
              <w:t>D</w:t>
            </w:r>
            <w:r w:rsidR="005F63F8">
              <w:rPr>
                <w:color w:val="333333"/>
                <w:lang w:val="en-GB"/>
              </w:rPr>
              <w:t>oes the supplier</w:t>
            </w:r>
            <w:r w:rsidR="005F63F8" w:rsidRPr="009E0194">
              <w:rPr>
                <w:color w:val="333333"/>
                <w:lang w:val="en-GB"/>
              </w:rPr>
              <w:t xml:space="preserve"> establish a strategy or a set of procedures to avoid creating or reinforcing bias in the AI system?</w:t>
            </w:r>
            <w:r w:rsidR="005F63F8">
              <w:rPr>
                <w:color w:val="333333"/>
                <w:lang w:val="en-GB"/>
              </w:rPr>
              <w:t xml:space="preserve">  (Whether the AI system provides</w:t>
            </w:r>
            <w:r w:rsidR="005F63F8" w:rsidRPr="009E0194">
              <w:rPr>
                <w:color w:val="333333"/>
                <w:lang w:val="en-GB"/>
              </w:rPr>
              <w:t xml:space="preserve"> a set of procedures to avoid creating or reinforcing unfair bias</w:t>
            </w:r>
            <w:r w:rsidR="005F63F8">
              <w:rPr>
                <w:color w:val="333333"/>
                <w:lang w:val="en-GB"/>
              </w:rPr>
              <w:t>?)</w:t>
            </w:r>
          </w:p>
        </w:tc>
        <w:tc>
          <w:tcPr>
            <w:tcW w:w="1418" w:type="dxa"/>
          </w:tcPr>
          <w:p w14:paraId="0CC039A8" w14:textId="4B14F95E" w:rsidR="005F63F8" w:rsidRPr="009E0194" w:rsidRDefault="00E14B7B" w:rsidP="00EF502E">
            <w:pPr>
              <w:pStyle w:val="BodyText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Quantitative (</w:t>
            </w:r>
            <w:r w:rsidR="004B4030">
              <w:rPr>
                <w:color w:val="333333"/>
                <w:lang w:val="en-GB"/>
              </w:rPr>
              <w:t>Algorithm</w:t>
            </w:r>
            <w:r>
              <w:rPr>
                <w:color w:val="333333"/>
                <w:lang w:val="en-GB"/>
              </w:rPr>
              <w:t>)</w:t>
            </w:r>
          </w:p>
        </w:tc>
      </w:tr>
      <w:tr w:rsidR="005F63F8" w14:paraId="500559CA" w14:textId="69C2653B" w:rsidTr="008443EA">
        <w:tc>
          <w:tcPr>
            <w:tcW w:w="1129" w:type="dxa"/>
            <w:vMerge/>
            <w:tcMar>
              <w:left w:w="0" w:type="dxa"/>
              <w:right w:w="0" w:type="dxa"/>
            </w:tcMar>
          </w:tcPr>
          <w:p w14:paraId="05E039D6" w14:textId="77777777" w:rsidR="005F63F8" w:rsidRPr="00347AE1" w:rsidRDefault="005F63F8" w:rsidP="00EF502E">
            <w:pPr>
              <w:pStyle w:val="BodyText"/>
              <w:spacing w:before="0" w:after="0"/>
              <w:rPr>
                <w:rFonts w:eastAsia="Gotham Book"/>
                <w:b/>
              </w:rPr>
            </w:pPr>
          </w:p>
        </w:tc>
        <w:tc>
          <w:tcPr>
            <w:tcW w:w="1418" w:type="dxa"/>
            <w:vMerge/>
            <w:tcMar>
              <w:left w:w="0" w:type="dxa"/>
              <w:right w:w="0" w:type="dxa"/>
            </w:tcMar>
            <w:vAlign w:val="center"/>
          </w:tcPr>
          <w:p w14:paraId="06176C96" w14:textId="77777777" w:rsidR="005F63F8" w:rsidRDefault="005F63F8" w:rsidP="00EF502E">
            <w:pPr>
              <w:pStyle w:val="BodyText"/>
              <w:spacing w:before="0" w:after="0"/>
              <w:rPr>
                <w:rFonts w:eastAsia="Gotham Book"/>
                <w:b/>
              </w:rPr>
            </w:pPr>
          </w:p>
        </w:tc>
        <w:tc>
          <w:tcPr>
            <w:tcW w:w="4819" w:type="dxa"/>
          </w:tcPr>
          <w:p w14:paraId="4BAD5F8D" w14:textId="14AAEF37" w:rsidR="005F63F8" w:rsidRDefault="00824F9A" w:rsidP="00EF502E">
            <w:pPr>
              <w:pStyle w:val="BodyText"/>
              <w:rPr>
                <w:color w:val="333333"/>
                <w:lang w:val="en-GB"/>
              </w:rPr>
            </w:pPr>
            <w:r w:rsidRPr="00564297">
              <w:rPr>
                <w:b/>
                <w:bCs/>
                <w:color w:val="333333"/>
              </w:rPr>
              <w:t>Model stability</w:t>
            </w:r>
            <w:r>
              <w:rPr>
                <w:color w:val="333333"/>
                <w:lang w:val="en-GB"/>
              </w:rPr>
              <w:t xml:space="preserve">: </w:t>
            </w:r>
            <w:r w:rsidR="005F63F8">
              <w:rPr>
                <w:color w:val="333333"/>
                <w:lang w:val="en-GB"/>
              </w:rPr>
              <w:t>Does the supplier</w:t>
            </w:r>
            <w:r w:rsidR="005F63F8" w:rsidRPr="009E0194">
              <w:rPr>
                <w:color w:val="333333"/>
                <w:lang w:val="en-GB"/>
              </w:rPr>
              <w:t xml:space="preserve"> put in place processes to test and monitor for potential biases during the</w:t>
            </w:r>
            <w:r w:rsidR="005F63F8">
              <w:rPr>
                <w:rFonts w:ascii="ñÁ Ñ˛" w:hAnsi="ñÁ Ñ˛" w:cs="ñÁ Ñ˛"/>
                <w:color w:val="333333"/>
                <w:szCs w:val="21"/>
                <w:lang w:val="en-GB"/>
              </w:rPr>
              <w:t xml:space="preserve"> </w:t>
            </w:r>
            <w:r w:rsidR="005F63F8">
              <w:rPr>
                <w:color w:val="333333"/>
                <w:lang w:val="en-GB"/>
              </w:rPr>
              <w:t xml:space="preserve">development and </w:t>
            </w:r>
            <w:r w:rsidR="005F63F8" w:rsidRPr="009E0194">
              <w:rPr>
                <w:color w:val="333333"/>
                <w:lang w:val="en-GB"/>
              </w:rPr>
              <w:t>deployment phase of the system?</w:t>
            </w:r>
            <w:r w:rsidR="005F63F8">
              <w:rPr>
                <w:color w:val="333333"/>
                <w:lang w:val="en-GB"/>
              </w:rPr>
              <w:t xml:space="preserve"> (Whether the bias solutions are stable for different data?)</w:t>
            </w:r>
          </w:p>
        </w:tc>
        <w:tc>
          <w:tcPr>
            <w:tcW w:w="1418" w:type="dxa"/>
          </w:tcPr>
          <w:p w14:paraId="61B284F6" w14:textId="32FCCAE6" w:rsidR="005F63F8" w:rsidRDefault="00E14B7B" w:rsidP="00EF502E">
            <w:pPr>
              <w:pStyle w:val="BodyText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Quantitative (</w:t>
            </w:r>
            <w:r w:rsidR="004B4030">
              <w:rPr>
                <w:color w:val="333333"/>
                <w:lang w:val="en-GB"/>
              </w:rPr>
              <w:t>Algorithm</w:t>
            </w:r>
            <w:r>
              <w:rPr>
                <w:color w:val="333333"/>
                <w:lang w:val="en-GB"/>
              </w:rPr>
              <w:t>)</w:t>
            </w:r>
          </w:p>
        </w:tc>
      </w:tr>
      <w:tr w:rsidR="005F63F8" w14:paraId="7C50A33C" w14:textId="5A26E4D9" w:rsidTr="008443EA">
        <w:trPr>
          <w:trHeight w:val="483"/>
        </w:trPr>
        <w:tc>
          <w:tcPr>
            <w:tcW w:w="1129" w:type="dxa"/>
            <w:vMerge/>
            <w:tcMar>
              <w:left w:w="0" w:type="dxa"/>
              <w:right w:w="0" w:type="dxa"/>
            </w:tcMar>
          </w:tcPr>
          <w:p w14:paraId="78528142" w14:textId="77777777" w:rsidR="005F63F8" w:rsidRDefault="005F63F8" w:rsidP="00EF502E">
            <w:pPr>
              <w:pStyle w:val="BodyText"/>
              <w:rPr>
                <w:rFonts w:eastAsia="Gotham Book"/>
              </w:rPr>
            </w:pPr>
          </w:p>
        </w:tc>
        <w:tc>
          <w:tcPr>
            <w:tcW w:w="141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1035A9E1" w14:textId="77777777" w:rsidR="005F63F8" w:rsidRPr="00424AB4" w:rsidRDefault="005F63F8" w:rsidP="00EF502E">
            <w:pPr>
              <w:pStyle w:val="BodyText"/>
              <w:spacing w:before="0" w:after="0"/>
              <w:rPr>
                <w:rFonts w:eastAsia="Gotham Book"/>
                <w:b/>
              </w:rPr>
            </w:pPr>
            <w:r w:rsidRPr="00424AB4">
              <w:rPr>
                <w:rFonts w:eastAsia="Gotham Book"/>
                <w:b/>
              </w:rPr>
              <w:t>Accessibility and universal design</w:t>
            </w:r>
          </w:p>
        </w:tc>
        <w:tc>
          <w:tcPr>
            <w:tcW w:w="4819" w:type="dxa"/>
          </w:tcPr>
          <w:p w14:paraId="07ED058F" w14:textId="77777777" w:rsidR="005F63F8" w:rsidRDefault="005F63F8" w:rsidP="00EF502E">
            <w:pPr>
              <w:pStyle w:val="BodyText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Does the supplier</w:t>
            </w:r>
            <w:r w:rsidRPr="009E0194">
              <w:rPr>
                <w:color w:val="333333"/>
                <w:lang w:val="en-GB"/>
              </w:rPr>
              <w:t xml:space="preserve"> involve or consult </w:t>
            </w:r>
            <w:r>
              <w:rPr>
                <w:color w:val="333333"/>
                <w:lang w:val="en-GB"/>
              </w:rPr>
              <w:t>the</w:t>
            </w:r>
            <w:r w:rsidRPr="009E0194">
              <w:rPr>
                <w:color w:val="333333"/>
                <w:lang w:val="en-GB"/>
              </w:rPr>
              <w:t xml:space="preserve"> community during the development phase of the AI system?</w:t>
            </w:r>
          </w:p>
          <w:p w14:paraId="5DDB255F" w14:textId="3B72D035" w:rsidR="005F63F8" w:rsidRDefault="005F63F8" w:rsidP="00156011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Is the community involved or consulted during the development phase of the AI system?</w:t>
            </w:r>
          </w:p>
          <w:p w14:paraId="46A35F86" w14:textId="340AB698" w:rsidR="005F63F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Yes</w:t>
            </w:r>
          </w:p>
          <w:p w14:paraId="7FA3EBF7" w14:textId="6E3F0B4B" w:rsidR="005F63F8" w:rsidRDefault="005F63F8" w:rsidP="00156011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Is the community’s involvement or consultation documented?</w:t>
            </w:r>
          </w:p>
          <w:p w14:paraId="4EE9FCEA" w14:textId="50E67D4A" w:rsidR="005F63F8" w:rsidRDefault="005F63F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Yes</w:t>
            </w:r>
          </w:p>
          <w:p w14:paraId="188E97CC" w14:textId="563909DA" w:rsidR="005F63F8" w:rsidRPr="006845DE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 w:rsidRPr="0063158D">
              <w:rPr>
                <w:color w:val="333333"/>
                <w:lang w:val="en-GB"/>
              </w:rPr>
              <w:t xml:space="preserve">Accessible </w:t>
            </w:r>
            <w:r>
              <w:rPr>
                <w:color w:val="333333"/>
                <w:lang w:val="en-GB"/>
              </w:rPr>
              <w:t>through a link or by request;</w:t>
            </w:r>
          </w:p>
          <w:p w14:paraId="528A701E" w14:textId="356165DC" w:rsidR="005F63F8" w:rsidRDefault="005F63F8" w:rsidP="00156011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Who are involved or consulted;</w:t>
            </w:r>
          </w:p>
          <w:p w14:paraId="5B6DC481" w14:textId="24DD4AED" w:rsidR="005F63F8" w:rsidRDefault="005F63F8" w:rsidP="007372DC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Community person;</w:t>
            </w:r>
          </w:p>
          <w:p w14:paraId="6010D444" w14:textId="58903EE3" w:rsidR="005F63F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Standardised documents, e.g. papers, reports;</w:t>
            </w:r>
          </w:p>
          <w:p w14:paraId="4DCE4B32" w14:textId="748D8AED" w:rsidR="005F63F8" w:rsidRDefault="005F63F8" w:rsidP="00AF1C2B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What are comments from the community.</w:t>
            </w:r>
          </w:p>
          <w:p w14:paraId="75C2DB9A" w14:textId="417CBA44" w:rsidR="005F63F8" w:rsidRPr="00AF1C2B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Comments from the community;</w:t>
            </w:r>
          </w:p>
        </w:tc>
        <w:tc>
          <w:tcPr>
            <w:tcW w:w="1418" w:type="dxa"/>
          </w:tcPr>
          <w:p w14:paraId="212637B2" w14:textId="270098DF" w:rsidR="005F63F8" w:rsidRDefault="00E14B7B" w:rsidP="00EF502E">
            <w:pPr>
              <w:pStyle w:val="BodyText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Qualitative</w:t>
            </w:r>
          </w:p>
        </w:tc>
      </w:tr>
      <w:tr w:rsidR="005F63F8" w14:paraId="1BBD4103" w14:textId="043F968D" w:rsidTr="008443EA">
        <w:trPr>
          <w:trHeight w:val="489"/>
        </w:trPr>
        <w:tc>
          <w:tcPr>
            <w:tcW w:w="1129" w:type="dxa"/>
            <w:vMerge/>
            <w:tcMar>
              <w:left w:w="0" w:type="dxa"/>
              <w:right w:w="0" w:type="dxa"/>
            </w:tcMar>
          </w:tcPr>
          <w:p w14:paraId="3C932078" w14:textId="77777777" w:rsidR="005F63F8" w:rsidRDefault="005F63F8" w:rsidP="00EF502E">
            <w:pPr>
              <w:pStyle w:val="BodyText"/>
              <w:rPr>
                <w:rFonts w:eastAsia="Gotham Book"/>
              </w:rPr>
            </w:pPr>
          </w:p>
        </w:tc>
        <w:tc>
          <w:tcPr>
            <w:tcW w:w="1418" w:type="dxa"/>
            <w:vMerge/>
            <w:vAlign w:val="center"/>
          </w:tcPr>
          <w:p w14:paraId="7351762E" w14:textId="77777777" w:rsidR="005F63F8" w:rsidRPr="00424AB4" w:rsidRDefault="005F63F8" w:rsidP="00EF502E">
            <w:pPr>
              <w:pStyle w:val="BodyText"/>
              <w:spacing w:before="0" w:after="0"/>
              <w:rPr>
                <w:rFonts w:eastAsia="Gotham Book"/>
                <w:b/>
              </w:rPr>
            </w:pPr>
          </w:p>
        </w:tc>
        <w:tc>
          <w:tcPr>
            <w:tcW w:w="4819" w:type="dxa"/>
          </w:tcPr>
          <w:p w14:paraId="323909B8" w14:textId="24F24523" w:rsidR="005F63F8" w:rsidRDefault="005F63F8" w:rsidP="00EF502E">
            <w:pPr>
              <w:pStyle w:val="BodyText"/>
              <w:rPr>
                <w:color w:val="333333"/>
                <w:lang w:val="en-GB"/>
              </w:rPr>
            </w:pPr>
            <w:r w:rsidRPr="10FC624B">
              <w:rPr>
                <w:color w:val="333333"/>
                <w:lang w:val="en-GB"/>
              </w:rPr>
              <w:t xml:space="preserve">Does the supplier assess whether the </w:t>
            </w:r>
            <w:r>
              <w:rPr>
                <w:color w:val="333333"/>
                <w:lang w:val="en-GB"/>
              </w:rPr>
              <w:t>customer</w:t>
            </w:r>
            <w:r w:rsidRPr="10FC624B">
              <w:rPr>
                <w:color w:val="333333"/>
                <w:lang w:val="en-GB"/>
              </w:rPr>
              <w:t xml:space="preserve"> team involved in building the AI system is representative of target </w:t>
            </w:r>
            <w:r>
              <w:rPr>
                <w:color w:val="333333"/>
                <w:lang w:val="en-GB"/>
              </w:rPr>
              <w:t>customer</w:t>
            </w:r>
            <w:r w:rsidRPr="10FC624B">
              <w:rPr>
                <w:color w:val="333333"/>
                <w:lang w:val="en-GB"/>
              </w:rPr>
              <w:t xml:space="preserve"> audience? </w:t>
            </w:r>
          </w:p>
          <w:p w14:paraId="55221F87" w14:textId="7D62C18F" w:rsidR="005F63F8" w:rsidRDefault="005F63F8" w:rsidP="009436F1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0C0B7C">
              <w:rPr>
                <w:color w:val="333333"/>
                <w:lang w:val="en-GB"/>
              </w:rPr>
              <w:t>Is the customer team involved in modelling/ developing/ training/ assessing the AI system?</w:t>
            </w:r>
          </w:p>
          <w:p w14:paraId="6D785C0D" w14:textId="7888C39D" w:rsidR="005F63F8" w:rsidRPr="00305AA0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 xml:space="preserve">Yes. </w:t>
            </w:r>
            <w:r w:rsidRPr="00305AA0">
              <w:rPr>
                <w:color w:val="333333"/>
                <w:lang w:val="en-GB"/>
              </w:rPr>
              <w:t xml:space="preserve">The customer is asked to nominate a team to assess the outputs of the </w:t>
            </w:r>
            <w:r>
              <w:rPr>
                <w:color w:val="333333"/>
                <w:lang w:val="en-GB"/>
              </w:rPr>
              <w:t>AI outputs</w:t>
            </w:r>
            <w:r w:rsidRPr="00305AA0">
              <w:rPr>
                <w:color w:val="333333"/>
                <w:lang w:val="en-GB"/>
              </w:rPr>
              <w:t>.</w:t>
            </w:r>
          </w:p>
          <w:p w14:paraId="3B4E0C9B" w14:textId="43888B9E" w:rsidR="005F63F8" w:rsidRPr="00305AA0" w:rsidRDefault="005F63F8" w:rsidP="00305AA0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305AA0">
              <w:rPr>
                <w:color w:val="333333"/>
                <w:lang w:val="en-GB"/>
              </w:rPr>
              <w:t>How is the customer team membership arrived at</w:t>
            </w:r>
            <w:r>
              <w:rPr>
                <w:color w:val="333333"/>
                <w:lang w:val="en-GB"/>
              </w:rPr>
              <w:t xml:space="preserve"> (</w:t>
            </w:r>
            <w:r w:rsidRPr="00305AA0">
              <w:rPr>
                <w:color w:val="333333"/>
                <w:lang w:val="en-GB"/>
              </w:rPr>
              <w:t>with relation to representation and</w:t>
            </w:r>
            <w:r>
              <w:rPr>
                <w:color w:val="333333"/>
                <w:lang w:val="en-GB"/>
              </w:rPr>
              <w:t xml:space="preserve"> </w:t>
            </w:r>
            <w:r w:rsidRPr="00305AA0">
              <w:rPr>
                <w:color w:val="333333"/>
                <w:lang w:val="en-GB"/>
              </w:rPr>
              <w:t>diversity)?</w:t>
            </w:r>
          </w:p>
          <w:p w14:paraId="2B69FD17" w14:textId="00912AD7" w:rsidR="005F63F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 w:rsidRPr="00F665F0">
              <w:rPr>
                <w:color w:val="333333"/>
                <w:lang w:val="en-GB"/>
              </w:rPr>
              <w:t xml:space="preserve">The </w:t>
            </w:r>
            <w:proofErr w:type="gramStart"/>
            <w:r w:rsidRPr="00F665F0">
              <w:rPr>
                <w:color w:val="333333"/>
                <w:lang w:val="en-GB"/>
              </w:rPr>
              <w:t>teams</w:t>
            </w:r>
            <w:proofErr w:type="gramEnd"/>
            <w:r w:rsidRPr="00F665F0">
              <w:rPr>
                <w:color w:val="333333"/>
                <w:lang w:val="en-GB"/>
              </w:rPr>
              <w:t xml:space="preserve"> membership is assessed to identify level of representation of elements including: age, gender, </w:t>
            </w:r>
            <w:proofErr w:type="spellStart"/>
            <w:r w:rsidRPr="00F665F0">
              <w:rPr>
                <w:color w:val="333333"/>
                <w:lang w:val="en-GB"/>
              </w:rPr>
              <w:t>ethnity</w:t>
            </w:r>
            <w:proofErr w:type="spellEnd"/>
            <w:r w:rsidRPr="00F665F0">
              <w:rPr>
                <w:color w:val="333333"/>
                <w:lang w:val="en-GB"/>
              </w:rPr>
              <w:t>, role, disability</w:t>
            </w:r>
            <w:r>
              <w:rPr>
                <w:color w:val="333333"/>
                <w:lang w:val="en-GB"/>
              </w:rPr>
              <w:t>;</w:t>
            </w:r>
          </w:p>
          <w:p w14:paraId="3F7C4FE8" w14:textId="1FC9DE58" w:rsidR="005F63F8" w:rsidRPr="00CE30E6" w:rsidRDefault="005F63F8" w:rsidP="003F7BA4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How does the customer team assess and respond to the AI system in this phase</w:t>
            </w:r>
            <w:r w:rsidRPr="00CE30E6">
              <w:rPr>
                <w:color w:val="333333"/>
                <w:lang w:val="en-GB"/>
              </w:rPr>
              <w:t>?</w:t>
            </w:r>
          </w:p>
          <w:p w14:paraId="1D6362AA" w14:textId="1A0D65FC" w:rsidR="005F63F8" w:rsidRPr="008123E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“</w:t>
            </w:r>
            <w:r>
              <w:rPr>
                <w:color w:val="333333"/>
                <w:lang w:val="en-GB"/>
              </w:rPr>
              <w:t>F</w:t>
            </w:r>
            <w:r w:rsidRPr="008123E8">
              <w:rPr>
                <w:color w:val="333333"/>
                <w:lang w:val="en-GB"/>
              </w:rPr>
              <w:t>it-for-purpose”</w:t>
            </w:r>
            <w:r>
              <w:rPr>
                <w:color w:val="333333"/>
                <w:lang w:val="en-GB"/>
              </w:rPr>
              <w:t xml:space="preserve"> and</w:t>
            </w:r>
            <w:r w:rsidRPr="008123E8">
              <w:rPr>
                <w:color w:val="333333"/>
                <w:lang w:val="en-GB"/>
              </w:rPr>
              <w:t xml:space="preserve"> functional assessment.</w:t>
            </w:r>
          </w:p>
          <w:p w14:paraId="1867CFF0" w14:textId="73C9D59E" w:rsidR="005F63F8" w:rsidRDefault="005F63F8" w:rsidP="00212051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lastRenderedPageBreak/>
              <w:t>Individual view of the solution</w:t>
            </w:r>
            <w:r w:rsidRPr="008123E8">
              <w:rPr>
                <w:color w:val="333333"/>
                <w:lang w:val="en-GB"/>
              </w:rPr>
              <w:t xml:space="preserve"> from the perspective of the</w:t>
            </w:r>
            <w:r>
              <w:rPr>
                <w:color w:val="333333"/>
                <w:lang w:val="en-GB"/>
              </w:rPr>
              <w:t xml:space="preserve"> </w:t>
            </w:r>
            <w:r w:rsidRPr="008123E8">
              <w:rPr>
                <w:color w:val="333333"/>
                <w:lang w:val="en-GB"/>
              </w:rPr>
              <w:t>missing representation.</w:t>
            </w:r>
            <w:r>
              <w:rPr>
                <w:color w:val="333333"/>
                <w:lang w:val="en-GB"/>
              </w:rPr>
              <w:t xml:space="preserve"> </w:t>
            </w:r>
          </w:p>
          <w:p w14:paraId="503EE1C7" w14:textId="7ACFFE9D" w:rsidR="005F63F8" w:rsidRPr="00212051" w:rsidRDefault="005F63F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This feedback is considered against that received from other cohorts.</w:t>
            </w:r>
          </w:p>
          <w:p w14:paraId="172FB3B5" w14:textId="05954B38" w:rsidR="005F63F8" w:rsidRPr="009436F1" w:rsidRDefault="005F63F8" w:rsidP="008123E8">
            <w:pPr>
              <w:pStyle w:val="BodyText"/>
              <w:spacing w:before="0" w:after="0"/>
              <w:rPr>
                <w:color w:val="333333"/>
                <w:lang w:val="en-GB"/>
              </w:rPr>
            </w:pPr>
          </w:p>
        </w:tc>
        <w:tc>
          <w:tcPr>
            <w:tcW w:w="1418" w:type="dxa"/>
          </w:tcPr>
          <w:p w14:paraId="167F3ED8" w14:textId="4DCF8AE1" w:rsidR="005F63F8" w:rsidRPr="10FC624B" w:rsidRDefault="00E14B7B" w:rsidP="00EF502E">
            <w:pPr>
              <w:pStyle w:val="BodyText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lastRenderedPageBreak/>
              <w:t>Qualitative</w:t>
            </w:r>
          </w:p>
        </w:tc>
      </w:tr>
      <w:tr w:rsidR="005F63F8" w14:paraId="166E4C6E" w14:textId="62CFAB5D" w:rsidTr="008443EA">
        <w:trPr>
          <w:trHeight w:val="367"/>
        </w:trPr>
        <w:tc>
          <w:tcPr>
            <w:tcW w:w="1129" w:type="dxa"/>
            <w:vMerge/>
            <w:tcMar>
              <w:left w:w="0" w:type="dxa"/>
              <w:right w:w="0" w:type="dxa"/>
            </w:tcMar>
          </w:tcPr>
          <w:p w14:paraId="4673CDD5" w14:textId="77777777" w:rsidR="005F63F8" w:rsidRDefault="005F63F8" w:rsidP="00EF502E">
            <w:pPr>
              <w:pStyle w:val="BodyText"/>
              <w:rPr>
                <w:rFonts w:eastAsia="Gotham Book"/>
              </w:rPr>
            </w:pPr>
          </w:p>
        </w:tc>
        <w:tc>
          <w:tcPr>
            <w:tcW w:w="1418" w:type="dxa"/>
            <w:vMerge/>
            <w:vAlign w:val="center"/>
          </w:tcPr>
          <w:p w14:paraId="63AC31A1" w14:textId="77777777" w:rsidR="005F63F8" w:rsidRPr="00424AB4" w:rsidRDefault="005F63F8" w:rsidP="00EF502E">
            <w:pPr>
              <w:pStyle w:val="BodyText"/>
              <w:spacing w:before="0" w:after="0"/>
              <w:rPr>
                <w:rFonts w:eastAsia="Gotham Book"/>
                <w:b/>
              </w:rPr>
            </w:pPr>
          </w:p>
        </w:tc>
        <w:tc>
          <w:tcPr>
            <w:tcW w:w="4819" w:type="dxa"/>
          </w:tcPr>
          <w:p w14:paraId="2EFE3D9D" w14:textId="4B7367D4" w:rsidR="005F63F8" w:rsidRPr="006F60E4" w:rsidRDefault="005F63F8" w:rsidP="00EF502E">
            <w:pPr>
              <w:pStyle w:val="BodyText"/>
              <w:rPr>
                <w:color w:val="333333"/>
                <w:lang w:val="en-GB"/>
              </w:rPr>
            </w:pPr>
            <w:r w:rsidRPr="006F60E4">
              <w:rPr>
                <w:color w:val="333333"/>
                <w:lang w:val="en-GB"/>
              </w:rPr>
              <w:t>Is the initial customer team representative of the wider population, considering also of other groups who might tangentially be impacted?</w:t>
            </w:r>
          </w:p>
          <w:p w14:paraId="3F96928A" w14:textId="754BA6E7" w:rsidR="005F63F8" w:rsidRPr="006F60E4" w:rsidRDefault="005F63F8" w:rsidP="00CE4A97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proofErr w:type="gramStart"/>
            <w:r w:rsidRPr="006F60E4">
              <w:rPr>
                <w:color w:val="333333"/>
                <w:lang w:val="en-GB"/>
              </w:rPr>
              <w:t>Is</w:t>
            </w:r>
            <w:proofErr w:type="gramEnd"/>
            <w:r w:rsidRPr="006F60E4">
              <w:rPr>
                <w:color w:val="333333"/>
                <w:lang w:val="en-GB"/>
              </w:rPr>
              <w:t xml:space="preserve"> people beyond direct customer who </w:t>
            </w:r>
            <w:proofErr w:type="spellStart"/>
            <w:r w:rsidRPr="006F60E4">
              <w:rPr>
                <w:color w:val="333333"/>
                <w:lang w:val="en-GB"/>
              </w:rPr>
              <w:t>minght</w:t>
            </w:r>
            <w:proofErr w:type="spellEnd"/>
            <w:r w:rsidRPr="006F60E4">
              <w:rPr>
                <w:color w:val="333333"/>
                <w:lang w:val="en-GB"/>
              </w:rPr>
              <w:t xml:space="preserve"> tangentially be affected be involved in the testing?</w:t>
            </w:r>
          </w:p>
          <w:p w14:paraId="31609724" w14:textId="724EE12E" w:rsidR="005F63F8" w:rsidRPr="006F60E4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 w:rsidRPr="006F60E4">
              <w:rPr>
                <w:color w:val="333333"/>
                <w:lang w:val="en-GB"/>
              </w:rPr>
              <w:t>People that decisions from AI are involved.</w:t>
            </w:r>
          </w:p>
          <w:p w14:paraId="3E5546CC" w14:textId="6E80FD1F" w:rsidR="005F63F8" w:rsidRPr="006F60E4" w:rsidRDefault="005F63F8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6F60E4">
              <w:rPr>
                <w:color w:val="333333"/>
                <w:lang w:val="en-GB"/>
              </w:rPr>
              <w:t>How are people beyond direct customer involved?</w:t>
            </w:r>
          </w:p>
          <w:p w14:paraId="6C78EBD0" w14:textId="657B7FED" w:rsidR="005F63F8" w:rsidRPr="006F60E4" w:rsidRDefault="005F63F8" w:rsidP="00D16A26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 w:rsidRPr="006F60E4">
              <w:rPr>
                <w:color w:val="333333"/>
                <w:lang w:val="en-GB"/>
              </w:rPr>
              <w:t>Provide expectations at the design stage;</w:t>
            </w:r>
          </w:p>
          <w:p w14:paraId="5FF8D1BE" w14:textId="1D1D2FFD" w:rsidR="005F63F8" w:rsidRPr="00A207F7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 w:rsidRPr="006F60E4">
              <w:rPr>
                <w:color w:val="333333"/>
                <w:lang w:val="en-GB"/>
              </w:rPr>
              <w:t>Test AI solutions at the testing stage.</w:t>
            </w:r>
          </w:p>
        </w:tc>
        <w:tc>
          <w:tcPr>
            <w:tcW w:w="1418" w:type="dxa"/>
          </w:tcPr>
          <w:p w14:paraId="53EDE70D" w14:textId="2CCA9688" w:rsidR="005F63F8" w:rsidRPr="008123E8" w:rsidRDefault="00E14B7B" w:rsidP="00EF502E">
            <w:pPr>
              <w:pStyle w:val="BodyText"/>
              <w:rPr>
                <w:color w:val="333333"/>
                <w:highlight w:val="yellow"/>
                <w:lang w:val="en-GB"/>
              </w:rPr>
            </w:pPr>
            <w:r>
              <w:rPr>
                <w:color w:val="333333"/>
                <w:lang w:val="en-GB"/>
              </w:rPr>
              <w:t>Qualitative</w:t>
            </w:r>
          </w:p>
        </w:tc>
      </w:tr>
      <w:tr w:rsidR="005F63F8" w14:paraId="7CE86EA4" w14:textId="4E2D3277" w:rsidTr="008443EA">
        <w:tc>
          <w:tcPr>
            <w:tcW w:w="1129" w:type="dxa"/>
            <w:vMerge/>
            <w:tcMar>
              <w:left w:w="0" w:type="dxa"/>
              <w:right w:w="0" w:type="dxa"/>
            </w:tcMar>
          </w:tcPr>
          <w:p w14:paraId="2076C692" w14:textId="77777777" w:rsidR="005F63F8" w:rsidRPr="00F81202" w:rsidRDefault="005F63F8" w:rsidP="00EF502E">
            <w:pPr>
              <w:pStyle w:val="BodyText"/>
              <w:rPr>
                <w:rFonts w:eastAsia="Gotham Book"/>
                <w:lang w:eastAsia="zh-CN"/>
              </w:rPr>
            </w:pP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center"/>
          </w:tcPr>
          <w:p w14:paraId="07AC81C5" w14:textId="77777777" w:rsidR="005F63F8" w:rsidRPr="00424AB4" w:rsidRDefault="005F63F8" w:rsidP="00EF502E">
            <w:pPr>
              <w:pStyle w:val="BodyText"/>
              <w:rPr>
                <w:rFonts w:eastAsia="Gotham Book"/>
                <w:b/>
              </w:rPr>
            </w:pPr>
            <w:r w:rsidRPr="00424AB4">
              <w:rPr>
                <w:rFonts w:eastAsia="Gotham Book"/>
                <w:b/>
              </w:rPr>
              <w:t>Stakeholder participation</w:t>
            </w:r>
          </w:p>
        </w:tc>
        <w:tc>
          <w:tcPr>
            <w:tcW w:w="4819" w:type="dxa"/>
          </w:tcPr>
          <w:p w14:paraId="377B3853" w14:textId="77777777" w:rsidR="005F63F8" w:rsidRDefault="005F63F8" w:rsidP="00EF502E">
            <w:pPr>
              <w:pStyle w:val="BodyText"/>
              <w:ind w:right="113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Does the supplier</w:t>
            </w:r>
            <w:r w:rsidRPr="009E0194">
              <w:rPr>
                <w:color w:val="333333"/>
                <w:lang w:val="en-GB"/>
              </w:rPr>
              <w:t xml:space="preserve"> consider a mechanism to include the participation of different stakeholders in the AI</w:t>
            </w:r>
            <w:r>
              <w:rPr>
                <w:rFonts w:ascii="ñÁ Ñ˛" w:hAnsi="ñÁ Ñ˛" w:cs="ñÁ Ñ˛"/>
                <w:color w:val="333333"/>
                <w:szCs w:val="21"/>
                <w:lang w:val="en-GB"/>
              </w:rPr>
              <w:t xml:space="preserve"> </w:t>
            </w:r>
            <w:r w:rsidRPr="009E0194">
              <w:rPr>
                <w:color w:val="333333"/>
                <w:lang w:val="en-GB"/>
              </w:rPr>
              <w:t>system’s development and use?</w:t>
            </w:r>
          </w:p>
          <w:p w14:paraId="575A4F9D" w14:textId="30E02DBF" w:rsidR="004030A8" w:rsidRDefault="00B07ACB" w:rsidP="002463FB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Are different stakeholders included in the AI system</w:t>
            </w:r>
            <w:r w:rsidR="003059A2">
              <w:rPr>
                <w:color w:val="333333"/>
                <w:lang w:val="en-GB"/>
              </w:rPr>
              <w:t>’s development and use?</w:t>
            </w:r>
          </w:p>
          <w:p w14:paraId="2347B95A" w14:textId="6EF8FF9E" w:rsidR="003059A2" w:rsidRPr="003059A2" w:rsidRDefault="003059A2" w:rsidP="003059A2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Yes</w:t>
            </w:r>
          </w:p>
          <w:p w14:paraId="0D2C8705" w14:textId="00EC3230" w:rsidR="005F63F8" w:rsidRDefault="00614D06" w:rsidP="002463FB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 xml:space="preserve">Are the involvement activities of </w:t>
            </w:r>
            <w:r w:rsidR="005F63F8" w:rsidRPr="009E0194">
              <w:rPr>
                <w:color w:val="333333"/>
                <w:lang w:val="en-GB"/>
              </w:rPr>
              <w:t>different stakeholder</w:t>
            </w:r>
            <w:r>
              <w:rPr>
                <w:color w:val="333333"/>
                <w:lang w:val="en-GB"/>
              </w:rPr>
              <w:t xml:space="preserve"> documented</w:t>
            </w:r>
            <w:r w:rsidR="005F63F8">
              <w:rPr>
                <w:color w:val="333333"/>
                <w:lang w:val="en-GB"/>
              </w:rPr>
              <w:t>?</w:t>
            </w:r>
          </w:p>
          <w:p w14:paraId="4732431E" w14:textId="7E06A48A" w:rsidR="005F63F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Yes</w:t>
            </w:r>
          </w:p>
          <w:p w14:paraId="5FE3464E" w14:textId="2090C204" w:rsidR="009942FC" w:rsidRPr="009942FC" w:rsidRDefault="009942FC" w:rsidP="009942FC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 w:rsidRPr="0063158D">
              <w:rPr>
                <w:color w:val="333333"/>
                <w:lang w:val="en-GB"/>
              </w:rPr>
              <w:t xml:space="preserve">Accessible </w:t>
            </w:r>
            <w:r>
              <w:rPr>
                <w:color w:val="333333"/>
                <w:lang w:val="en-GB"/>
              </w:rPr>
              <w:t>through a link or by request;</w:t>
            </w:r>
          </w:p>
          <w:p w14:paraId="7E0C0996" w14:textId="7D35864D" w:rsidR="005F63F8" w:rsidRDefault="005F63F8" w:rsidP="003A589F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Who are stakeholders involved</w:t>
            </w:r>
            <w:r w:rsidR="00B171EB">
              <w:rPr>
                <w:color w:val="333333"/>
                <w:lang w:val="en-GB"/>
              </w:rPr>
              <w:t>?</w:t>
            </w:r>
          </w:p>
          <w:p w14:paraId="08819B50" w14:textId="77777777" w:rsidR="005F63F8" w:rsidRDefault="005F63F8" w:rsidP="00646C60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The customer;</w:t>
            </w:r>
          </w:p>
          <w:p w14:paraId="52A7C01B" w14:textId="2CCACF4A" w:rsidR="005F63F8" w:rsidRPr="00646C60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Parties related to the customer;</w:t>
            </w:r>
          </w:p>
          <w:p w14:paraId="4A7D26A3" w14:textId="48610EA6" w:rsidR="005F63F8" w:rsidRPr="008123E8" w:rsidRDefault="005F63F8" w:rsidP="003A589F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 w:eastAsia="zh-CN"/>
              </w:rPr>
            </w:pPr>
            <w:r>
              <w:rPr>
                <w:color w:val="333333"/>
                <w:lang w:eastAsia="zh-CN"/>
              </w:rPr>
              <w:t>What are their activities</w:t>
            </w:r>
            <w:r w:rsidR="00B171EB">
              <w:rPr>
                <w:color w:val="333333"/>
                <w:lang w:eastAsia="zh-CN"/>
              </w:rPr>
              <w:t>?</w:t>
            </w:r>
          </w:p>
          <w:p w14:paraId="237D7074" w14:textId="77777777" w:rsidR="005F63F8" w:rsidRPr="008123E8" w:rsidRDefault="005F63F8" w:rsidP="00DB294B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 w:eastAsia="zh-CN"/>
              </w:rPr>
            </w:pPr>
            <w:r>
              <w:rPr>
                <w:color w:val="333333"/>
                <w:lang w:eastAsia="zh-CN"/>
              </w:rPr>
              <w:t>Provide the requirements;</w:t>
            </w:r>
          </w:p>
          <w:p w14:paraId="12897AD2" w14:textId="77777777" w:rsidR="005F63F8" w:rsidRPr="00347E1F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 w:eastAsia="zh-CN"/>
              </w:rPr>
            </w:pPr>
            <w:r>
              <w:rPr>
                <w:color w:val="333333"/>
                <w:lang w:eastAsia="zh-CN"/>
              </w:rPr>
              <w:t xml:space="preserve">Suggest the </w:t>
            </w:r>
            <w:proofErr w:type="spellStart"/>
            <w:r>
              <w:rPr>
                <w:color w:val="333333"/>
                <w:lang w:eastAsia="zh-CN"/>
              </w:rPr>
              <w:t>usabilities</w:t>
            </w:r>
            <w:proofErr w:type="spellEnd"/>
            <w:r>
              <w:rPr>
                <w:color w:val="333333"/>
                <w:lang w:eastAsia="zh-CN"/>
              </w:rPr>
              <w:t>;</w:t>
            </w:r>
          </w:p>
          <w:p w14:paraId="6EF3E65F" w14:textId="496A7EBA" w:rsidR="0082221E" w:rsidRPr="008123E8" w:rsidRDefault="0082221E" w:rsidP="0082221E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 w:eastAsia="zh-CN"/>
              </w:rPr>
            </w:pPr>
            <w:r>
              <w:rPr>
                <w:color w:val="333333"/>
                <w:lang w:eastAsia="zh-CN"/>
              </w:rPr>
              <w:t>How is user feedback sought?</w:t>
            </w:r>
          </w:p>
          <w:p w14:paraId="7FFB14EA" w14:textId="3B51082E" w:rsidR="00347E1F" w:rsidRPr="0082221E" w:rsidRDefault="00ED28FC" w:rsidP="0082221E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 w:eastAsia="zh-CN"/>
              </w:rPr>
            </w:pPr>
            <w:proofErr w:type="spellStart"/>
            <w:r>
              <w:rPr>
                <w:color w:val="333333"/>
                <w:lang w:eastAsia="zh-CN"/>
              </w:rPr>
              <w:t>Kickoff</w:t>
            </w:r>
            <w:proofErr w:type="spellEnd"/>
            <w:r>
              <w:rPr>
                <w:color w:val="333333"/>
                <w:lang w:eastAsia="zh-CN"/>
              </w:rPr>
              <w:t xml:space="preserve"> activities, </w:t>
            </w:r>
            <w:proofErr w:type="spellStart"/>
            <w:r w:rsidR="00E9171F">
              <w:rPr>
                <w:color w:val="333333"/>
                <w:lang w:eastAsia="zh-CN"/>
              </w:rPr>
              <w:t>participantion</w:t>
            </w:r>
            <w:proofErr w:type="spellEnd"/>
            <w:r w:rsidR="00E9171F">
              <w:rPr>
                <w:color w:val="333333"/>
                <w:lang w:eastAsia="zh-CN"/>
              </w:rPr>
              <w:t xml:space="preserve"> brief.</w:t>
            </w:r>
          </w:p>
        </w:tc>
        <w:tc>
          <w:tcPr>
            <w:tcW w:w="1418" w:type="dxa"/>
          </w:tcPr>
          <w:p w14:paraId="36F5EE93" w14:textId="096DE66F" w:rsidR="005F63F8" w:rsidRDefault="00E14B7B" w:rsidP="00EF502E">
            <w:pPr>
              <w:pStyle w:val="BodyText"/>
              <w:ind w:right="113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Qualitative</w:t>
            </w:r>
          </w:p>
        </w:tc>
      </w:tr>
      <w:tr w:rsidR="005F63F8" w14:paraId="69A3797C" w14:textId="6EF47325" w:rsidTr="008443EA">
        <w:tc>
          <w:tcPr>
            <w:tcW w:w="1129" w:type="dxa"/>
            <w:vMerge w:val="restart"/>
            <w:tcMar>
              <w:left w:w="0" w:type="dxa"/>
              <w:right w:w="0" w:type="dxa"/>
            </w:tcMar>
          </w:tcPr>
          <w:p w14:paraId="7BE98608" w14:textId="77777777" w:rsidR="005F63F8" w:rsidRPr="00347AE1" w:rsidRDefault="005F63F8" w:rsidP="00EF502E">
            <w:pPr>
              <w:pStyle w:val="BodyText"/>
              <w:rPr>
                <w:rFonts w:eastAsia="Gotham Book"/>
                <w:b/>
              </w:rPr>
            </w:pPr>
            <w:proofErr w:type="spellStart"/>
            <w:r>
              <w:rPr>
                <w:rFonts w:eastAsia="Gotham Book"/>
                <w:b/>
                <w:lang w:val="en-US"/>
              </w:rPr>
              <w:t>A</w:t>
            </w:r>
            <w:r w:rsidRPr="00347AE1">
              <w:rPr>
                <w:rFonts w:eastAsia="Gotham Book"/>
                <w:b/>
                <w:lang w:val="en-US"/>
              </w:rPr>
              <w:t>ccou</w:t>
            </w:r>
            <w:r>
              <w:rPr>
                <w:rFonts w:eastAsia="Gotham Book"/>
                <w:b/>
                <w:lang w:val="en-US"/>
              </w:rPr>
              <w:t>-</w:t>
            </w:r>
            <w:r w:rsidRPr="00347AE1">
              <w:rPr>
                <w:rFonts w:eastAsia="Gotham Book"/>
                <w:b/>
                <w:lang w:val="en-US"/>
              </w:rPr>
              <w:t>ntability</w:t>
            </w:r>
            <w:proofErr w:type="spellEnd"/>
          </w:p>
        </w:tc>
        <w:tc>
          <w:tcPr>
            <w:tcW w:w="1418" w:type="dxa"/>
            <w:tcMar>
              <w:left w:w="0" w:type="dxa"/>
              <w:right w:w="0" w:type="dxa"/>
            </w:tcMar>
            <w:vAlign w:val="center"/>
          </w:tcPr>
          <w:p w14:paraId="48C7D5DE" w14:textId="77777777" w:rsidR="005F63F8" w:rsidRPr="00D02F1A" w:rsidRDefault="005F63F8" w:rsidP="00EF502E">
            <w:pPr>
              <w:pStyle w:val="BodyText"/>
              <w:rPr>
                <w:rFonts w:eastAsia="Gotham Book"/>
                <w:lang w:val="en-US"/>
              </w:rPr>
            </w:pPr>
            <w:r w:rsidRPr="00347AE1">
              <w:rPr>
                <w:rFonts w:eastAsia="Gotham Book"/>
                <w:b/>
              </w:rPr>
              <w:t>Auditability</w:t>
            </w:r>
          </w:p>
        </w:tc>
        <w:tc>
          <w:tcPr>
            <w:tcW w:w="4819" w:type="dxa"/>
          </w:tcPr>
          <w:p w14:paraId="4E84D7B8" w14:textId="54C394A6" w:rsidR="005F63F8" w:rsidRDefault="005F63F8" w:rsidP="00EF502E">
            <w:pPr>
              <w:pStyle w:val="BodyText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Does the supplier</w:t>
            </w:r>
            <w:r w:rsidRPr="009E0194">
              <w:rPr>
                <w:color w:val="333333"/>
                <w:lang w:val="en-GB"/>
              </w:rPr>
              <w:t xml:space="preserve"> establish mechanisms that facilitate the system’s auditability, such as ensuring</w:t>
            </w:r>
            <w:r>
              <w:rPr>
                <w:rFonts w:ascii="ñÁ Ñ˛" w:hAnsi="ñÁ Ñ˛" w:cs="ñÁ Ñ˛"/>
                <w:color w:val="333333"/>
                <w:szCs w:val="21"/>
                <w:lang w:val="en-GB"/>
              </w:rPr>
              <w:t xml:space="preserve"> </w:t>
            </w:r>
            <w:r w:rsidRPr="009E0194">
              <w:rPr>
                <w:color w:val="333333"/>
                <w:lang w:val="en-GB"/>
              </w:rPr>
              <w:t>traceability and logging of the AI system’s processes and outcomes?</w:t>
            </w:r>
          </w:p>
          <w:p w14:paraId="35920DE3" w14:textId="7AE10527" w:rsidR="005F63F8" w:rsidRPr="008123E8" w:rsidRDefault="005F63F8" w:rsidP="008123E8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 w:eastAsia="zh-CN"/>
              </w:rPr>
            </w:pPr>
            <w:r w:rsidRPr="008123E8">
              <w:rPr>
                <w:color w:val="333333"/>
                <w:lang w:val="en-GB" w:eastAsia="zh-CN"/>
              </w:rPr>
              <w:t>Is there a mechanism/s that facilitates audit of the AI systems processes and</w:t>
            </w:r>
            <w:r>
              <w:rPr>
                <w:color w:val="333333"/>
                <w:lang w:val="en-GB" w:eastAsia="zh-CN"/>
              </w:rPr>
              <w:t xml:space="preserve"> </w:t>
            </w:r>
            <w:r w:rsidRPr="008123E8">
              <w:rPr>
                <w:color w:val="333333"/>
                <w:lang w:val="en-GB" w:eastAsia="zh-CN"/>
              </w:rPr>
              <w:t>outcomes?</w:t>
            </w:r>
          </w:p>
          <w:p w14:paraId="5B9DF7A5" w14:textId="7786C382" w:rsidR="005F63F8" w:rsidRPr="00A078B7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Yes</w:t>
            </w:r>
          </w:p>
          <w:p w14:paraId="2A8EFF63" w14:textId="68D90F22" w:rsidR="005F63F8" w:rsidRDefault="005F63F8" w:rsidP="00534CF2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 w:eastAsia="zh-CN"/>
              </w:rPr>
            </w:pPr>
            <w:r w:rsidRPr="008123E8">
              <w:rPr>
                <w:color w:val="333333"/>
                <w:lang w:val="en-GB" w:eastAsia="zh-CN"/>
              </w:rPr>
              <w:t xml:space="preserve">What are these </w:t>
            </w:r>
            <w:proofErr w:type="gramStart"/>
            <w:r w:rsidRPr="008123E8">
              <w:rPr>
                <w:color w:val="333333"/>
                <w:lang w:val="en-GB" w:eastAsia="zh-CN"/>
              </w:rPr>
              <w:t>mechanisms, and</w:t>
            </w:r>
            <w:proofErr w:type="gramEnd"/>
            <w:r w:rsidRPr="008123E8">
              <w:rPr>
                <w:color w:val="333333"/>
                <w:lang w:val="en-GB" w:eastAsia="zh-CN"/>
              </w:rPr>
              <w:t xml:space="preserve"> which systems do they log?</w:t>
            </w:r>
          </w:p>
          <w:p w14:paraId="6A2668DC" w14:textId="57462FDA" w:rsidR="005F63F8" w:rsidRDefault="005F63F8" w:rsidP="007E73DB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 w:eastAsia="zh-CN"/>
              </w:rPr>
            </w:pPr>
            <w:r>
              <w:rPr>
                <w:color w:val="333333"/>
                <w:lang w:val="en-GB"/>
              </w:rPr>
              <w:t>The mechanism includes a detailed logging of to trace AI system’s processes and outcomes. It includes...</w:t>
            </w:r>
          </w:p>
          <w:p w14:paraId="3AA698EF" w14:textId="6C4F99EA" w:rsidR="005F63F8" w:rsidRDefault="005F63F8" w:rsidP="005A645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lastRenderedPageBreak/>
              <w:t xml:space="preserve">List of items traced and logged: </w:t>
            </w:r>
            <w:r w:rsidRPr="008123E8">
              <w:rPr>
                <w:color w:val="333333"/>
                <w:lang w:val="en-GB"/>
              </w:rPr>
              <w:t>Training, testing;</w:t>
            </w:r>
            <w:r>
              <w:rPr>
                <w:color w:val="333333"/>
                <w:lang w:val="en-GB"/>
              </w:rPr>
              <w:t xml:space="preserve"> </w:t>
            </w:r>
            <w:r w:rsidRPr="008123E8">
              <w:rPr>
                <w:color w:val="333333"/>
                <w:lang w:val="en-GB"/>
              </w:rPr>
              <w:t>Data;</w:t>
            </w:r>
            <w:r>
              <w:rPr>
                <w:color w:val="333333"/>
                <w:lang w:val="en-GB"/>
              </w:rPr>
              <w:t xml:space="preserve"> </w:t>
            </w:r>
            <w:r w:rsidRPr="008123E8">
              <w:rPr>
                <w:color w:val="333333"/>
                <w:lang w:val="en-GB"/>
              </w:rPr>
              <w:t>Outcomes;</w:t>
            </w:r>
          </w:p>
          <w:p w14:paraId="44D085B1" w14:textId="2167CE54" w:rsidR="005F63F8" w:rsidRPr="008123E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Automatic/Manual logging</w:t>
            </w:r>
          </w:p>
          <w:p w14:paraId="56B7D868" w14:textId="36B01B2C" w:rsidR="005F63F8" w:rsidRDefault="005F63F8" w:rsidP="00534CF2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 w:eastAsia="zh-CN"/>
              </w:rPr>
            </w:pPr>
            <w:r w:rsidRPr="008123E8">
              <w:rPr>
                <w:color w:val="333333"/>
                <w:lang w:val="en-GB" w:eastAsia="zh-CN"/>
              </w:rPr>
              <w:t>How do they link to algorithm versions and data sets?</w:t>
            </w:r>
          </w:p>
          <w:p w14:paraId="1D0F4B17" w14:textId="3E89B101" w:rsidR="005F63F8" w:rsidRPr="008123E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 w:eastAsia="zh-CN"/>
              </w:rPr>
            </w:pPr>
            <w:r>
              <w:rPr>
                <w:color w:val="333333"/>
                <w:lang w:val="en-GB" w:eastAsia="zh-CN"/>
              </w:rPr>
              <w:t>Version control system is used.</w:t>
            </w:r>
          </w:p>
          <w:p w14:paraId="280A99C8" w14:textId="7B45E97B" w:rsidR="005F63F8" w:rsidRPr="008123E8" w:rsidRDefault="005F63F8" w:rsidP="008123E8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 w:eastAsia="zh-CN"/>
              </w:rPr>
            </w:pPr>
            <w:r w:rsidRPr="008123E8">
              <w:rPr>
                <w:color w:val="333333"/>
                <w:lang w:val="en-GB" w:eastAsia="zh-CN"/>
              </w:rPr>
              <w:t>How does a user revisit a historic decision?</w:t>
            </w:r>
          </w:p>
          <w:p w14:paraId="35649452" w14:textId="672FE1DA" w:rsidR="005F63F8" w:rsidRPr="008123E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Provide an interface for visiting a historic decision.</w:t>
            </w:r>
          </w:p>
        </w:tc>
        <w:tc>
          <w:tcPr>
            <w:tcW w:w="1418" w:type="dxa"/>
          </w:tcPr>
          <w:p w14:paraId="32F2375F" w14:textId="7582EA61" w:rsidR="005F63F8" w:rsidRDefault="00E14B7B" w:rsidP="00EF502E">
            <w:pPr>
              <w:pStyle w:val="BodyText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lastRenderedPageBreak/>
              <w:t>Qualitative</w:t>
            </w:r>
          </w:p>
        </w:tc>
      </w:tr>
      <w:tr w:rsidR="005F63F8" w14:paraId="44C69908" w14:textId="3D3D20E8" w:rsidTr="008443EA">
        <w:tc>
          <w:tcPr>
            <w:tcW w:w="1129" w:type="dxa"/>
            <w:vMerge/>
            <w:tcMar>
              <w:left w:w="0" w:type="dxa"/>
              <w:right w:w="0" w:type="dxa"/>
            </w:tcMar>
          </w:tcPr>
          <w:p w14:paraId="3F786F33" w14:textId="77777777" w:rsidR="005F63F8" w:rsidRPr="00347AE1" w:rsidRDefault="005F63F8" w:rsidP="00EF502E">
            <w:pPr>
              <w:pStyle w:val="BodyText"/>
              <w:rPr>
                <w:rFonts w:eastAsia="Gotham Book"/>
                <w:b/>
              </w:rPr>
            </w:pPr>
          </w:p>
        </w:tc>
        <w:tc>
          <w:tcPr>
            <w:tcW w:w="141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0A4ED99D" w14:textId="77777777" w:rsidR="005F63F8" w:rsidRPr="00347AE1" w:rsidRDefault="005F63F8" w:rsidP="00EF502E">
            <w:pPr>
              <w:pStyle w:val="BodyText"/>
              <w:rPr>
                <w:rFonts w:eastAsia="Gotham Book"/>
                <w:b/>
              </w:rPr>
            </w:pPr>
            <w:r w:rsidRPr="00347AE1">
              <w:rPr>
                <w:rFonts w:eastAsia="Gotham Book"/>
                <w:b/>
              </w:rPr>
              <w:t>Minimising and reporting negative impact</w:t>
            </w:r>
          </w:p>
        </w:tc>
        <w:tc>
          <w:tcPr>
            <w:tcW w:w="4819" w:type="dxa"/>
          </w:tcPr>
          <w:p w14:paraId="07B52A72" w14:textId="77777777" w:rsidR="005F63F8" w:rsidRDefault="005F63F8" w:rsidP="00EF502E">
            <w:pPr>
              <w:pStyle w:val="BodyText"/>
              <w:rPr>
                <w:color w:val="333333"/>
                <w:lang w:val="en-GB"/>
              </w:rPr>
            </w:pPr>
            <w:r>
              <w:rPr>
                <w:color w:val="333333"/>
              </w:rPr>
              <w:t>Does the supplier</w:t>
            </w:r>
            <w:r w:rsidRPr="009E0194">
              <w:rPr>
                <w:color w:val="333333"/>
                <w:lang w:val="en-GB"/>
              </w:rPr>
              <w:t xml:space="preserve"> carry out a risk or impact assessment of the AI system, which takes into account</w:t>
            </w:r>
            <w:r>
              <w:rPr>
                <w:rFonts w:ascii="ñÁ Ñ˛" w:hAnsi="ñÁ Ñ˛" w:cs="ñÁ Ñ˛"/>
                <w:color w:val="333333"/>
                <w:szCs w:val="21"/>
                <w:lang w:val="en-GB"/>
              </w:rPr>
              <w:t xml:space="preserve"> </w:t>
            </w:r>
            <w:r w:rsidRPr="009E0194">
              <w:rPr>
                <w:color w:val="333333"/>
                <w:lang w:val="en-GB"/>
              </w:rPr>
              <w:t>different stakeholders that are (in)directly affected?</w:t>
            </w:r>
          </w:p>
          <w:p w14:paraId="422C307D" w14:textId="6A6EA1E8" w:rsidR="005F63F8" w:rsidRDefault="005F63F8" w:rsidP="008E21F9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 w:eastAsia="zh-CN"/>
              </w:rPr>
            </w:pPr>
            <w:r w:rsidRPr="008123E8">
              <w:rPr>
                <w:color w:val="333333"/>
                <w:lang w:val="en-GB" w:eastAsia="zh-CN"/>
              </w:rPr>
              <w:t>Has a formal impact</w:t>
            </w:r>
            <w:r>
              <w:rPr>
                <w:color w:val="333333"/>
                <w:lang w:val="en-GB" w:eastAsia="zh-CN"/>
              </w:rPr>
              <w:t xml:space="preserve"> </w:t>
            </w:r>
            <w:r w:rsidRPr="008123E8">
              <w:rPr>
                <w:color w:val="333333"/>
                <w:lang w:val="en-GB" w:eastAsia="zh-CN"/>
              </w:rPr>
              <w:t>assessment been done on the AI system?</w:t>
            </w:r>
          </w:p>
          <w:p w14:paraId="00364FCE" w14:textId="67613CD9" w:rsidR="005F63F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Yes. This AI solution is subject to a standard/guide. We have done a formal impact assessment following it.</w:t>
            </w:r>
          </w:p>
          <w:p w14:paraId="0D839822" w14:textId="77BF673D" w:rsidR="005F63F8" w:rsidRDefault="005F63F8" w:rsidP="0003343E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 w:eastAsia="zh-CN"/>
              </w:rPr>
            </w:pPr>
            <w:r w:rsidRPr="008123E8">
              <w:rPr>
                <w:color w:val="333333"/>
                <w:lang w:val="en-GB" w:eastAsia="zh-CN"/>
              </w:rPr>
              <w:t>Which stakeholders are considered in the assessment</w:t>
            </w:r>
            <w:r>
              <w:rPr>
                <w:color w:val="333333"/>
                <w:lang w:val="en-GB" w:eastAsia="zh-CN"/>
              </w:rPr>
              <w:t>?</w:t>
            </w:r>
          </w:p>
          <w:p w14:paraId="0C6FF67E" w14:textId="2B84485A" w:rsidR="005F63F8" w:rsidRDefault="005F63F8" w:rsidP="0003343E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Customer users</w:t>
            </w:r>
          </w:p>
          <w:p w14:paraId="0CD87D0A" w14:textId="4D927506" w:rsidR="005F63F8" w:rsidRDefault="005F63F8" w:rsidP="0003343E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Customer management</w:t>
            </w:r>
          </w:p>
          <w:p w14:paraId="06A055A1" w14:textId="4EB41C7C" w:rsidR="005F63F8" w:rsidRDefault="005F63F8" w:rsidP="0003343E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Customer employees</w:t>
            </w:r>
          </w:p>
          <w:p w14:paraId="6EB5B0C3" w14:textId="2297975C" w:rsidR="005F63F8" w:rsidRDefault="005F63F8" w:rsidP="0003343E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Customer contractors</w:t>
            </w:r>
          </w:p>
          <w:p w14:paraId="3E5004B5" w14:textId="3FB32AC0" w:rsidR="005F63F8" w:rsidRDefault="005F63F8" w:rsidP="0003343E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 w:eastAsia="zh-CN"/>
              </w:rPr>
            </w:pPr>
            <w:r w:rsidRPr="008123E8">
              <w:rPr>
                <w:color w:val="333333"/>
                <w:lang w:val="en-GB" w:eastAsia="zh-CN"/>
              </w:rPr>
              <w:t>How are key risks assessed?</w:t>
            </w:r>
          </w:p>
          <w:p w14:paraId="50A60E68" w14:textId="0A8FE915" w:rsidR="005F63F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We follow the guide/standard of xx to assess risks.</w:t>
            </w:r>
          </w:p>
          <w:p w14:paraId="6A05D8B8" w14:textId="6C86E778" w:rsidR="005F63F8" w:rsidRDefault="005F63F8" w:rsidP="00EF502E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What are the results of the assessment;</w:t>
            </w:r>
          </w:p>
          <w:p w14:paraId="0DFF0699" w14:textId="5C93BCF2" w:rsidR="005F63F8" w:rsidRPr="0003343E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Low risks found</w:t>
            </w:r>
          </w:p>
        </w:tc>
        <w:tc>
          <w:tcPr>
            <w:tcW w:w="1418" w:type="dxa"/>
          </w:tcPr>
          <w:p w14:paraId="6D24404A" w14:textId="0B78FA5F" w:rsidR="005F63F8" w:rsidRDefault="00E14B7B" w:rsidP="00EF502E">
            <w:pPr>
              <w:pStyle w:val="BodyText"/>
              <w:rPr>
                <w:color w:val="333333"/>
              </w:rPr>
            </w:pPr>
            <w:r>
              <w:rPr>
                <w:color w:val="333333"/>
                <w:lang w:val="en-GB"/>
              </w:rPr>
              <w:t>Qualitative</w:t>
            </w:r>
          </w:p>
        </w:tc>
      </w:tr>
      <w:tr w:rsidR="005F63F8" w14:paraId="37B45A99" w14:textId="4F9F9FF5" w:rsidTr="008443EA">
        <w:tc>
          <w:tcPr>
            <w:tcW w:w="1129" w:type="dxa"/>
            <w:vMerge/>
            <w:tcMar>
              <w:left w:w="0" w:type="dxa"/>
              <w:right w:w="0" w:type="dxa"/>
            </w:tcMar>
          </w:tcPr>
          <w:p w14:paraId="11E990BE" w14:textId="77777777" w:rsidR="005F63F8" w:rsidRPr="00347AE1" w:rsidRDefault="005F63F8" w:rsidP="00EF502E">
            <w:pPr>
              <w:pStyle w:val="BodyText"/>
              <w:rPr>
                <w:rFonts w:eastAsia="Gotham Book"/>
                <w:b/>
              </w:rPr>
            </w:pPr>
          </w:p>
        </w:tc>
        <w:tc>
          <w:tcPr>
            <w:tcW w:w="1418" w:type="dxa"/>
            <w:vMerge/>
            <w:tcMar>
              <w:left w:w="0" w:type="dxa"/>
              <w:right w:w="0" w:type="dxa"/>
            </w:tcMar>
            <w:vAlign w:val="center"/>
          </w:tcPr>
          <w:p w14:paraId="486276E1" w14:textId="77777777" w:rsidR="005F63F8" w:rsidRDefault="005F63F8" w:rsidP="00EF502E">
            <w:pPr>
              <w:pStyle w:val="BodyText"/>
              <w:rPr>
                <w:rFonts w:eastAsia="Gotham Book"/>
                <w:b/>
              </w:rPr>
            </w:pPr>
          </w:p>
        </w:tc>
        <w:tc>
          <w:tcPr>
            <w:tcW w:w="4819" w:type="dxa"/>
          </w:tcPr>
          <w:p w14:paraId="054BC127" w14:textId="77777777" w:rsidR="005F63F8" w:rsidRDefault="005F63F8" w:rsidP="00EF502E">
            <w:pPr>
              <w:pStyle w:val="BodyText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Does the supplier</w:t>
            </w:r>
            <w:r w:rsidRPr="009E0194">
              <w:rPr>
                <w:color w:val="333333"/>
                <w:lang w:val="en-GB"/>
              </w:rPr>
              <w:t xml:space="preserve"> establish processes for </w:t>
            </w:r>
            <w:r>
              <w:rPr>
                <w:color w:val="333333"/>
                <w:lang w:val="en-GB"/>
              </w:rPr>
              <w:t>users</w:t>
            </w:r>
            <w:r w:rsidRPr="009E0194">
              <w:rPr>
                <w:color w:val="333333"/>
                <w:lang w:val="en-GB"/>
              </w:rPr>
              <w:t xml:space="preserve"> to report potential vulnerabilities, risks or biases in the AI system?</w:t>
            </w:r>
          </w:p>
          <w:p w14:paraId="463DA8DE" w14:textId="79DEECEC" w:rsidR="005F63F8" w:rsidRDefault="005F63F8" w:rsidP="00865B97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Can a user report potential vulnerabilities, risks or biases in the AI system?</w:t>
            </w:r>
          </w:p>
          <w:p w14:paraId="42E27E8A" w14:textId="0035480F" w:rsidR="005F63F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Yes. The features of p</w:t>
            </w:r>
            <w:r w:rsidRPr="0004534D">
              <w:rPr>
                <w:color w:val="333333"/>
                <w:lang w:val="en-GB"/>
              </w:rPr>
              <w:t>otential vulnerabilities, risks or biases in the AI system</w:t>
            </w:r>
            <w:r>
              <w:rPr>
                <w:color w:val="333333"/>
                <w:lang w:val="en-GB"/>
              </w:rPr>
              <w:t xml:space="preserve"> are highlighted </w:t>
            </w:r>
            <w:proofErr w:type="gramStart"/>
            <w:r>
              <w:rPr>
                <w:color w:val="333333"/>
                <w:lang w:val="en-GB"/>
              </w:rPr>
              <w:t>and  allows</w:t>
            </w:r>
            <w:proofErr w:type="gramEnd"/>
            <w:r>
              <w:rPr>
                <w:color w:val="333333"/>
                <w:lang w:val="en-GB"/>
              </w:rPr>
              <w:t xml:space="preserve"> users monitor those features.</w:t>
            </w:r>
          </w:p>
          <w:p w14:paraId="79C6DBA8" w14:textId="63007B3F" w:rsidR="005F63F8" w:rsidRDefault="005F63F8" w:rsidP="00CA0D20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How can a user do this?</w:t>
            </w:r>
          </w:p>
          <w:p w14:paraId="20271A74" w14:textId="77777777" w:rsidR="005F63F8" w:rsidRDefault="005F63F8" w:rsidP="00BC0923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The user interface of the AI solution provides “report an issue” feature.</w:t>
            </w:r>
          </w:p>
          <w:p w14:paraId="047775E0" w14:textId="52105161" w:rsidR="005F63F8" w:rsidRPr="008123E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Issues are identified in two ways as shown below.</w:t>
            </w:r>
          </w:p>
        </w:tc>
        <w:tc>
          <w:tcPr>
            <w:tcW w:w="1418" w:type="dxa"/>
          </w:tcPr>
          <w:p w14:paraId="39C84E99" w14:textId="4A0CCF37" w:rsidR="005F63F8" w:rsidRDefault="00E14B7B" w:rsidP="00EF502E">
            <w:pPr>
              <w:pStyle w:val="BodyText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Qualitative</w:t>
            </w:r>
          </w:p>
        </w:tc>
      </w:tr>
      <w:tr w:rsidR="005F63F8" w14:paraId="744267E6" w14:textId="4CC1B0A0" w:rsidTr="008443EA">
        <w:tc>
          <w:tcPr>
            <w:tcW w:w="1129" w:type="dxa"/>
            <w:vMerge/>
            <w:tcMar>
              <w:left w:w="0" w:type="dxa"/>
              <w:right w:w="0" w:type="dxa"/>
            </w:tcMar>
          </w:tcPr>
          <w:p w14:paraId="1D047D65" w14:textId="77777777" w:rsidR="005F63F8" w:rsidRPr="00347AE1" w:rsidRDefault="005F63F8" w:rsidP="00EF502E">
            <w:pPr>
              <w:pStyle w:val="BodyText"/>
              <w:rPr>
                <w:rFonts w:eastAsia="Gotham Book"/>
                <w:b/>
              </w:rPr>
            </w:pP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center"/>
          </w:tcPr>
          <w:p w14:paraId="504B4F0D" w14:textId="77777777" w:rsidR="005F63F8" w:rsidRPr="00347AE1" w:rsidRDefault="005F63F8" w:rsidP="00EF502E">
            <w:pPr>
              <w:pStyle w:val="BodyText"/>
              <w:rPr>
                <w:rFonts w:eastAsia="Gotham Book"/>
                <w:b/>
              </w:rPr>
            </w:pPr>
            <w:r w:rsidRPr="00347AE1">
              <w:rPr>
                <w:rFonts w:eastAsia="Gotham Book"/>
                <w:b/>
              </w:rPr>
              <w:t>Documenting trade-offs</w:t>
            </w:r>
          </w:p>
        </w:tc>
        <w:tc>
          <w:tcPr>
            <w:tcW w:w="4819" w:type="dxa"/>
          </w:tcPr>
          <w:p w14:paraId="2BB39F18" w14:textId="2E69272B" w:rsidR="005F63F8" w:rsidRDefault="005F63F8" w:rsidP="00EF502E">
            <w:pPr>
              <w:pStyle w:val="BodyText"/>
              <w:ind w:right="113"/>
              <w:rPr>
                <w:color w:val="333333"/>
                <w:lang w:val="en-GB"/>
              </w:rPr>
            </w:pPr>
            <w:r>
              <w:rPr>
                <w:color w:val="333333"/>
              </w:rPr>
              <w:t>Does the supplier</w:t>
            </w:r>
            <w:r w:rsidRPr="009E0194">
              <w:rPr>
                <w:color w:val="333333"/>
                <w:lang w:val="en-GB"/>
              </w:rPr>
              <w:t xml:space="preserve"> establish a mechanism to identify relevant interests and values implicated by the AI</w:t>
            </w:r>
            <w:r>
              <w:rPr>
                <w:rFonts w:ascii="ñÁ Ñ˛" w:hAnsi="ñÁ Ñ˛" w:cs="ñÁ Ñ˛"/>
                <w:color w:val="333333"/>
                <w:szCs w:val="21"/>
                <w:lang w:val="en-GB"/>
              </w:rPr>
              <w:t xml:space="preserve"> </w:t>
            </w:r>
            <w:r w:rsidRPr="009E0194">
              <w:rPr>
                <w:color w:val="333333"/>
                <w:lang w:val="en-GB"/>
              </w:rPr>
              <w:t>system and potential trade-offs between them?</w:t>
            </w:r>
          </w:p>
          <w:p w14:paraId="24EB1783" w14:textId="592058C3" w:rsidR="005F63F8" w:rsidRPr="008123E8" w:rsidRDefault="005F63F8" w:rsidP="008123E8">
            <w:pPr>
              <w:pStyle w:val="BodyText"/>
              <w:numPr>
                <w:ilvl w:val="0"/>
                <w:numId w:val="32"/>
              </w:numPr>
              <w:spacing w:before="0" w:after="0"/>
              <w:ind w:hanging="357"/>
              <w:rPr>
                <w:color w:val="333333"/>
                <w:lang w:val="en-GB"/>
              </w:rPr>
            </w:pPr>
            <w:proofErr w:type="gramStart"/>
            <w:r w:rsidRPr="008123E8">
              <w:rPr>
                <w:color w:val="333333"/>
                <w:lang w:val="en-GB"/>
              </w:rPr>
              <w:t>Does</w:t>
            </w:r>
            <w:proofErr w:type="gramEnd"/>
            <w:r w:rsidRPr="008123E8">
              <w:rPr>
                <w:color w:val="333333"/>
                <w:lang w:val="en-GB"/>
              </w:rPr>
              <w:t xml:space="preserve"> the supplier document “trade-offs” inherent in the approaches taken to address </w:t>
            </w:r>
            <w:r>
              <w:rPr>
                <w:color w:val="333333"/>
                <w:lang w:val="en-GB"/>
              </w:rPr>
              <w:t>problems AI solved</w:t>
            </w:r>
            <w:r w:rsidRPr="008123E8">
              <w:rPr>
                <w:color w:val="333333"/>
                <w:lang w:val="en-GB"/>
              </w:rPr>
              <w:t>?</w:t>
            </w:r>
          </w:p>
          <w:p w14:paraId="4E334E83" w14:textId="01A9DE7E" w:rsidR="005F63F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Yes</w:t>
            </w:r>
          </w:p>
          <w:p w14:paraId="38024FDF" w14:textId="5B7FCF6C" w:rsidR="005F63F8" w:rsidRPr="008123E8" w:rsidRDefault="005F63F8" w:rsidP="008123E8">
            <w:pPr>
              <w:pStyle w:val="BodyText"/>
              <w:numPr>
                <w:ilvl w:val="0"/>
                <w:numId w:val="32"/>
              </w:numPr>
              <w:spacing w:before="0" w:after="0"/>
              <w:ind w:hanging="357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lastRenderedPageBreak/>
              <w:t>Please identify deliberate and identified (as a side-effect) “trade-offs” and summarise impact and justification.</w:t>
            </w:r>
          </w:p>
          <w:p w14:paraId="74248ADF" w14:textId="6EAFC8E1" w:rsidR="005F63F8" w:rsidRPr="008123E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ind w:hanging="357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Detailed trade-offs</w:t>
            </w:r>
          </w:p>
        </w:tc>
        <w:tc>
          <w:tcPr>
            <w:tcW w:w="1418" w:type="dxa"/>
          </w:tcPr>
          <w:p w14:paraId="3DA1C636" w14:textId="1BE7DA0F" w:rsidR="005F63F8" w:rsidRDefault="00E14B7B" w:rsidP="00EF502E">
            <w:pPr>
              <w:pStyle w:val="BodyText"/>
              <w:ind w:right="113"/>
              <w:rPr>
                <w:color w:val="333333"/>
              </w:rPr>
            </w:pPr>
            <w:r>
              <w:rPr>
                <w:color w:val="333333"/>
                <w:lang w:val="en-GB"/>
              </w:rPr>
              <w:lastRenderedPageBreak/>
              <w:t>Qualitative</w:t>
            </w:r>
          </w:p>
        </w:tc>
      </w:tr>
      <w:tr w:rsidR="005F63F8" w14:paraId="3BF5CCE5" w14:textId="66F56D82" w:rsidTr="008443EA">
        <w:tc>
          <w:tcPr>
            <w:tcW w:w="1129" w:type="dxa"/>
            <w:vMerge/>
            <w:tcMar>
              <w:left w:w="0" w:type="dxa"/>
              <w:right w:w="0" w:type="dxa"/>
            </w:tcMar>
          </w:tcPr>
          <w:p w14:paraId="3298D5DF" w14:textId="77777777" w:rsidR="005F63F8" w:rsidRPr="00347AE1" w:rsidRDefault="005F63F8" w:rsidP="00EF502E">
            <w:pPr>
              <w:pStyle w:val="BodyText"/>
              <w:rPr>
                <w:rFonts w:eastAsia="Gotham Book"/>
                <w:b/>
              </w:rPr>
            </w:pPr>
          </w:p>
        </w:tc>
        <w:tc>
          <w:tcPr>
            <w:tcW w:w="1418" w:type="dxa"/>
            <w:tcMar>
              <w:left w:w="0" w:type="dxa"/>
              <w:right w:w="0" w:type="dxa"/>
            </w:tcMar>
            <w:vAlign w:val="center"/>
          </w:tcPr>
          <w:p w14:paraId="2C51A002" w14:textId="77777777" w:rsidR="005F63F8" w:rsidRPr="00347AE1" w:rsidRDefault="005F63F8" w:rsidP="00EF502E">
            <w:pPr>
              <w:pStyle w:val="BodyText"/>
              <w:rPr>
                <w:rFonts w:eastAsia="Gotham Book"/>
                <w:b/>
              </w:rPr>
            </w:pPr>
            <w:r w:rsidRPr="00347AE1">
              <w:rPr>
                <w:rFonts w:eastAsia="Gotham Book"/>
                <w:b/>
              </w:rPr>
              <w:t>Ability to redress</w:t>
            </w:r>
          </w:p>
        </w:tc>
        <w:tc>
          <w:tcPr>
            <w:tcW w:w="4819" w:type="dxa"/>
          </w:tcPr>
          <w:p w14:paraId="08E882B2" w14:textId="77777777" w:rsidR="005F63F8" w:rsidRDefault="005F63F8" w:rsidP="00EF502E">
            <w:pPr>
              <w:pStyle w:val="BodyText"/>
              <w:ind w:right="113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Does the supplier</w:t>
            </w:r>
            <w:r w:rsidRPr="009E0194">
              <w:rPr>
                <w:color w:val="333333"/>
                <w:lang w:val="en-GB"/>
              </w:rPr>
              <w:t xml:space="preserve"> establish an adequate set of mechanisms that allows for redress in case of the</w:t>
            </w:r>
            <w:r>
              <w:rPr>
                <w:rFonts w:ascii="ñÁ Ñ˛" w:hAnsi="ñÁ Ñ˛" w:cs="ñÁ Ñ˛"/>
                <w:color w:val="333333"/>
                <w:szCs w:val="21"/>
                <w:lang w:val="en-GB"/>
              </w:rPr>
              <w:t xml:space="preserve"> </w:t>
            </w:r>
            <w:r w:rsidRPr="009E0194">
              <w:rPr>
                <w:color w:val="333333"/>
                <w:lang w:val="en-GB"/>
              </w:rPr>
              <w:t>occurrence of any harm or adverse impact?</w:t>
            </w:r>
          </w:p>
          <w:p w14:paraId="13861E46" w14:textId="11E178B8" w:rsidR="005F63F8" w:rsidRPr="008123E8" w:rsidRDefault="005F63F8" w:rsidP="008123E8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Does the supplier have mechanisms to allow redress following cases of harm or adverse impact?</w:t>
            </w:r>
          </w:p>
          <w:p w14:paraId="31DBBDF8" w14:textId="0C14BF71" w:rsidR="005F63F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Yes</w:t>
            </w:r>
          </w:p>
          <w:p w14:paraId="76FE1066" w14:textId="2F657DFE" w:rsidR="005F63F8" w:rsidRPr="008123E8" w:rsidRDefault="005F63F8" w:rsidP="008123E8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What instances of harm/adverse impact can be redressed, and what mechanism for each?</w:t>
            </w:r>
          </w:p>
          <w:p w14:paraId="0BC8179D" w14:textId="2E059EE3" w:rsidR="005F63F8" w:rsidRDefault="005F63F8" w:rsidP="00D06C32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Incorrect/incomplete data from customer systems or public platforms.</w:t>
            </w:r>
          </w:p>
          <w:p w14:paraId="78C9E1F8" w14:textId="0452818C" w:rsidR="005F63F8" w:rsidRDefault="005F63F8" w:rsidP="00D06C32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How does the mechanism</w:t>
            </w:r>
            <w:r>
              <w:rPr>
                <w:color w:val="333333"/>
                <w:lang w:val="en-GB"/>
              </w:rPr>
              <w:t xml:space="preserve"> </w:t>
            </w:r>
            <w:r w:rsidRPr="008123E8">
              <w:rPr>
                <w:color w:val="333333"/>
                <w:lang w:val="en-GB"/>
              </w:rPr>
              <w:t>provide redress?</w:t>
            </w:r>
          </w:p>
          <w:p w14:paraId="51C46907" w14:textId="175FA24D" w:rsidR="005F63F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Describe the mechanism.</w:t>
            </w:r>
          </w:p>
          <w:p w14:paraId="760E1E67" w14:textId="22FDAC0A" w:rsidR="005F63F8" w:rsidRPr="008123E8" w:rsidRDefault="005F63F8" w:rsidP="008123E8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How does the mechanism prevent from recurring?</w:t>
            </w:r>
          </w:p>
          <w:p w14:paraId="527437F4" w14:textId="6AD13F4B" w:rsidR="005F63F8" w:rsidRPr="008123E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Update model regularly</w:t>
            </w:r>
          </w:p>
        </w:tc>
        <w:tc>
          <w:tcPr>
            <w:tcW w:w="1418" w:type="dxa"/>
          </w:tcPr>
          <w:p w14:paraId="7077006C" w14:textId="66889B99" w:rsidR="005F63F8" w:rsidRDefault="00E14B7B" w:rsidP="00EF502E">
            <w:pPr>
              <w:pStyle w:val="BodyText"/>
              <w:ind w:right="113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Qualitative</w:t>
            </w:r>
          </w:p>
        </w:tc>
      </w:tr>
      <w:tr w:rsidR="005F63F8" w14:paraId="685920C5" w14:textId="1E8BCB7C" w:rsidTr="008443EA">
        <w:tc>
          <w:tcPr>
            <w:tcW w:w="1129" w:type="dxa"/>
            <w:vMerge w:val="restart"/>
            <w:tcMar>
              <w:left w:w="0" w:type="dxa"/>
              <w:right w:w="0" w:type="dxa"/>
            </w:tcMar>
          </w:tcPr>
          <w:p w14:paraId="5FC2351F" w14:textId="77777777" w:rsidR="005F63F8" w:rsidRPr="009C450C" w:rsidRDefault="005F63F8" w:rsidP="00EF502E">
            <w:pPr>
              <w:pStyle w:val="BodyText"/>
              <w:rPr>
                <w:rFonts w:eastAsia="Gotham Book"/>
                <w:b/>
              </w:rPr>
            </w:pPr>
            <w:r>
              <w:rPr>
                <w:rFonts w:eastAsia="Gotham Book"/>
                <w:b/>
              </w:rPr>
              <w:t>Privacy</w:t>
            </w:r>
          </w:p>
        </w:tc>
        <w:tc>
          <w:tcPr>
            <w:tcW w:w="141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387CCE7D" w14:textId="77777777" w:rsidR="005F63F8" w:rsidRPr="00347AE1" w:rsidRDefault="005F63F8" w:rsidP="00EF502E">
            <w:pPr>
              <w:pStyle w:val="BodyText"/>
              <w:rPr>
                <w:rFonts w:eastAsia="Gotham Book"/>
                <w:b/>
              </w:rPr>
            </w:pPr>
            <w:r w:rsidRPr="009C450C">
              <w:rPr>
                <w:rFonts w:eastAsia="Gotham Book"/>
                <w:b/>
              </w:rPr>
              <w:t>Respect for privacy and data protection</w:t>
            </w:r>
          </w:p>
        </w:tc>
        <w:tc>
          <w:tcPr>
            <w:tcW w:w="4819" w:type="dxa"/>
          </w:tcPr>
          <w:p w14:paraId="2F4E5B32" w14:textId="3968A0B4" w:rsidR="005F63F8" w:rsidRDefault="005F63F8" w:rsidP="00EF502E">
            <w:pPr>
              <w:pStyle w:val="BodyText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Does the AI system</w:t>
            </w:r>
            <w:r w:rsidRPr="009E0194">
              <w:rPr>
                <w:color w:val="333333"/>
                <w:lang w:val="en-GB"/>
              </w:rPr>
              <w:t xml:space="preserve"> take measures to enhance privacy, such as via encryption, anonymisation and</w:t>
            </w:r>
            <w:r>
              <w:rPr>
                <w:rFonts w:ascii="ñÁ Ñ˛" w:hAnsi="ñÁ Ñ˛" w:cs="ñÁ Ñ˛"/>
                <w:color w:val="333333"/>
                <w:szCs w:val="21"/>
                <w:lang w:val="en-GB"/>
              </w:rPr>
              <w:t xml:space="preserve"> </w:t>
            </w:r>
            <w:r w:rsidRPr="009E0194">
              <w:rPr>
                <w:color w:val="333333"/>
                <w:lang w:val="en-GB"/>
              </w:rPr>
              <w:t>aggregation?</w:t>
            </w:r>
          </w:p>
          <w:p w14:paraId="6C0D52B2" w14:textId="42034092" w:rsidR="005F63F8" w:rsidRDefault="005F63F8" w:rsidP="00B12782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Does the AI take measures to enhance privacy?</w:t>
            </w:r>
          </w:p>
          <w:p w14:paraId="0CF3CA32" w14:textId="31F3C35D" w:rsidR="005F63F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Yes</w:t>
            </w:r>
          </w:p>
          <w:p w14:paraId="562A6615" w14:textId="18B0B7CF" w:rsidR="005F63F8" w:rsidRDefault="005F63F8" w:rsidP="00B12782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What measures does the AI take to enhance privacy?</w:t>
            </w:r>
          </w:p>
          <w:p w14:paraId="36E83156" w14:textId="0C86172D" w:rsidR="005F63F8" w:rsidRDefault="005F63F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Right to use</w:t>
            </w:r>
          </w:p>
          <w:p w14:paraId="0F33C03D" w14:textId="7A6661E2" w:rsidR="005F63F8" w:rsidRDefault="005F63F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Consider appropriate/acceptable use</w:t>
            </w:r>
          </w:p>
          <w:p w14:paraId="44C6262B" w14:textId="729C8D42" w:rsidR="005F63F8" w:rsidRDefault="005F63F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Authorised and authenticated access</w:t>
            </w:r>
          </w:p>
          <w:p w14:paraId="04442329" w14:textId="41A6CBE0" w:rsidR="005F63F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Encryption, anonymisation or aggregation</w:t>
            </w:r>
          </w:p>
          <w:p w14:paraId="6DEACB38" w14:textId="224D1E28" w:rsidR="005F63F8" w:rsidRDefault="005F63F8" w:rsidP="00B12782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How were the measures determined to be adequate and sufficient?</w:t>
            </w:r>
          </w:p>
          <w:p w14:paraId="270A5E4A" w14:textId="09F1B677" w:rsidR="005F63F8" w:rsidRPr="008123E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 xml:space="preserve">The measures implemented are based on the </w:t>
            </w:r>
            <w:r w:rsidRPr="008123E8">
              <w:rPr>
                <w:color w:val="333333"/>
                <w:lang w:val="en-GB"/>
              </w:rPr>
              <w:t>Australian Privacy</w:t>
            </w:r>
            <w:r>
              <w:rPr>
                <w:color w:val="333333"/>
                <w:lang w:val="en-GB"/>
              </w:rPr>
              <w:t xml:space="preserve"> </w:t>
            </w:r>
            <w:r w:rsidRPr="008123E8">
              <w:rPr>
                <w:color w:val="333333"/>
                <w:lang w:val="en-GB"/>
              </w:rPr>
              <w:t>Principles</w:t>
            </w:r>
          </w:p>
        </w:tc>
        <w:tc>
          <w:tcPr>
            <w:tcW w:w="1418" w:type="dxa"/>
          </w:tcPr>
          <w:p w14:paraId="740A0905" w14:textId="4B02F49E" w:rsidR="005F63F8" w:rsidRDefault="00E14B7B" w:rsidP="00EF502E">
            <w:pPr>
              <w:pStyle w:val="BodyText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Qualitative</w:t>
            </w:r>
          </w:p>
        </w:tc>
      </w:tr>
      <w:tr w:rsidR="005F63F8" w14:paraId="467FC7A9" w14:textId="2DAE1504" w:rsidTr="008443EA">
        <w:tc>
          <w:tcPr>
            <w:tcW w:w="1129" w:type="dxa"/>
            <w:vMerge/>
            <w:tcMar>
              <w:left w:w="0" w:type="dxa"/>
              <w:right w:w="0" w:type="dxa"/>
            </w:tcMar>
          </w:tcPr>
          <w:p w14:paraId="3E4B1330" w14:textId="77777777" w:rsidR="005F63F8" w:rsidRDefault="005F63F8" w:rsidP="00EF502E">
            <w:pPr>
              <w:pStyle w:val="BodyText"/>
              <w:rPr>
                <w:rFonts w:eastAsia="Gotham Book"/>
                <w:b/>
              </w:rPr>
            </w:pPr>
          </w:p>
        </w:tc>
        <w:tc>
          <w:tcPr>
            <w:tcW w:w="1418" w:type="dxa"/>
            <w:vMerge/>
            <w:tcMar>
              <w:left w:w="0" w:type="dxa"/>
              <w:right w:w="0" w:type="dxa"/>
            </w:tcMar>
            <w:vAlign w:val="center"/>
          </w:tcPr>
          <w:p w14:paraId="612BE84F" w14:textId="77777777" w:rsidR="005F63F8" w:rsidRDefault="005F63F8" w:rsidP="00EF502E">
            <w:pPr>
              <w:pStyle w:val="BodyText"/>
              <w:rPr>
                <w:rFonts w:eastAsia="Gotham Book"/>
                <w:b/>
              </w:rPr>
            </w:pPr>
          </w:p>
        </w:tc>
        <w:tc>
          <w:tcPr>
            <w:tcW w:w="4819" w:type="dxa"/>
          </w:tcPr>
          <w:p w14:paraId="552B3A7E" w14:textId="77777777" w:rsidR="005F63F8" w:rsidRDefault="005F63F8" w:rsidP="00EF502E">
            <w:pPr>
              <w:pStyle w:val="BodyText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Does the supplier</w:t>
            </w:r>
            <w:r w:rsidRPr="009E0194">
              <w:rPr>
                <w:color w:val="333333"/>
                <w:lang w:val="en-GB"/>
              </w:rPr>
              <w:t xml:space="preserve"> build in mechanisms for notice and control over personal data i</w:t>
            </w:r>
            <w:r>
              <w:rPr>
                <w:color w:val="333333"/>
                <w:lang w:val="en-GB"/>
              </w:rPr>
              <w:t>n</w:t>
            </w:r>
            <w:r w:rsidRPr="009E0194">
              <w:rPr>
                <w:color w:val="333333"/>
                <w:lang w:val="en-GB"/>
              </w:rPr>
              <w:t xml:space="preserve"> use case</w:t>
            </w:r>
            <w:r>
              <w:rPr>
                <w:color w:val="333333"/>
                <w:lang w:val="en-GB"/>
              </w:rPr>
              <w:t>s</w:t>
            </w:r>
            <w:r w:rsidRPr="009E0194">
              <w:rPr>
                <w:color w:val="333333"/>
                <w:lang w:val="en-GB"/>
              </w:rPr>
              <w:t xml:space="preserve"> (such as valid consent and possibility to revoke, when applicable)?</w:t>
            </w:r>
          </w:p>
          <w:p w14:paraId="766FE523" w14:textId="401C6359" w:rsidR="005F63F8" w:rsidRPr="008123E8" w:rsidRDefault="005F63F8" w:rsidP="008123E8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Does the supplier hold consent from the individuals for the storage and processing of their personal data?</w:t>
            </w:r>
          </w:p>
          <w:p w14:paraId="45A9B057" w14:textId="74D6FC90" w:rsidR="005F63F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Yes</w:t>
            </w:r>
          </w:p>
          <w:p w14:paraId="19EAC7D0" w14:textId="1227776C" w:rsidR="005F63F8" w:rsidRDefault="005F63F8" w:rsidP="00633A73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What is the nature and scope of any consent held?</w:t>
            </w:r>
          </w:p>
          <w:p w14:paraId="10CB21C7" w14:textId="77B5FF10" w:rsidR="005F63F8" w:rsidRPr="008123E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 xml:space="preserve">The consent will be an electronic confirmation from the individual that </w:t>
            </w:r>
            <w:r w:rsidRPr="008123E8">
              <w:rPr>
                <w:color w:val="333333"/>
                <w:lang w:val="en-GB"/>
              </w:rPr>
              <w:lastRenderedPageBreak/>
              <w:t>they accept the terms and conditions.</w:t>
            </w:r>
          </w:p>
          <w:p w14:paraId="5CC8C40B" w14:textId="716D6FAC" w:rsidR="005F63F8" w:rsidRDefault="005F63F8" w:rsidP="00633A73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How is consent captured for an individual?</w:t>
            </w:r>
          </w:p>
          <w:p w14:paraId="7EBF6753" w14:textId="7E70BB1A" w:rsidR="005F63F8" w:rsidRPr="008123E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We contact the individual and seeks from them confirmation that they accept the customers terms. The record of this electronic acceptance is recorded in our database.</w:t>
            </w:r>
          </w:p>
          <w:p w14:paraId="4893BED7" w14:textId="350AB59C" w:rsidR="005F63F8" w:rsidRDefault="005F63F8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Can the individual seek to have their data removed from the system?</w:t>
            </w:r>
          </w:p>
          <w:p w14:paraId="6C7C10AA" w14:textId="4F58AA0B" w:rsidR="005F63F8" w:rsidRPr="008123E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rFonts w:ascii="0.r∑˛" w:eastAsia="SimSun" w:hAnsi="0.r∑˛" w:cs="0.r∑˛"/>
                <w:color w:val="0000FF"/>
                <w:sz w:val="22"/>
                <w:szCs w:val="22"/>
                <w:lang w:val="en-GB" w:eastAsia="en-US"/>
              </w:rPr>
            </w:pPr>
            <w:r w:rsidRPr="008123E8">
              <w:rPr>
                <w:color w:val="333333"/>
                <w:lang w:val="en-GB"/>
              </w:rPr>
              <w:t xml:space="preserve">Any request received by the customer to have an individual’s data removed from the system is passed on to our </w:t>
            </w:r>
            <w:proofErr w:type="gramStart"/>
            <w:r w:rsidRPr="008123E8">
              <w:rPr>
                <w:color w:val="333333"/>
                <w:lang w:val="en-GB"/>
              </w:rPr>
              <w:t>system  and</w:t>
            </w:r>
            <w:proofErr w:type="gramEnd"/>
            <w:r w:rsidRPr="008123E8">
              <w:rPr>
                <w:color w:val="333333"/>
                <w:lang w:val="en-GB"/>
              </w:rPr>
              <w:t xml:space="preserve"> actioned within 24 hours.</w:t>
            </w:r>
          </w:p>
        </w:tc>
        <w:tc>
          <w:tcPr>
            <w:tcW w:w="1418" w:type="dxa"/>
          </w:tcPr>
          <w:p w14:paraId="0A690443" w14:textId="020E7E05" w:rsidR="005F63F8" w:rsidRDefault="00E14B7B" w:rsidP="00EF502E">
            <w:pPr>
              <w:pStyle w:val="BodyText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lastRenderedPageBreak/>
              <w:t>Qualitative</w:t>
            </w:r>
          </w:p>
        </w:tc>
      </w:tr>
      <w:tr w:rsidR="005F63F8" w14:paraId="2732914C" w14:textId="1E1B2DC0" w:rsidTr="008443EA">
        <w:tc>
          <w:tcPr>
            <w:tcW w:w="1129" w:type="dxa"/>
            <w:vMerge/>
            <w:tcMar>
              <w:left w:w="0" w:type="dxa"/>
              <w:right w:w="0" w:type="dxa"/>
            </w:tcMar>
          </w:tcPr>
          <w:p w14:paraId="2F1B820D" w14:textId="77777777" w:rsidR="005F63F8" w:rsidRPr="009C450C" w:rsidRDefault="005F63F8" w:rsidP="00EF502E">
            <w:pPr>
              <w:pStyle w:val="BodyText"/>
              <w:rPr>
                <w:rFonts w:eastAsia="Gotham Book"/>
                <w:b/>
              </w:rPr>
            </w:pPr>
          </w:p>
        </w:tc>
        <w:tc>
          <w:tcPr>
            <w:tcW w:w="141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D58F687" w14:textId="77777777" w:rsidR="005F63F8" w:rsidRPr="009C450C" w:rsidRDefault="005F63F8" w:rsidP="00EF502E">
            <w:pPr>
              <w:pStyle w:val="BodyText"/>
              <w:rPr>
                <w:rFonts w:eastAsia="Gotham Book"/>
                <w:b/>
              </w:rPr>
            </w:pPr>
            <w:r w:rsidRPr="009C450C">
              <w:rPr>
                <w:rFonts w:eastAsia="Gotham Book"/>
                <w:b/>
              </w:rPr>
              <w:t>Quality and integrity of data</w:t>
            </w:r>
          </w:p>
        </w:tc>
        <w:tc>
          <w:tcPr>
            <w:tcW w:w="4819" w:type="dxa"/>
          </w:tcPr>
          <w:p w14:paraId="0E30F974" w14:textId="77777777" w:rsidR="005F63F8" w:rsidRDefault="005F63F8" w:rsidP="00EF502E">
            <w:pPr>
              <w:pStyle w:val="BodyText"/>
              <w:rPr>
                <w:color w:val="333333"/>
                <w:lang w:val="en-GB"/>
              </w:rPr>
            </w:pPr>
            <w:r>
              <w:rPr>
                <w:color w:val="333333"/>
              </w:rPr>
              <w:t>Does the supplier</w:t>
            </w:r>
            <w:r>
              <w:rPr>
                <w:color w:val="333333"/>
                <w:lang w:val="en-GB"/>
              </w:rPr>
              <w:t xml:space="preserve"> align the AI</w:t>
            </w:r>
            <w:r w:rsidRPr="009E0194">
              <w:rPr>
                <w:color w:val="333333"/>
                <w:lang w:val="en-GB"/>
              </w:rPr>
              <w:t xml:space="preserve"> system with relevant standards (for example ISO, IEEE</w:t>
            </w:r>
            <w:r>
              <w:rPr>
                <w:color w:val="333333"/>
                <w:lang w:val="en-GB"/>
              </w:rPr>
              <w:t xml:space="preserve">, </w:t>
            </w:r>
            <w:r w:rsidRPr="00F97965">
              <w:rPr>
                <w:rFonts w:cstheme="minorHAnsi"/>
                <w:szCs w:val="18"/>
                <w:lang w:val="en-GB"/>
              </w:rPr>
              <w:t>GDPR</w:t>
            </w:r>
            <w:r w:rsidRPr="009E0194">
              <w:rPr>
                <w:color w:val="333333"/>
                <w:lang w:val="en-GB"/>
              </w:rPr>
              <w:t>) or widely adopted</w:t>
            </w:r>
            <w:r>
              <w:rPr>
                <w:rFonts w:ascii="ñÁ Ñ˛" w:hAnsi="ñÁ Ñ˛" w:cs="ñÁ Ñ˛"/>
                <w:color w:val="333333"/>
                <w:szCs w:val="21"/>
                <w:lang w:val="en-GB"/>
              </w:rPr>
              <w:t xml:space="preserve"> </w:t>
            </w:r>
            <w:r w:rsidRPr="009E0194">
              <w:rPr>
                <w:color w:val="333333"/>
                <w:lang w:val="en-GB"/>
              </w:rPr>
              <w:t>protocols for daily data management and governance?</w:t>
            </w:r>
          </w:p>
          <w:p w14:paraId="07DEA2F9" w14:textId="3ECDC49B" w:rsidR="005F63F8" w:rsidRDefault="005F63F8" w:rsidP="003F3311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Are there the relevant standards or protocols used?</w:t>
            </w:r>
          </w:p>
          <w:p w14:paraId="163B0B44" w14:textId="08B2C3AA" w:rsidR="005F63F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Yes</w:t>
            </w:r>
          </w:p>
          <w:p w14:paraId="031ED70B" w14:textId="47182F19" w:rsidR="005F63F8" w:rsidRDefault="005F63F8" w:rsidP="003F3311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What standards or protocols were used?</w:t>
            </w:r>
          </w:p>
          <w:p w14:paraId="6C98731D" w14:textId="2FC633AF" w:rsidR="005F63F8" w:rsidRDefault="005F63F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 xml:space="preserve">IEEE </w:t>
            </w:r>
            <w:proofErr w:type="spellStart"/>
            <w:r>
              <w:rPr>
                <w:color w:val="333333"/>
                <w:lang w:val="en-GB"/>
              </w:rPr>
              <w:t>Standardards</w:t>
            </w:r>
            <w:proofErr w:type="spellEnd"/>
            <w:r>
              <w:rPr>
                <w:color w:val="333333"/>
                <w:lang w:val="en-GB"/>
              </w:rPr>
              <w:t xml:space="preserve"> </w:t>
            </w:r>
            <w:proofErr w:type="gramStart"/>
            <w:r>
              <w:rPr>
                <w:color w:val="333333"/>
                <w:lang w:val="en-GB"/>
              </w:rPr>
              <w:t>( which</w:t>
            </w:r>
            <w:proofErr w:type="gramEnd"/>
            <w:r>
              <w:rPr>
                <w:color w:val="333333"/>
                <w:lang w:val="en-GB"/>
              </w:rPr>
              <w:t xml:space="preserve"> specific standards?)</w:t>
            </w:r>
          </w:p>
          <w:p w14:paraId="745AE1AE" w14:textId="52E5EE77" w:rsidR="005F63F8" w:rsidRDefault="005F63F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GDPR</w:t>
            </w:r>
          </w:p>
          <w:p w14:paraId="59FA2511" w14:textId="612C4237" w:rsidR="005F63F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Others</w:t>
            </w:r>
          </w:p>
          <w:p w14:paraId="512C7765" w14:textId="24774E69" w:rsidR="005F63F8" w:rsidRDefault="005F63F8" w:rsidP="003F3311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What measures were taken to make sure standards or protocols were aligned?</w:t>
            </w:r>
          </w:p>
          <w:p w14:paraId="68F66FA8" w14:textId="48F962BB" w:rsidR="005F63F8" w:rsidRPr="008123E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Company sets up a work pipeline following on IEEE standards</w:t>
            </w:r>
          </w:p>
        </w:tc>
        <w:tc>
          <w:tcPr>
            <w:tcW w:w="1418" w:type="dxa"/>
          </w:tcPr>
          <w:p w14:paraId="13B6E3D7" w14:textId="3E3D7D66" w:rsidR="005F63F8" w:rsidRDefault="00E14B7B" w:rsidP="00EF502E">
            <w:pPr>
              <w:pStyle w:val="BodyText"/>
              <w:rPr>
                <w:color w:val="333333"/>
              </w:rPr>
            </w:pPr>
            <w:r>
              <w:rPr>
                <w:color w:val="333333"/>
                <w:lang w:val="en-GB"/>
              </w:rPr>
              <w:t>Qualitative</w:t>
            </w:r>
          </w:p>
        </w:tc>
      </w:tr>
      <w:tr w:rsidR="005F63F8" w14:paraId="27F54496" w14:textId="504942D1" w:rsidTr="008443EA">
        <w:tc>
          <w:tcPr>
            <w:tcW w:w="1129" w:type="dxa"/>
            <w:vMerge/>
            <w:tcMar>
              <w:left w:w="0" w:type="dxa"/>
              <w:right w:w="0" w:type="dxa"/>
            </w:tcMar>
          </w:tcPr>
          <w:p w14:paraId="59FCDA56" w14:textId="77777777" w:rsidR="005F63F8" w:rsidRPr="009C450C" w:rsidRDefault="005F63F8" w:rsidP="00EF502E">
            <w:pPr>
              <w:pStyle w:val="BodyText"/>
              <w:rPr>
                <w:rFonts w:eastAsia="Gotham Book"/>
                <w:b/>
              </w:rPr>
            </w:pPr>
          </w:p>
        </w:tc>
        <w:tc>
          <w:tcPr>
            <w:tcW w:w="1418" w:type="dxa"/>
            <w:vMerge/>
            <w:tcMar>
              <w:left w:w="0" w:type="dxa"/>
              <w:right w:w="0" w:type="dxa"/>
            </w:tcMar>
            <w:vAlign w:val="center"/>
          </w:tcPr>
          <w:p w14:paraId="54510B41" w14:textId="77777777" w:rsidR="005F63F8" w:rsidRDefault="005F63F8" w:rsidP="00EF502E">
            <w:pPr>
              <w:pStyle w:val="BodyText"/>
              <w:rPr>
                <w:rFonts w:eastAsia="Gotham Book"/>
                <w:b/>
              </w:rPr>
            </w:pPr>
          </w:p>
        </w:tc>
        <w:tc>
          <w:tcPr>
            <w:tcW w:w="4819" w:type="dxa"/>
          </w:tcPr>
          <w:p w14:paraId="1BD73AE6" w14:textId="77777777" w:rsidR="005F63F8" w:rsidRDefault="005F63F8" w:rsidP="00EF502E">
            <w:pPr>
              <w:pStyle w:val="BodyText"/>
              <w:rPr>
                <w:color w:val="333333"/>
                <w:lang w:val="en-GB"/>
              </w:rPr>
            </w:pPr>
            <w:r w:rsidRPr="009E0194">
              <w:rPr>
                <w:color w:val="333333"/>
                <w:lang w:val="en-GB"/>
              </w:rPr>
              <w:t>D</w:t>
            </w:r>
            <w:r>
              <w:rPr>
                <w:color w:val="333333"/>
                <w:lang w:val="en-GB"/>
              </w:rPr>
              <w:t>oes the supplier</w:t>
            </w:r>
            <w:r w:rsidRPr="009E0194">
              <w:rPr>
                <w:color w:val="333333"/>
                <w:lang w:val="en-GB"/>
              </w:rPr>
              <w:t xml:space="preserve"> put in place processes to ensure t</w:t>
            </w:r>
            <w:r>
              <w:rPr>
                <w:color w:val="333333"/>
                <w:lang w:val="en-GB"/>
              </w:rPr>
              <w:t>he quality and integrity of</w:t>
            </w:r>
            <w:r w:rsidRPr="009E0194">
              <w:rPr>
                <w:color w:val="333333"/>
                <w:lang w:val="en-GB"/>
              </w:rPr>
              <w:t xml:space="preserve"> data? How </w:t>
            </w:r>
            <w:r>
              <w:rPr>
                <w:color w:val="333333"/>
                <w:lang w:val="en-GB"/>
              </w:rPr>
              <w:t>is the supplier</w:t>
            </w:r>
            <w:r w:rsidRPr="009E0194">
              <w:rPr>
                <w:color w:val="333333"/>
                <w:lang w:val="en-GB"/>
              </w:rPr>
              <w:t xml:space="preserve"> verifying that data sets have not been compromised or hacked?</w:t>
            </w:r>
          </w:p>
          <w:p w14:paraId="2AFB4A38" w14:textId="36E2B550" w:rsidR="005F63F8" w:rsidRDefault="005F63F8" w:rsidP="003827EA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Does a data quality and integrity process exist?</w:t>
            </w:r>
          </w:p>
          <w:p w14:paraId="441560FD" w14:textId="3CBD7BC3" w:rsidR="005F63F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Yes</w:t>
            </w:r>
          </w:p>
          <w:p w14:paraId="2632A3BD" w14:textId="3D663A96" w:rsidR="005F63F8" w:rsidRPr="008123E8" w:rsidRDefault="005F63F8" w:rsidP="0044304C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Does the process check against an external source to</w:t>
            </w:r>
            <w:r>
              <w:rPr>
                <w:color w:val="333333"/>
                <w:lang w:val="en-GB"/>
              </w:rPr>
              <w:t xml:space="preserve"> </w:t>
            </w:r>
            <w:r w:rsidRPr="009E0194">
              <w:rPr>
                <w:color w:val="333333"/>
                <w:lang w:val="en-GB"/>
              </w:rPr>
              <w:t>ensure t</w:t>
            </w:r>
            <w:r>
              <w:rPr>
                <w:color w:val="333333"/>
                <w:lang w:val="en-GB"/>
              </w:rPr>
              <w:t>he quality and integrity of</w:t>
            </w:r>
            <w:r w:rsidRPr="009E0194">
              <w:rPr>
                <w:color w:val="333333"/>
                <w:lang w:val="en-GB"/>
              </w:rPr>
              <w:t xml:space="preserve"> data</w:t>
            </w:r>
            <w:r w:rsidRPr="008123E8">
              <w:rPr>
                <w:color w:val="333333"/>
                <w:lang w:val="en-GB"/>
              </w:rPr>
              <w:t>?</w:t>
            </w:r>
          </w:p>
          <w:p w14:paraId="1812463B" w14:textId="71610C81" w:rsidR="005F63F8" w:rsidRDefault="005F63F8" w:rsidP="00206EAF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Yes</w:t>
            </w:r>
          </w:p>
          <w:p w14:paraId="3329AF32" w14:textId="5E8B2745" w:rsidR="005F63F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 xml:space="preserve">The external source is </w:t>
            </w:r>
            <w:proofErr w:type="spellStart"/>
            <w:r>
              <w:rPr>
                <w:color w:val="333333"/>
                <w:lang w:val="en-GB"/>
              </w:rPr>
              <w:t>Linkedin</w:t>
            </w:r>
            <w:proofErr w:type="spellEnd"/>
            <w:r>
              <w:rPr>
                <w:color w:val="333333"/>
                <w:lang w:val="en-GB"/>
              </w:rPr>
              <w:t xml:space="preserve"> data</w:t>
            </w:r>
          </w:p>
          <w:p w14:paraId="784AAA59" w14:textId="7A84EA53" w:rsidR="005F63F8" w:rsidRDefault="005F63F8" w:rsidP="0044304C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What source of truth is used to establish ongoing consistency?</w:t>
            </w:r>
          </w:p>
          <w:p w14:paraId="581E6E4F" w14:textId="6F96D37A" w:rsidR="005F63F8" w:rsidRPr="008123E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 w:eastAsia="zh-CN"/>
              </w:rPr>
            </w:pPr>
            <w:r>
              <w:rPr>
                <w:color w:val="333333"/>
                <w:lang w:eastAsia="zh-CN"/>
              </w:rPr>
              <w:t>Provide the source of truth.</w:t>
            </w:r>
          </w:p>
          <w:p w14:paraId="18586286" w14:textId="227AA5CB" w:rsidR="005F63F8" w:rsidRDefault="005F63F8" w:rsidP="0044304C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How is consistency confirmed?</w:t>
            </w:r>
          </w:p>
          <w:p w14:paraId="56370F19" w14:textId="2BAE6CFC" w:rsidR="005F63F8" w:rsidRPr="008123E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Provide approaches for the consistency confirmation.</w:t>
            </w:r>
          </w:p>
          <w:p w14:paraId="7A518B4E" w14:textId="194B0E52" w:rsidR="005F63F8" w:rsidRDefault="005F63F8" w:rsidP="0044304C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How are inconsistencies managed?</w:t>
            </w:r>
          </w:p>
          <w:p w14:paraId="6F712A44" w14:textId="12690D3B" w:rsidR="005F63F8" w:rsidRPr="008123E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Provide approaches to manage inconsistencies.</w:t>
            </w:r>
          </w:p>
          <w:p w14:paraId="5E12DBEA" w14:textId="227C7D77" w:rsidR="005F63F8" w:rsidRPr="008123E8" w:rsidRDefault="005F63F8" w:rsidP="0044304C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How do we verify that a data set has not been compromised or hacked?</w:t>
            </w:r>
          </w:p>
          <w:p w14:paraId="442999AD" w14:textId="088FC953" w:rsidR="005F63F8" w:rsidRPr="008123E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lastRenderedPageBreak/>
              <w:t>Provide approaches to verify a data not being compromised or hacked.</w:t>
            </w:r>
          </w:p>
        </w:tc>
        <w:tc>
          <w:tcPr>
            <w:tcW w:w="1418" w:type="dxa"/>
          </w:tcPr>
          <w:p w14:paraId="25952804" w14:textId="269378F3" w:rsidR="005F63F8" w:rsidRPr="009E0194" w:rsidRDefault="00E14B7B" w:rsidP="00EF502E">
            <w:pPr>
              <w:pStyle w:val="BodyText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lastRenderedPageBreak/>
              <w:t>Qualitative</w:t>
            </w:r>
          </w:p>
        </w:tc>
      </w:tr>
      <w:tr w:rsidR="005F63F8" w14:paraId="4FA903C2" w14:textId="09867AF3" w:rsidTr="008443EA">
        <w:trPr>
          <w:trHeight w:val="420"/>
        </w:trPr>
        <w:tc>
          <w:tcPr>
            <w:tcW w:w="1129" w:type="dxa"/>
            <w:vMerge/>
            <w:tcMar>
              <w:left w:w="0" w:type="dxa"/>
              <w:right w:w="0" w:type="dxa"/>
            </w:tcMar>
          </w:tcPr>
          <w:p w14:paraId="0754FC46" w14:textId="77777777" w:rsidR="005F63F8" w:rsidRPr="009C450C" w:rsidRDefault="005F63F8" w:rsidP="00EF502E">
            <w:pPr>
              <w:pStyle w:val="BodyText"/>
              <w:rPr>
                <w:rFonts w:eastAsia="Gotham Book"/>
                <w:b/>
              </w:rPr>
            </w:pPr>
          </w:p>
        </w:tc>
        <w:tc>
          <w:tcPr>
            <w:tcW w:w="141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25EAB5F" w14:textId="77777777" w:rsidR="005F63F8" w:rsidRPr="009C450C" w:rsidRDefault="005F63F8" w:rsidP="00EF502E">
            <w:pPr>
              <w:pStyle w:val="BodyText"/>
              <w:spacing w:before="0" w:after="0"/>
              <w:rPr>
                <w:rFonts w:eastAsia="Gotham Book"/>
                <w:b/>
              </w:rPr>
            </w:pPr>
            <w:r w:rsidRPr="009C450C">
              <w:rPr>
                <w:rFonts w:eastAsia="Gotham Book"/>
                <w:b/>
              </w:rPr>
              <w:t>Access to data</w:t>
            </w:r>
          </w:p>
        </w:tc>
        <w:tc>
          <w:tcPr>
            <w:tcW w:w="4819" w:type="dxa"/>
          </w:tcPr>
          <w:p w14:paraId="324ECE72" w14:textId="77777777" w:rsidR="005F63F8" w:rsidRDefault="005F63F8" w:rsidP="00EF502E">
            <w:pPr>
              <w:pStyle w:val="BodyText"/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Does the supplier</w:t>
            </w:r>
            <w:r w:rsidRPr="009E0194">
              <w:rPr>
                <w:color w:val="333333"/>
                <w:lang w:val="en-GB"/>
              </w:rPr>
              <w:t xml:space="preserve"> ensure an oversight mechanism to log when, where, how, by whom and for what purpose data </w:t>
            </w:r>
            <w:r>
              <w:rPr>
                <w:color w:val="333333"/>
                <w:lang w:val="en-GB"/>
              </w:rPr>
              <w:t>was</w:t>
            </w:r>
            <w:r w:rsidRPr="009E0194">
              <w:rPr>
                <w:color w:val="333333"/>
                <w:lang w:val="en-GB"/>
              </w:rPr>
              <w:t xml:space="preserve"> accessed?</w:t>
            </w:r>
          </w:p>
          <w:p w14:paraId="11E0E6CA" w14:textId="3B5600FC" w:rsidR="005F63F8" w:rsidRPr="008123E8" w:rsidRDefault="005F63F8" w:rsidP="00DA348C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Does an access oversight mechanism exist?</w:t>
            </w:r>
          </w:p>
          <w:p w14:paraId="6D708422" w14:textId="3932A189" w:rsidR="005F63F8" w:rsidRPr="008123E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Yes</w:t>
            </w:r>
          </w:p>
          <w:p w14:paraId="5AC9623C" w14:textId="2BAFD48B" w:rsidR="005F63F8" w:rsidRDefault="005F63F8" w:rsidP="00FC1879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What information is logged?</w:t>
            </w:r>
          </w:p>
          <w:p w14:paraId="1379926B" w14:textId="4053ED99" w:rsidR="005F63F8" w:rsidRPr="008123E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</w:rPr>
              <w:t>Describe information logged.</w:t>
            </w:r>
          </w:p>
          <w:p w14:paraId="2FF64ECF" w14:textId="46E43F64" w:rsidR="005F63F8" w:rsidRDefault="005F63F8" w:rsidP="00FC1879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How are the logs managed (created, stored) and how do invalid accesses get identified (notification or review, to/by whom)?</w:t>
            </w:r>
          </w:p>
          <w:p w14:paraId="3D60B7D2" w14:textId="7250417C" w:rsidR="005F63F8" w:rsidRPr="008123E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Describe approaches used for the management of logs and approaches to identify invalid accesses.</w:t>
            </w:r>
          </w:p>
          <w:p w14:paraId="745DEB36" w14:textId="43BDF0E9" w:rsidR="005F63F8" w:rsidRPr="008123E8" w:rsidRDefault="005F63F8" w:rsidP="00FC1879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How is access to data withdrawn (staff or system off-boarding)?</w:t>
            </w:r>
          </w:p>
          <w:p w14:paraId="64E14037" w14:textId="29017D7B" w:rsidR="005F63F8" w:rsidRPr="008123E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Describe approaches used to withdraw access to data.</w:t>
            </w:r>
          </w:p>
        </w:tc>
        <w:tc>
          <w:tcPr>
            <w:tcW w:w="1418" w:type="dxa"/>
          </w:tcPr>
          <w:p w14:paraId="07276B09" w14:textId="7A1A82FA" w:rsidR="005F63F8" w:rsidRDefault="00E14B7B" w:rsidP="00EF502E">
            <w:pPr>
              <w:pStyle w:val="BodyText"/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Qualitative</w:t>
            </w:r>
          </w:p>
        </w:tc>
      </w:tr>
      <w:tr w:rsidR="005F63F8" w14:paraId="4F9FA28E" w14:textId="218C7599" w:rsidTr="008443EA">
        <w:trPr>
          <w:trHeight w:val="64"/>
        </w:trPr>
        <w:tc>
          <w:tcPr>
            <w:tcW w:w="1129" w:type="dxa"/>
            <w:vMerge/>
            <w:tcMar>
              <w:left w:w="0" w:type="dxa"/>
              <w:right w:w="0" w:type="dxa"/>
            </w:tcMar>
          </w:tcPr>
          <w:p w14:paraId="22020FAE" w14:textId="77777777" w:rsidR="005F63F8" w:rsidRDefault="005F63F8" w:rsidP="00EF502E">
            <w:pPr>
              <w:pStyle w:val="BodyText"/>
              <w:rPr>
                <w:rFonts w:eastAsia="Gotham Book"/>
                <w:b/>
              </w:rPr>
            </w:pPr>
          </w:p>
        </w:tc>
        <w:tc>
          <w:tcPr>
            <w:tcW w:w="1418" w:type="dxa"/>
            <w:vMerge/>
          </w:tcPr>
          <w:p w14:paraId="442056C2" w14:textId="77777777" w:rsidR="005F63F8" w:rsidRPr="009C450C" w:rsidRDefault="005F63F8" w:rsidP="00EF502E">
            <w:pPr>
              <w:pStyle w:val="BodyText"/>
              <w:rPr>
                <w:rFonts w:eastAsia="Gotham Book"/>
                <w:b/>
              </w:rPr>
            </w:pPr>
          </w:p>
        </w:tc>
        <w:tc>
          <w:tcPr>
            <w:tcW w:w="4819" w:type="dxa"/>
          </w:tcPr>
          <w:p w14:paraId="754030BD" w14:textId="77777777" w:rsidR="005F63F8" w:rsidRDefault="005F63F8" w:rsidP="00EF502E">
            <w:pPr>
              <w:pStyle w:val="BodyText"/>
              <w:rPr>
                <w:rFonts w:eastAsia="Gotham Book" w:cstheme="minorHAnsi"/>
                <w:szCs w:val="18"/>
                <w:lang w:val="en-US"/>
              </w:rPr>
            </w:pPr>
            <w:r w:rsidRPr="00F97965">
              <w:rPr>
                <w:rFonts w:eastAsia="Gotham Book" w:cstheme="minorHAnsi"/>
                <w:szCs w:val="18"/>
                <w:lang w:val="en-US"/>
              </w:rPr>
              <w:t>Does the supplier have the process and/or infrastructure to restrict access to user data?</w:t>
            </w:r>
          </w:p>
          <w:p w14:paraId="6F54AAB9" w14:textId="20FD9AF2" w:rsidR="005F63F8" w:rsidRPr="008123E8" w:rsidRDefault="005F63F8" w:rsidP="00C60658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Do processes/infrastructure to restrict access to user data exist?</w:t>
            </w:r>
          </w:p>
          <w:p w14:paraId="3C2E09FC" w14:textId="308E991D" w:rsidR="005F63F8" w:rsidRPr="008123E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color w:val="333333"/>
                <w:lang w:val="en-GB"/>
              </w:rPr>
              <w:t>Yes</w:t>
            </w:r>
          </w:p>
          <w:p w14:paraId="7104D7BF" w14:textId="6994BE61" w:rsidR="005F63F8" w:rsidRPr="008123E8" w:rsidRDefault="005F63F8" w:rsidP="00C60658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What are the processes/infrastructure implemented to restrict access to user data?</w:t>
            </w:r>
          </w:p>
          <w:p w14:paraId="5B40A8FD" w14:textId="3B0AE051" w:rsidR="005F63F8" w:rsidRPr="008123E8" w:rsidRDefault="005F63F8" w:rsidP="00CF1CEA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rFonts w:ascii="0.r∑˛" w:hAnsi="0.r∑˛" w:cs="0.r∑˛"/>
                <w:sz w:val="22"/>
                <w:szCs w:val="22"/>
                <w:lang w:val="en-GB"/>
              </w:rPr>
              <w:t>Every customer’s data is stored separately and encrypted at rest.</w:t>
            </w:r>
          </w:p>
          <w:p w14:paraId="7E1A8E1A" w14:textId="0579A23A" w:rsidR="005F63F8" w:rsidRPr="008123E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color w:val="333333"/>
                <w:lang w:val="en-GB"/>
              </w:rPr>
            </w:pPr>
            <w:r>
              <w:rPr>
                <w:rFonts w:ascii="0.r∑˛" w:hAnsi="0.r∑˛" w:cs="0.r∑˛"/>
                <w:sz w:val="22"/>
                <w:szCs w:val="22"/>
                <w:lang w:val="en-GB"/>
              </w:rPr>
              <w:t>S</w:t>
            </w:r>
            <w:r w:rsidRPr="008123E8">
              <w:rPr>
                <w:rFonts w:ascii="0.r∑˛" w:hAnsi="0.r∑˛" w:cs="0.r∑˛"/>
                <w:sz w:val="22"/>
                <w:szCs w:val="22"/>
                <w:lang w:val="en-GB"/>
              </w:rPr>
              <w:t>ecure protocols</w:t>
            </w:r>
            <w:r>
              <w:rPr>
                <w:rFonts w:ascii="0.r∑˛" w:hAnsi="0.r∑˛" w:cs="0.r∑˛"/>
                <w:sz w:val="22"/>
                <w:szCs w:val="22"/>
                <w:lang w:val="en-GB"/>
              </w:rPr>
              <w:t xml:space="preserve"> are used</w:t>
            </w:r>
            <w:r w:rsidRPr="008123E8">
              <w:rPr>
                <w:rFonts w:ascii="0.r∑˛" w:hAnsi="0.r∑˛" w:cs="0.r∑˛"/>
                <w:sz w:val="22"/>
                <w:szCs w:val="22"/>
                <w:lang w:val="en-GB"/>
              </w:rPr>
              <w:t xml:space="preserve"> to connect with customer systems using Transport Layer Security 1.2 for HTTPS encryption</w:t>
            </w:r>
            <w:r>
              <w:rPr>
                <w:rFonts w:ascii="0.r∑˛" w:hAnsi="0.r∑˛" w:cs="0.r∑˛"/>
                <w:sz w:val="22"/>
                <w:szCs w:val="22"/>
                <w:lang w:val="en-GB"/>
              </w:rPr>
              <w:t>.</w:t>
            </w:r>
          </w:p>
          <w:p w14:paraId="5F1C93CA" w14:textId="6786E437" w:rsidR="005F63F8" w:rsidRPr="008123E8" w:rsidRDefault="005F63F8" w:rsidP="00C60658">
            <w:pPr>
              <w:pStyle w:val="BodyText"/>
              <w:numPr>
                <w:ilvl w:val="0"/>
                <w:numId w:val="32"/>
              </w:numPr>
              <w:spacing w:before="0" w:after="0"/>
              <w:ind w:left="317" w:hanging="238"/>
              <w:rPr>
                <w:color w:val="333333"/>
                <w:lang w:val="en-GB"/>
              </w:rPr>
            </w:pPr>
            <w:r w:rsidRPr="008123E8">
              <w:rPr>
                <w:color w:val="333333"/>
                <w:lang w:val="en-GB"/>
              </w:rPr>
              <w:t>How do the implemented processes/ infrastructure restrict access to user data?</w:t>
            </w:r>
          </w:p>
          <w:p w14:paraId="27AD346F" w14:textId="4AA6647F" w:rsidR="005F63F8" w:rsidRPr="008123E8" w:rsidRDefault="005F63F8" w:rsidP="008123E8">
            <w:pPr>
              <w:pStyle w:val="BodyText"/>
              <w:numPr>
                <w:ilvl w:val="1"/>
                <w:numId w:val="32"/>
              </w:numPr>
              <w:spacing w:before="0" w:after="0"/>
              <w:rPr>
                <w:rFonts w:ascii="0.r∑˛" w:hAnsi="0.r∑˛" w:cs="0.r∑˛"/>
                <w:sz w:val="22"/>
                <w:szCs w:val="22"/>
                <w:lang w:val="en-GB"/>
              </w:rPr>
            </w:pPr>
            <w:r>
              <w:rPr>
                <w:rFonts w:ascii="0.r∑˛" w:hAnsi="0.r∑˛" w:cs="0.r∑˛"/>
                <w:sz w:val="22"/>
                <w:szCs w:val="22"/>
                <w:lang w:val="en-GB"/>
              </w:rPr>
              <w:t xml:space="preserve">Access to customer data is only provided to select employees to troubleshoot in the </w:t>
            </w:r>
            <w:r w:rsidRPr="008123E8">
              <w:rPr>
                <w:rFonts w:ascii="0.r∑˛" w:hAnsi="0.r∑˛" w:cs="0.r∑˛"/>
                <w:sz w:val="22"/>
                <w:szCs w:val="22"/>
                <w:lang w:val="en-GB"/>
              </w:rPr>
              <w:t>event of a customer issue that needs to be resolved. Arbitrary access is prohibited, and every access is logged</w:t>
            </w:r>
          </w:p>
        </w:tc>
        <w:tc>
          <w:tcPr>
            <w:tcW w:w="1418" w:type="dxa"/>
          </w:tcPr>
          <w:p w14:paraId="24883205" w14:textId="6839030A" w:rsidR="005F63F8" w:rsidRPr="00F97965" w:rsidRDefault="00E14B7B" w:rsidP="00EF502E">
            <w:pPr>
              <w:pStyle w:val="BodyText"/>
              <w:rPr>
                <w:rFonts w:eastAsia="Gotham Book" w:cstheme="minorHAnsi"/>
                <w:szCs w:val="18"/>
                <w:lang w:val="en-US"/>
              </w:rPr>
            </w:pPr>
            <w:r>
              <w:rPr>
                <w:color w:val="333333"/>
                <w:lang w:val="en-GB"/>
              </w:rPr>
              <w:t>Qualitative</w:t>
            </w:r>
          </w:p>
        </w:tc>
      </w:tr>
    </w:tbl>
    <w:p w14:paraId="38CD16ED" w14:textId="15C398A3" w:rsidR="00B35121" w:rsidRPr="004B07FB" w:rsidRDefault="00B35121" w:rsidP="00955159">
      <w:pPr>
        <w:pStyle w:val="NbrHeading1"/>
        <w:numPr>
          <w:ilvl w:val="0"/>
          <w:numId w:val="0"/>
        </w:numPr>
      </w:pPr>
    </w:p>
    <w:sectPr w:rsidR="00B35121" w:rsidRPr="004B07FB" w:rsidSect="004773F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701" w:right="1701" w:bottom="1418" w:left="1701" w:header="567" w:footer="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2A4A0" w14:textId="77777777" w:rsidR="004258F9" w:rsidRDefault="004258F9" w:rsidP="00185154">
      <w:r>
        <w:separator/>
      </w:r>
    </w:p>
    <w:p w14:paraId="58626BEF" w14:textId="77777777" w:rsidR="004258F9" w:rsidRDefault="004258F9"/>
  </w:endnote>
  <w:endnote w:type="continuationSeparator" w:id="0">
    <w:p w14:paraId="1AB67504" w14:textId="77777777" w:rsidR="004258F9" w:rsidRDefault="004258F9" w:rsidP="00185154">
      <w:r>
        <w:continuationSeparator/>
      </w:r>
    </w:p>
    <w:p w14:paraId="64B3D62B" w14:textId="77777777" w:rsidR="004258F9" w:rsidRDefault="004258F9"/>
  </w:endnote>
  <w:endnote w:type="continuationNotice" w:id="1">
    <w:p w14:paraId="52DD72B7" w14:textId="77777777" w:rsidR="004258F9" w:rsidRDefault="004258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roxima Nova Light">
    <w:altName w:val="Tahoma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Gotham Book">
    <w:altName w:val="Cambria"/>
    <w:panose1 w:val="020B0604020202020204"/>
    <w:charset w:val="00"/>
    <w:family w:val="modern"/>
    <w:pitch w:val="variable"/>
    <w:sig w:usb0="00000287" w:usb1="00000000" w:usb2="00000000" w:usb3="00000000" w:csb0="0000009F" w:csb1="00000000"/>
  </w:font>
  <w:font w:name="ñÁ Ñ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0.r∑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7AF2F" w14:textId="77777777" w:rsidR="00955159" w:rsidRDefault="009551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10726" w14:textId="77777777" w:rsidR="00955159" w:rsidRDefault="00955159" w:rsidP="009E6B72">
    <w:pPr>
      <w:pStyle w:val="Footer"/>
      <w:ind w:hanging="1134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56" behindDoc="0" locked="0" layoutInCell="1" allowOverlap="1" wp14:anchorId="10B93AD8" wp14:editId="2D133BFF">
              <wp:simplePos x="0" y="0"/>
              <wp:positionH relativeFrom="column">
                <wp:posOffset>917342</wp:posOffset>
              </wp:positionH>
              <wp:positionV relativeFrom="paragraph">
                <wp:posOffset>61484</wp:posOffset>
              </wp:positionV>
              <wp:extent cx="4829452" cy="0"/>
              <wp:effectExtent l="0" t="12700" r="22225" b="1270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29452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>
          <w:pict>
            <v:line w14:anchorId="1C990879" id="Straight Connector 36" o:spid="_x0000_s1026" style="position:absolute;z-index:25165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25pt,4.85pt" to="452.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" strokecolor="#0e46de [3044]" strokeweight="2.25pt"/>
          </w:pict>
        </mc:Fallback>
      </mc:AlternateContent>
    </w:r>
    <w:r w:rsidRPr="00F70A5E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57" behindDoc="0" locked="0" layoutInCell="1" allowOverlap="1" wp14:anchorId="55F18312" wp14:editId="2D3E36C9">
              <wp:simplePos x="0" y="0"/>
              <wp:positionH relativeFrom="margin">
                <wp:posOffset>5780115</wp:posOffset>
              </wp:positionH>
              <wp:positionV relativeFrom="page">
                <wp:posOffset>10062210</wp:posOffset>
              </wp:positionV>
              <wp:extent cx="277200" cy="630000"/>
              <wp:effectExtent l="0" t="0" r="889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200" cy="63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77D42E" w14:textId="628F0CCB" w:rsidR="00955159" w:rsidRPr="00F70A5E" w:rsidRDefault="00955159" w:rsidP="009E6B72">
                          <w:pPr>
                            <w:jc w:val="right"/>
                            <w:rPr>
                              <w:color w:val="0F4BEB" w:themeColor="accent1"/>
                            </w:rPr>
                          </w:pPr>
                          <w:r w:rsidRPr="00F70A5E">
                            <w:rPr>
                              <w:color w:val="0F4BEB" w:themeColor="accent1"/>
                            </w:rPr>
                            <w:fldChar w:fldCharType="begin"/>
                          </w:r>
                          <w:r w:rsidRPr="00F70A5E">
                            <w:rPr>
                              <w:color w:val="0F4BEB" w:themeColor="accent1"/>
                            </w:rPr>
                            <w:instrText xml:space="preserve"> PAGE  \* Arabic  \* MERGEFORMAT </w:instrText>
                          </w:r>
                          <w:r w:rsidRPr="00F70A5E">
                            <w:rPr>
                              <w:color w:val="0F4BEB" w:themeColor="accent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F4BEB" w:themeColor="accent1"/>
                            </w:rPr>
                            <w:t>9</w:t>
                          </w:r>
                          <w:r w:rsidRPr="00F70A5E">
                            <w:rPr>
                              <w:color w:val="0F4BEB" w:themeColor="accent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F1831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455.15pt;margin-top:792.3pt;width:21.85pt;height:49.6pt;z-index:25165825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" filled="f" stroked="f" strokeweight=".5pt">
              <v:textbox inset="0,0,0,0">
                <w:txbxContent>
                  <w:p w14:paraId="4D77D42E" w14:textId="628F0CCB" w:rsidR="00955159" w:rsidRPr="00F70A5E" w:rsidRDefault="00955159" w:rsidP="009E6B72">
                    <w:pPr>
                      <w:jc w:val="right"/>
                      <w:rPr>
                        <w:color w:val="0F4BEB" w:themeColor="accent1"/>
                      </w:rPr>
                    </w:pPr>
                    <w:r w:rsidRPr="00F70A5E">
                      <w:rPr>
                        <w:color w:val="0F4BEB" w:themeColor="accent1"/>
                      </w:rPr>
                      <w:fldChar w:fldCharType="begin"/>
                    </w:r>
                    <w:r w:rsidRPr="00F70A5E">
                      <w:rPr>
                        <w:color w:val="0F4BEB" w:themeColor="accent1"/>
                      </w:rPr>
                      <w:instrText xml:space="preserve"> PAGE  \* Arabic  \* MERGEFORMAT </w:instrText>
                    </w:r>
                    <w:r w:rsidRPr="00F70A5E">
                      <w:rPr>
                        <w:color w:val="0F4BEB" w:themeColor="accent1"/>
                      </w:rPr>
                      <w:fldChar w:fldCharType="separate"/>
                    </w:r>
                    <w:r>
                      <w:rPr>
                        <w:noProof/>
                        <w:color w:val="0F4BEB" w:themeColor="accent1"/>
                      </w:rPr>
                      <w:t>9</w:t>
                    </w:r>
                    <w:r w:rsidRPr="00F70A5E">
                      <w:rPr>
                        <w:color w:val="0F4BEB" w:themeColor="accent1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t xml:space="preserve">University of Technology Sydney </w:t>
    </w:r>
  </w:p>
  <w:p w14:paraId="3B7C29AD" w14:textId="77777777" w:rsidR="00955159" w:rsidRDefault="00955159" w:rsidP="009E6B72">
    <w:pPr>
      <w:pStyle w:val="Footer"/>
      <w:ind w:hanging="1134"/>
    </w:pPr>
  </w:p>
  <w:p w14:paraId="2557A8C4" w14:textId="77777777" w:rsidR="00955159" w:rsidRDefault="00955159" w:rsidP="009E6B72">
    <w:pPr>
      <w:pStyle w:val="Footer"/>
      <w:ind w:hanging="113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04EC2" w14:textId="77777777" w:rsidR="00955159" w:rsidRDefault="00955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A77E2" w14:textId="77777777" w:rsidR="004258F9" w:rsidRPr="00C361AD" w:rsidRDefault="004258F9" w:rsidP="00185154">
      <w:pPr>
        <w:rPr>
          <w:color w:val="0F4BEB" w:themeColor="accent1"/>
        </w:rPr>
      </w:pPr>
      <w:bookmarkStart w:id="0" w:name="_Hlk483310346"/>
      <w:bookmarkEnd w:id="0"/>
      <w:r w:rsidRPr="00C361AD">
        <w:rPr>
          <w:color w:val="0F4BEB" w:themeColor="accent1"/>
        </w:rPr>
        <w:separator/>
      </w:r>
    </w:p>
    <w:p w14:paraId="34B5D259" w14:textId="77777777" w:rsidR="004258F9" w:rsidRPr="00C361AD" w:rsidRDefault="004258F9">
      <w:pPr>
        <w:rPr>
          <w:sz w:val="4"/>
          <w:szCs w:val="4"/>
        </w:rPr>
      </w:pPr>
    </w:p>
  </w:footnote>
  <w:footnote w:type="continuationSeparator" w:id="0">
    <w:p w14:paraId="22354AA9" w14:textId="77777777" w:rsidR="004258F9" w:rsidRDefault="004258F9" w:rsidP="00185154">
      <w:r>
        <w:continuationSeparator/>
      </w:r>
    </w:p>
    <w:p w14:paraId="717DFA1A" w14:textId="77777777" w:rsidR="004258F9" w:rsidRDefault="004258F9"/>
  </w:footnote>
  <w:footnote w:type="continuationNotice" w:id="1">
    <w:p w14:paraId="134129D2" w14:textId="77777777" w:rsidR="004258F9" w:rsidRDefault="004258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27FF4" w14:textId="77777777" w:rsidR="00955159" w:rsidRDefault="009551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7BB93" w14:textId="77777777" w:rsidR="00955159" w:rsidRDefault="009551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073DB" w14:textId="77777777" w:rsidR="00955159" w:rsidRDefault="009551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3420"/>
    <w:multiLevelType w:val="multilevel"/>
    <w:tmpl w:val="4BE8981A"/>
    <w:lvl w:ilvl="0">
      <w:start w:val="1"/>
      <w:numFmt w:val="none"/>
      <w:pStyle w:val="ListParagraph"/>
      <w:suff w:val="nothing"/>
      <w:lvlText w:val=""/>
      <w:lvlJc w:val="left"/>
      <w:pPr>
        <w:ind w:left="425" w:firstLine="0"/>
      </w:pPr>
      <w:rPr>
        <w:rFonts w:asciiTheme="minorHAnsi" w:hAnsiTheme="minorHAnsi" w:hint="default"/>
        <w:color w:val="auto"/>
      </w:rPr>
    </w:lvl>
    <w:lvl w:ilvl="1">
      <w:start w:val="1"/>
      <w:numFmt w:val="none"/>
      <w:pStyle w:val="ListParagraph2"/>
      <w:suff w:val="nothing"/>
      <w:lvlText w:val=""/>
      <w:lvlJc w:val="left"/>
      <w:pPr>
        <w:ind w:left="850" w:firstLine="0"/>
      </w:pPr>
      <w:rPr>
        <w:rFonts w:asciiTheme="minorHAnsi" w:hAnsiTheme="minorHAnsi" w:hint="default"/>
        <w:color w:val="auto"/>
      </w:rPr>
    </w:lvl>
    <w:lvl w:ilvl="2">
      <w:start w:val="1"/>
      <w:numFmt w:val="none"/>
      <w:pStyle w:val="ListParagraph3"/>
      <w:suff w:val="nothing"/>
      <w:lvlText w:val=""/>
      <w:lvlJc w:val="left"/>
      <w:pPr>
        <w:ind w:left="1275" w:firstLine="0"/>
      </w:pPr>
      <w:rPr>
        <w:rFonts w:asciiTheme="minorHAnsi" w:hAnsiTheme="minorHAnsi" w:hint="default"/>
        <w:color w:val="auto"/>
      </w:rPr>
    </w:lvl>
    <w:lvl w:ilvl="3">
      <w:start w:val="1"/>
      <w:numFmt w:val="none"/>
      <w:pStyle w:val="ListParagraph4"/>
      <w:suff w:val="nothing"/>
      <w:lvlText w:val=""/>
      <w:lvlJc w:val="left"/>
      <w:pPr>
        <w:ind w:left="1700" w:firstLine="0"/>
      </w:pPr>
      <w:rPr>
        <w:rFonts w:asciiTheme="minorHAnsi" w:hAnsiTheme="minorHAnsi" w:hint="default"/>
        <w:color w:val="auto"/>
      </w:rPr>
    </w:lvl>
    <w:lvl w:ilvl="4">
      <w:start w:val="1"/>
      <w:numFmt w:val="none"/>
      <w:pStyle w:val="ListParagraph5"/>
      <w:suff w:val="nothing"/>
      <w:lvlText w:val=""/>
      <w:lvlJc w:val="left"/>
      <w:pPr>
        <w:ind w:left="2125" w:firstLine="0"/>
      </w:pPr>
      <w:rPr>
        <w:rFonts w:asciiTheme="minorHAnsi" w:hAnsiTheme="minorHAnsi" w:hint="default"/>
        <w:color w:val="auto"/>
      </w:rPr>
    </w:lvl>
    <w:lvl w:ilvl="5">
      <w:start w:val="1"/>
      <w:numFmt w:val="none"/>
      <w:pStyle w:val="ListParagraph6"/>
      <w:suff w:val="nothing"/>
      <w:lvlText w:val=""/>
      <w:lvlJc w:val="left"/>
      <w:pPr>
        <w:ind w:left="2550" w:firstLine="0"/>
      </w:pPr>
      <w:rPr>
        <w:rFonts w:asciiTheme="minorHAnsi" w:hAnsiTheme="minorHAnsi" w:hint="default"/>
        <w:color w:val="auto"/>
      </w:rPr>
    </w:lvl>
    <w:lvl w:ilvl="6">
      <w:start w:val="1"/>
      <w:numFmt w:val="none"/>
      <w:suff w:val="nothing"/>
      <w:lvlText w:val=""/>
      <w:lvlJc w:val="left"/>
      <w:pPr>
        <w:ind w:left="2975" w:firstLine="0"/>
      </w:pPr>
      <w:rPr>
        <w:rFonts w:hint="default"/>
        <w:color w:val="000000"/>
      </w:rPr>
    </w:lvl>
    <w:lvl w:ilvl="7">
      <w:start w:val="1"/>
      <w:numFmt w:val="none"/>
      <w:suff w:val="nothing"/>
      <w:lvlText w:val=""/>
      <w:lvlJc w:val="left"/>
      <w:pPr>
        <w:ind w:left="340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825"/>
        </w:tabs>
        <w:ind w:left="3825" w:firstLine="0"/>
      </w:pPr>
      <w:rPr>
        <w:rFonts w:hint="default"/>
      </w:rPr>
    </w:lvl>
  </w:abstractNum>
  <w:abstractNum w:abstractNumId="1" w15:restartNumberingAfterBreak="0">
    <w:nsid w:val="01096FB6"/>
    <w:multiLevelType w:val="hybridMultilevel"/>
    <w:tmpl w:val="03F675B8"/>
    <w:lvl w:ilvl="0" w:tplc="08090001">
      <w:start w:val="1"/>
      <w:numFmt w:val="bullet"/>
      <w:lvlText w:val=""/>
      <w:lvlJc w:val="left"/>
      <w:pPr>
        <w:ind w:left="48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0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</w:abstractNum>
  <w:abstractNum w:abstractNumId="2" w15:restartNumberingAfterBreak="0">
    <w:nsid w:val="01FB28C5"/>
    <w:multiLevelType w:val="multilevel"/>
    <w:tmpl w:val="4BE8981A"/>
    <w:styleLink w:val="ListParagraph0"/>
    <w:lvl w:ilvl="0">
      <w:start w:val="1"/>
      <w:numFmt w:val="none"/>
      <w:suff w:val="nothing"/>
      <w:lvlText w:val=""/>
      <w:lvlJc w:val="left"/>
      <w:pPr>
        <w:ind w:left="425" w:firstLine="0"/>
      </w:pPr>
      <w:rPr>
        <w:rFonts w:asciiTheme="minorHAnsi" w:hAnsiTheme="minorHAnsi" w:hint="default"/>
        <w:color w:val="auto"/>
      </w:rPr>
    </w:lvl>
    <w:lvl w:ilvl="1">
      <w:start w:val="1"/>
      <w:numFmt w:val="none"/>
      <w:suff w:val="nothing"/>
      <w:lvlText w:val=""/>
      <w:lvlJc w:val="left"/>
      <w:pPr>
        <w:ind w:left="850" w:firstLine="0"/>
      </w:pPr>
      <w:rPr>
        <w:rFonts w:asciiTheme="minorHAnsi" w:hAnsiTheme="minorHAnsi" w:hint="default"/>
        <w:color w:val="auto"/>
      </w:rPr>
    </w:lvl>
    <w:lvl w:ilvl="2">
      <w:start w:val="1"/>
      <w:numFmt w:val="none"/>
      <w:suff w:val="nothing"/>
      <w:lvlText w:val=""/>
      <w:lvlJc w:val="left"/>
      <w:pPr>
        <w:ind w:left="1275" w:firstLine="0"/>
      </w:pPr>
      <w:rPr>
        <w:rFonts w:asciiTheme="minorHAnsi" w:hAnsiTheme="minorHAnsi" w:hint="default"/>
        <w:color w:val="auto"/>
      </w:rPr>
    </w:lvl>
    <w:lvl w:ilvl="3">
      <w:start w:val="1"/>
      <w:numFmt w:val="none"/>
      <w:suff w:val="nothing"/>
      <w:lvlText w:val=""/>
      <w:lvlJc w:val="left"/>
      <w:pPr>
        <w:ind w:left="1700" w:firstLine="0"/>
      </w:pPr>
      <w:rPr>
        <w:rFonts w:asciiTheme="minorHAnsi" w:hAnsiTheme="minorHAnsi" w:hint="default"/>
        <w:color w:val="auto"/>
      </w:rPr>
    </w:lvl>
    <w:lvl w:ilvl="4">
      <w:start w:val="1"/>
      <w:numFmt w:val="none"/>
      <w:suff w:val="nothing"/>
      <w:lvlText w:val=""/>
      <w:lvlJc w:val="left"/>
      <w:pPr>
        <w:ind w:left="2125" w:firstLine="0"/>
      </w:pPr>
      <w:rPr>
        <w:rFonts w:asciiTheme="minorHAnsi" w:hAnsiTheme="minorHAnsi" w:hint="default"/>
        <w:color w:val="auto"/>
      </w:rPr>
    </w:lvl>
    <w:lvl w:ilvl="5">
      <w:start w:val="1"/>
      <w:numFmt w:val="none"/>
      <w:suff w:val="nothing"/>
      <w:lvlText w:val=""/>
      <w:lvlJc w:val="left"/>
      <w:pPr>
        <w:ind w:left="2550" w:firstLine="0"/>
      </w:pPr>
      <w:rPr>
        <w:rFonts w:asciiTheme="minorHAnsi" w:hAnsiTheme="minorHAnsi" w:hint="default"/>
        <w:color w:val="auto"/>
      </w:rPr>
    </w:lvl>
    <w:lvl w:ilvl="6">
      <w:start w:val="1"/>
      <w:numFmt w:val="none"/>
      <w:suff w:val="nothing"/>
      <w:lvlText w:val=""/>
      <w:lvlJc w:val="left"/>
      <w:pPr>
        <w:ind w:left="2975" w:firstLine="0"/>
      </w:pPr>
      <w:rPr>
        <w:rFonts w:hint="default"/>
        <w:color w:val="000000"/>
      </w:rPr>
    </w:lvl>
    <w:lvl w:ilvl="7">
      <w:start w:val="1"/>
      <w:numFmt w:val="none"/>
      <w:suff w:val="nothing"/>
      <w:lvlText w:val=""/>
      <w:lvlJc w:val="left"/>
      <w:pPr>
        <w:ind w:left="340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825"/>
        </w:tabs>
        <w:ind w:left="3825" w:firstLine="0"/>
      </w:pPr>
      <w:rPr>
        <w:rFonts w:hint="default"/>
      </w:rPr>
    </w:lvl>
  </w:abstractNum>
  <w:abstractNum w:abstractNumId="3" w15:restartNumberingAfterBreak="0">
    <w:nsid w:val="0311650A"/>
    <w:multiLevelType w:val="hybridMultilevel"/>
    <w:tmpl w:val="500C69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84AE9"/>
    <w:multiLevelType w:val="multilevel"/>
    <w:tmpl w:val="0B96E482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425"/>
        </w:tabs>
        <w:ind w:left="425" w:hanging="425"/>
      </w:pPr>
      <w:rPr>
        <w:rFonts w:asciiTheme="minorHAnsi" w:hAnsiTheme="minorHAnsi" w:hint="default"/>
        <w:color w:val="auto"/>
        <w:sz w:val="18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850"/>
        </w:tabs>
        <w:ind w:left="850" w:hanging="425"/>
      </w:pPr>
      <w:rPr>
        <w:rFonts w:asciiTheme="minorHAnsi" w:hAnsiTheme="minorHAnsi" w:hint="default"/>
        <w:color w:val="auto"/>
        <w:sz w:val="18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1275"/>
        </w:tabs>
        <w:ind w:left="1275" w:hanging="425"/>
      </w:pPr>
      <w:rPr>
        <w:rFonts w:asciiTheme="minorHAnsi" w:hAnsiTheme="minorHAnsi" w:hint="default"/>
        <w:color w:val="auto"/>
        <w:sz w:val="18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700"/>
        </w:tabs>
        <w:ind w:left="1700" w:hanging="425"/>
      </w:pPr>
      <w:rPr>
        <w:rFonts w:asciiTheme="minorHAnsi" w:hAnsiTheme="minorHAnsi" w:hint="default"/>
        <w:color w:val="auto"/>
        <w:sz w:val="18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2125"/>
        </w:tabs>
        <w:ind w:left="2125" w:hanging="425"/>
      </w:pPr>
      <w:rPr>
        <w:rFonts w:asciiTheme="minorHAnsi" w:hAnsiTheme="minorHAnsi" w:hint="default"/>
        <w:color w:val="auto"/>
        <w:sz w:val="18"/>
      </w:rPr>
    </w:lvl>
    <w:lvl w:ilvl="5">
      <w:start w:val="1"/>
      <w:numFmt w:val="decimal"/>
      <w:pStyle w:val="ListAlpha6"/>
      <w:lvlText w:val="%6."/>
      <w:lvlJc w:val="left"/>
      <w:pPr>
        <w:tabs>
          <w:tab w:val="num" w:pos="2550"/>
        </w:tabs>
        <w:ind w:left="2550" w:hanging="425"/>
      </w:pPr>
      <w:rPr>
        <w:rFonts w:asciiTheme="minorHAnsi" w:hAnsiTheme="minorHAnsi" w:hint="default"/>
        <w:color w:val="auto"/>
        <w:sz w:val="18"/>
      </w:rPr>
    </w:lvl>
    <w:lvl w:ilvl="6">
      <w:start w:val="1"/>
      <w:numFmt w:val="none"/>
      <w:lvlText w:val="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5" w15:restartNumberingAfterBreak="0">
    <w:nsid w:val="0916550B"/>
    <w:multiLevelType w:val="hybridMultilevel"/>
    <w:tmpl w:val="8B54A3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72FAA"/>
    <w:multiLevelType w:val="multilevel"/>
    <w:tmpl w:val="736ECFBA"/>
    <w:numStyleLink w:val="ListTableNumber"/>
  </w:abstractNum>
  <w:abstractNum w:abstractNumId="7" w15:restartNumberingAfterBreak="0">
    <w:nsid w:val="0CCD4DAA"/>
    <w:multiLevelType w:val="multilevel"/>
    <w:tmpl w:val="F78A1DCA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pStyle w:val="TableBullet2"/>
      <w:lvlText w:val="–"/>
      <w:lvlJc w:val="left"/>
      <w:pPr>
        <w:tabs>
          <w:tab w:val="num" w:pos="680"/>
        </w:tabs>
        <w:ind w:left="680" w:hanging="283"/>
      </w:pPr>
      <w:rPr>
        <w:rFonts w:ascii="Arial" w:hAnsi="Arial" w:hint="default"/>
        <w:color w:val="auto"/>
        <w:sz w:val="18"/>
      </w:rPr>
    </w:lvl>
    <w:lvl w:ilvl="2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3">
      <w:start w:val="1"/>
      <w:numFmt w:val="none"/>
      <w:lvlText w:val="%4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5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7">
      <w:start w:val="1"/>
      <w:numFmt w:val="none"/>
      <w:lvlText w:val="%8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</w:abstractNum>
  <w:abstractNum w:abstractNumId="8" w15:restartNumberingAfterBreak="0">
    <w:nsid w:val="0FB97078"/>
    <w:multiLevelType w:val="multilevel"/>
    <w:tmpl w:val="8D5C9A34"/>
    <w:styleLink w:val="ListChapter"/>
    <w:lvl w:ilvl="0">
      <w:start w:val="1"/>
      <w:numFmt w:val="cardinalText"/>
      <w:suff w:val="nothing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hanging="3276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1C82304"/>
    <w:multiLevelType w:val="hybridMultilevel"/>
    <w:tmpl w:val="24DC5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41D40"/>
    <w:multiLevelType w:val="hybridMultilevel"/>
    <w:tmpl w:val="BE1CBCF8"/>
    <w:styleLink w:val="ListNumber"/>
    <w:lvl w:ilvl="0" w:tplc="753AC4E8">
      <w:start w:val="1"/>
      <w:numFmt w:val="decimal"/>
      <w:pStyle w:val="ListNumber0"/>
      <w:lvlText w:val="%1."/>
      <w:lvlJc w:val="left"/>
      <w:pPr>
        <w:tabs>
          <w:tab w:val="num" w:pos="425"/>
        </w:tabs>
        <w:ind w:left="425" w:hanging="425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auto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7A84D10">
      <w:start w:val="1"/>
      <w:numFmt w:val="lowerLetter"/>
      <w:pStyle w:val="ListNumber2"/>
      <w:lvlText w:val="%2."/>
      <w:lvlJc w:val="left"/>
      <w:pPr>
        <w:tabs>
          <w:tab w:val="num" w:pos="850"/>
        </w:tabs>
        <w:ind w:left="850" w:hanging="425"/>
      </w:pPr>
      <w:rPr>
        <w:rFonts w:asciiTheme="minorHAnsi" w:hAnsiTheme="minorHAnsi" w:hint="default"/>
        <w:b w:val="0"/>
        <w:i w:val="0"/>
        <w:color w:val="auto"/>
        <w:sz w:val="18"/>
      </w:rPr>
    </w:lvl>
    <w:lvl w:ilvl="2" w:tplc="CA5E35E2">
      <w:start w:val="1"/>
      <w:numFmt w:val="lowerRoman"/>
      <w:pStyle w:val="ListNumber3"/>
      <w:lvlText w:val="%3."/>
      <w:lvlJc w:val="left"/>
      <w:pPr>
        <w:tabs>
          <w:tab w:val="num" w:pos="1275"/>
        </w:tabs>
        <w:ind w:left="1275" w:hanging="425"/>
      </w:pPr>
      <w:rPr>
        <w:rFonts w:asciiTheme="minorHAnsi" w:hAnsiTheme="minorHAnsi" w:hint="default"/>
        <w:b w:val="0"/>
        <w:i w:val="0"/>
        <w:color w:val="auto"/>
        <w:sz w:val="18"/>
      </w:rPr>
    </w:lvl>
    <w:lvl w:ilvl="3" w:tplc="AF783DB8">
      <w:start w:val="1"/>
      <w:numFmt w:val="upperLetter"/>
      <w:pStyle w:val="ListNumber4"/>
      <w:lvlText w:val="%4."/>
      <w:lvlJc w:val="left"/>
      <w:pPr>
        <w:tabs>
          <w:tab w:val="num" w:pos="1700"/>
        </w:tabs>
        <w:ind w:left="1700" w:hanging="425"/>
      </w:pPr>
      <w:rPr>
        <w:rFonts w:asciiTheme="minorHAnsi" w:hAnsiTheme="minorHAnsi" w:hint="default"/>
        <w:b w:val="0"/>
        <w:i w:val="0"/>
        <w:color w:val="auto"/>
        <w:sz w:val="18"/>
      </w:rPr>
    </w:lvl>
    <w:lvl w:ilvl="4" w:tplc="0DFCCCA0">
      <w:start w:val="1"/>
      <w:numFmt w:val="upperRoman"/>
      <w:pStyle w:val="ListNumber5"/>
      <w:lvlText w:val="%5."/>
      <w:lvlJc w:val="left"/>
      <w:pPr>
        <w:tabs>
          <w:tab w:val="num" w:pos="2125"/>
        </w:tabs>
        <w:ind w:left="2125" w:hanging="425"/>
      </w:pPr>
      <w:rPr>
        <w:rFonts w:asciiTheme="minorHAnsi" w:hAnsiTheme="minorHAnsi" w:hint="default"/>
        <w:b w:val="0"/>
        <w:i w:val="0"/>
        <w:color w:val="auto"/>
        <w:sz w:val="18"/>
      </w:rPr>
    </w:lvl>
    <w:lvl w:ilvl="5" w:tplc="8A1493BE">
      <w:start w:val="1"/>
      <w:numFmt w:val="decimal"/>
      <w:pStyle w:val="ListNumber6"/>
      <w:lvlText w:val="%6."/>
      <w:lvlJc w:val="left"/>
      <w:pPr>
        <w:tabs>
          <w:tab w:val="num" w:pos="2550"/>
        </w:tabs>
        <w:ind w:left="2550" w:hanging="425"/>
      </w:pPr>
      <w:rPr>
        <w:rFonts w:asciiTheme="minorHAnsi" w:hAnsiTheme="minorHAnsi" w:hint="default"/>
        <w:b w:val="0"/>
        <w:i w:val="0"/>
        <w:color w:val="auto"/>
        <w:sz w:val="18"/>
      </w:rPr>
    </w:lvl>
    <w:lvl w:ilvl="6" w:tplc="49E2F5C4">
      <w:start w:val="1"/>
      <w:numFmt w:val="none"/>
      <w:suff w:val="nothing"/>
      <w:lvlText w:val="%7"/>
      <w:lvlJc w:val="left"/>
      <w:pPr>
        <w:ind w:left="2975" w:hanging="425"/>
      </w:pPr>
      <w:rPr>
        <w:rFonts w:hint="default"/>
        <w:color w:val="E1001A"/>
      </w:rPr>
    </w:lvl>
    <w:lvl w:ilvl="7" w:tplc="17B2462C">
      <w:start w:val="1"/>
      <w:numFmt w:val="none"/>
      <w:suff w:val="nothing"/>
      <w:lvlText w:val="%8"/>
      <w:lvlJc w:val="left"/>
      <w:pPr>
        <w:ind w:left="3400" w:hanging="425"/>
      </w:pPr>
      <w:rPr>
        <w:rFonts w:hint="default"/>
        <w:color w:val="E1001A"/>
        <w:sz w:val="20"/>
      </w:rPr>
    </w:lvl>
    <w:lvl w:ilvl="8" w:tplc="919C91DC">
      <w:start w:val="1"/>
      <w:numFmt w:val="none"/>
      <w:suff w:val="nothing"/>
      <w:lvlText w:val="%9"/>
      <w:lvlJc w:val="left"/>
      <w:pPr>
        <w:ind w:left="3825" w:hanging="425"/>
      </w:pPr>
      <w:rPr>
        <w:rFonts w:hint="default"/>
        <w:color w:val="E1001A"/>
      </w:rPr>
    </w:lvl>
  </w:abstractNum>
  <w:abstractNum w:abstractNumId="11" w15:restartNumberingAfterBreak="0">
    <w:nsid w:val="263A2F25"/>
    <w:multiLevelType w:val="hybridMultilevel"/>
    <w:tmpl w:val="D66EB8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70D7C"/>
    <w:multiLevelType w:val="hybridMultilevel"/>
    <w:tmpl w:val="0E30C4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912ED"/>
    <w:multiLevelType w:val="multilevel"/>
    <w:tmpl w:val="ADF89CCA"/>
    <w:styleLink w:val="ListBullet"/>
    <w:lvl w:ilvl="0">
      <w:start w:val="1"/>
      <w:numFmt w:val="bullet"/>
      <w:pStyle w:val="ListBullet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  <w:color w:val="auto"/>
        <w:sz w:val="18"/>
        <w:szCs w:val="20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850"/>
        </w:tabs>
        <w:ind w:left="850" w:hanging="425"/>
      </w:pPr>
      <w:rPr>
        <w:rFonts w:asciiTheme="minorHAnsi" w:hAnsiTheme="minorHAnsi" w:hint="default"/>
        <w:caps w:val="0"/>
        <w:strike w:val="0"/>
        <w:dstrike w:val="0"/>
        <w:vanish w:val="0"/>
        <w:color w:val="auto"/>
        <w:sz w:val="18"/>
        <w:u w:val="none"/>
        <w:vertAlign w:val="baseline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275"/>
        </w:tabs>
        <w:ind w:left="1275" w:hanging="425"/>
      </w:pPr>
      <w:rPr>
        <w:rFonts w:ascii="Symbol" w:hAnsi="Symbol" w:hint="default"/>
        <w:color w:val="auto"/>
        <w:sz w:val="18"/>
      </w:rPr>
    </w:lvl>
    <w:lvl w:ilvl="3">
      <w:start w:val="1"/>
      <w:numFmt w:val="bullet"/>
      <w:pStyle w:val="ListBullet4"/>
      <w:lvlText w:val="–"/>
      <w:lvlJc w:val="left"/>
      <w:pPr>
        <w:tabs>
          <w:tab w:val="num" w:pos="1700"/>
        </w:tabs>
        <w:ind w:left="1700" w:hanging="425"/>
      </w:pPr>
      <w:rPr>
        <w:rFonts w:asciiTheme="minorHAnsi" w:hAnsiTheme="minorHAnsi" w:hint="default"/>
        <w:caps w:val="0"/>
        <w:strike w:val="0"/>
        <w:dstrike w:val="0"/>
        <w:vanish w:val="0"/>
        <w:color w:val="auto"/>
        <w:sz w:val="18"/>
        <w:u w:val="none"/>
        <w:vertAlign w:val="baseline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2125"/>
        </w:tabs>
        <w:ind w:left="2125" w:hanging="425"/>
      </w:pPr>
      <w:rPr>
        <w:rFonts w:ascii="Symbol" w:hAnsi="Symbol" w:hint="default"/>
        <w:color w:val="auto"/>
        <w:sz w:val="18"/>
      </w:rPr>
    </w:lvl>
    <w:lvl w:ilvl="5">
      <w:start w:val="1"/>
      <w:numFmt w:val="bullet"/>
      <w:pStyle w:val="ListBullet6"/>
      <w:lvlText w:val="–"/>
      <w:lvlJc w:val="left"/>
      <w:pPr>
        <w:tabs>
          <w:tab w:val="num" w:pos="2550"/>
        </w:tabs>
        <w:ind w:left="2550" w:hanging="425"/>
      </w:pPr>
      <w:rPr>
        <w:rFonts w:asciiTheme="minorHAnsi" w:hAnsiTheme="minorHAnsi" w:cs="Times New Roman" w:hint="default"/>
        <w:caps w:val="0"/>
        <w:strike w:val="0"/>
        <w:dstrike w:val="0"/>
        <w:vanish w:val="0"/>
        <w:color w:val="auto"/>
        <w:sz w:val="18"/>
        <w:u w:val="none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2975" w:hanging="425"/>
      </w:pPr>
      <w:rPr>
        <w:rFonts w:hint="default"/>
        <w:color w:val="auto"/>
        <w:sz w:val="20"/>
      </w:rPr>
    </w:lvl>
    <w:lvl w:ilvl="7">
      <w:start w:val="1"/>
      <w:numFmt w:val="none"/>
      <w:suff w:val="nothing"/>
      <w:lvlText w:val="%8"/>
      <w:lvlJc w:val="left"/>
      <w:pPr>
        <w:ind w:left="3400" w:hanging="425"/>
      </w:pPr>
      <w:rPr>
        <w:rFonts w:hint="default"/>
        <w:color w:val="000000"/>
        <w:sz w:val="20"/>
      </w:rPr>
    </w:lvl>
    <w:lvl w:ilvl="8">
      <w:start w:val="1"/>
      <w:numFmt w:val="none"/>
      <w:suff w:val="nothing"/>
      <w:lvlText w:val=""/>
      <w:lvlJc w:val="left"/>
      <w:pPr>
        <w:ind w:left="3825" w:hanging="425"/>
      </w:pPr>
      <w:rPr>
        <w:rFonts w:hint="default"/>
      </w:rPr>
    </w:lvl>
  </w:abstractNum>
  <w:abstractNum w:abstractNumId="14" w15:restartNumberingAfterBreak="0">
    <w:nsid w:val="40071FAE"/>
    <w:multiLevelType w:val="multilevel"/>
    <w:tmpl w:val="9D625AA6"/>
    <w:styleLink w:val="ListNumberedHeadings"/>
    <w:lvl w:ilvl="0">
      <w:start w:val="1"/>
      <w:numFmt w:val="decimal"/>
      <w:pStyle w:val="NbrHeading1"/>
      <w:lvlText w:val="%1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0F4BEB" w:themeColor="accent1"/>
      </w:rPr>
    </w:lvl>
    <w:lvl w:ilvl="1">
      <w:start w:val="1"/>
      <w:numFmt w:val="decimal"/>
      <w:pStyle w:val="NbrHeading2"/>
      <w:lvlText w:val="%1.%2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0F4BEB" w:themeColor="accent1"/>
      </w:rPr>
    </w:lvl>
    <w:lvl w:ilvl="2">
      <w:start w:val="1"/>
      <w:numFmt w:val="decimal"/>
      <w:pStyle w:val="NbrHeading3"/>
      <w:lvlText w:val="%1.%2.%3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</w:rPr>
    </w:lvl>
    <w:lvl w:ilvl="3">
      <w:start w:val="1"/>
      <w:numFmt w:val="decimal"/>
      <w:pStyle w:val="NbrHeading4"/>
      <w:lvlText w:val="%1.%2.%3.%4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  <w:sz w:val="18"/>
      </w:rPr>
    </w:lvl>
    <w:lvl w:ilvl="4">
      <w:start w:val="1"/>
      <w:numFmt w:val="decimal"/>
      <w:pStyle w:val="NbrHeading5"/>
      <w:lvlText w:val="%1.%2.%3.%4.%5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  <w:sz w:val="20"/>
      </w:rPr>
    </w:lvl>
    <w:lvl w:ilvl="5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44B2991"/>
    <w:multiLevelType w:val="hybridMultilevel"/>
    <w:tmpl w:val="B04A82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C222A"/>
    <w:multiLevelType w:val="hybridMultilevel"/>
    <w:tmpl w:val="67C0A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012AC"/>
    <w:multiLevelType w:val="hybridMultilevel"/>
    <w:tmpl w:val="ADF89CCA"/>
    <w:numStyleLink w:val="ListBullet"/>
  </w:abstractNum>
  <w:abstractNum w:abstractNumId="18" w15:restartNumberingAfterBreak="0">
    <w:nsid w:val="483E2B4C"/>
    <w:multiLevelType w:val="hybridMultilevel"/>
    <w:tmpl w:val="F78A1DCA"/>
    <w:numStyleLink w:val="ListTableBullet"/>
  </w:abstractNum>
  <w:abstractNum w:abstractNumId="19" w15:restartNumberingAfterBreak="0">
    <w:nsid w:val="4BF71769"/>
    <w:multiLevelType w:val="hybridMultilevel"/>
    <w:tmpl w:val="977E213E"/>
    <w:lvl w:ilvl="0" w:tplc="F66C49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plc="BDB423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11EA38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CE6EE1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plc="FECC8A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plc="B588B3B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plc="5D4CA10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plc="2E283E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plc="856036A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DC07868"/>
    <w:multiLevelType w:val="hybridMultilevel"/>
    <w:tmpl w:val="E7CC1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02AFB"/>
    <w:multiLevelType w:val="hybridMultilevel"/>
    <w:tmpl w:val="17100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67106"/>
    <w:multiLevelType w:val="hybridMultilevel"/>
    <w:tmpl w:val="A62422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E2059C"/>
    <w:multiLevelType w:val="hybridMultilevel"/>
    <w:tmpl w:val="4BE8981A"/>
    <w:numStyleLink w:val="ListParagraph0"/>
  </w:abstractNum>
  <w:abstractNum w:abstractNumId="24" w15:restartNumberingAfterBreak="0">
    <w:nsid w:val="60CB1C2B"/>
    <w:multiLevelType w:val="hybridMultilevel"/>
    <w:tmpl w:val="4BE8981A"/>
    <w:lvl w:ilvl="0" w:tplc="439ACC92">
      <w:start w:val="1"/>
      <w:numFmt w:val="none"/>
      <w:suff w:val="nothing"/>
      <w:lvlText w:val=""/>
      <w:lvlJc w:val="left"/>
      <w:pPr>
        <w:ind w:left="425" w:firstLine="0"/>
      </w:pPr>
      <w:rPr>
        <w:rFonts w:asciiTheme="minorHAnsi" w:hAnsiTheme="minorHAnsi" w:hint="default"/>
        <w:color w:val="auto"/>
      </w:rPr>
    </w:lvl>
    <w:lvl w:ilvl="1" w:tplc="A4B4F65E">
      <w:start w:val="1"/>
      <w:numFmt w:val="none"/>
      <w:suff w:val="nothing"/>
      <w:lvlText w:val=""/>
      <w:lvlJc w:val="left"/>
      <w:pPr>
        <w:ind w:left="850" w:firstLine="0"/>
      </w:pPr>
      <w:rPr>
        <w:rFonts w:asciiTheme="minorHAnsi" w:hAnsiTheme="minorHAnsi" w:hint="default"/>
        <w:color w:val="auto"/>
      </w:rPr>
    </w:lvl>
    <w:lvl w:ilvl="2" w:tplc="28DCFF86">
      <w:start w:val="1"/>
      <w:numFmt w:val="none"/>
      <w:suff w:val="nothing"/>
      <w:lvlText w:val=""/>
      <w:lvlJc w:val="left"/>
      <w:pPr>
        <w:ind w:left="1275" w:firstLine="0"/>
      </w:pPr>
      <w:rPr>
        <w:rFonts w:asciiTheme="minorHAnsi" w:hAnsiTheme="minorHAnsi" w:hint="default"/>
        <w:color w:val="auto"/>
      </w:rPr>
    </w:lvl>
    <w:lvl w:ilvl="3" w:tplc="5F4AEE52">
      <w:start w:val="1"/>
      <w:numFmt w:val="none"/>
      <w:suff w:val="nothing"/>
      <w:lvlText w:val=""/>
      <w:lvlJc w:val="left"/>
      <w:pPr>
        <w:ind w:left="1700" w:firstLine="0"/>
      </w:pPr>
      <w:rPr>
        <w:rFonts w:asciiTheme="minorHAnsi" w:hAnsiTheme="minorHAnsi" w:hint="default"/>
        <w:color w:val="auto"/>
      </w:rPr>
    </w:lvl>
    <w:lvl w:ilvl="4" w:tplc="47FAAFA6">
      <w:start w:val="1"/>
      <w:numFmt w:val="none"/>
      <w:suff w:val="nothing"/>
      <w:lvlText w:val=""/>
      <w:lvlJc w:val="left"/>
      <w:pPr>
        <w:ind w:left="2125" w:firstLine="0"/>
      </w:pPr>
      <w:rPr>
        <w:rFonts w:asciiTheme="minorHAnsi" w:hAnsiTheme="minorHAnsi" w:hint="default"/>
        <w:color w:val="auto"/>
      </w:rPr>
    </w:lvl>
    <w:lvl w:ilvl="5" w:tplc="F26E3150">
      <w:start w:val="1"/>
      <w:numFmt w:val="none"/>
      <w:suff w:val="nothing"/>
      <w:lvlText w:val=""/>
      <w:lvlJc w:val="left"/>
      <w:pPr>
        <w:ind w:left="2550" w:firstLine="0"/>
      </w:pPr>
      <w:rPr>
        <w:rFonts w:asciiTheme="minorHAnsi" w:hAnsiTheme="minorHAnsi" w:hint="default"/>
        <w:color w:val="auto"/>
      </w:rPr>
    </w:lvl>
    <w:lvl w:ilvl="6" w:tplc="26B090AE">
      <w:start w:val="1"/>
      <w:numFmt w:val="none"/>
      <w:suff w:val="nothing"/>
      <w:lvlText w:val=""/>
      <w:lvlJc w:val="left"/>
      <w:pPr>
        <w:ind w:left="2975" w:firstLine="0"/>
      </w:pPr>
      <w:rPr>
        <w:rFonts w:hint="default"/>
        <w:color w:val="000000"/>
      </w:rPr>
    </w:lvl>
    <w:lvl w:ilvl="7" w:tplc="0A86F4BE">
      <w:start w:val="1"/>
      <w:numFmt w:val="none"/>
      <w:suff w:val="nothing"/>
      <w:lvlText w:val=""/>
      <w:lvlJc w:val="left"/>
      <w:pPr>
        <w:ind w:left="3400" w:firstLine="0"/>
      </w:pPr>
      <w:rPr>
        <w:rFonts w:hint="default"/>
      </w:rPr>
    </w:lvl>
    <w:lvl w:ilvl="8" w:tplc="C8EC9F76">
      <w:numFmt w:val="none"/>
      <w:lvlText w:val=""/>
      <w:lvlJc w:val="left"/>
      <w:pPr>
        <w:tabs>
          <w:tab w:val="num" w:pos="3825"/>
        </w:tabs>
        <w:ind w:left="3825" w:firstLine="0"/>
      </w:pPr>
      <w:rPr>
        <w:rFonts w:hint="default"/>
      </w:rPr>
    </w:lvl>
  </w:abstractNum>
  <w:abstractNum w:abstractNumId="25" w15:restartNumberingAfterBreak="0">
    <w:nsid w:val="626E5373"/>
    <w:multiLevelType w:val="multilevel"/>
    <w:tmpl w:val="736ECFBA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397"/>
        </w:tabs>
        <w:ind w:left="397" w:hanging="284"/>
      </w:pPr>
      <w:rPr>
        <w:rFonts w:asciiTheme="minorHAnsi" w:hAnsiTheme="minorHAnsi" w:hint="default"/>
        <w:b w:val="0"/>
        <w:i w:val="0"/>
        <w:color w:val="auto"/>
        <w:sz w:val="18"/>
        <w:szCs w:val="21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680"/>
        </w:tabs>
        <w:ind w:left="680" w:hanging="283"/>
      </w:pPr>
      <w:rPr>
        <w:rFonts w:asciiTheme="minorHAnsi" w:hAnsiTheme="minorHAnsi" w:hint="default"/>
        <w:b w:val="0"/>
        <w:i w:val="0"/>
        <w:color w:val="auto"/>
        <w:sz w:val="18"/>
        <w:szCs w:val="21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69356871"/>
    <w:multiLevelType w:val="multilevel"/>
    <w:tmpl w:val="9D625AA6"/>
    <w:numStyleLink w:val="ListNumberedHeadings"/>
  </w:abstractNum>
  <w:abstractNum w:abstractNumId="27" w15:restartNumberingAfterBreak="0">
    <w:nsid w:val="6A3C441D"/>
    <w:multiLevelType w:val="multilevel"/>
    <w:tmpl w:val="A59C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EC6F9A"/>
    <w:multiLevelType w:val="hybridMultilevel"/>
    <w:tmpl w:val="74685B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E034F2"/>
    <w:multiLevelType w:val="hybridMultilevel"/>
    <w:tmpl w:val="B18A89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3F06F1"/>
    <w:multiLevelType w:val="hybridMultilevel"/>
    <w:tmpl w:val="0D34068A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1" w15:restartNumberingAfterBreak="0">
    <w:nsid w:val="73B94600"/>
    <w:multiLevelType w:val="hybridMultilevel"/>
    <w:tmpl w:val="0B96E482"/>
    <w:numStyleLink w:val="ListAlpha"/>
  </w:abstractNum>
  <w:abstractNum w:abstractNumId="32" w15:restartNumberingAfterBreak="0">
    <w:nsid w:val="7AA84F7B"/>
    <w:multiLevelType w:val="hybridMultilevel"/>
    <w:tmpl w:val="BE1CBCF8"/>
    <w:numStyleLink w:val="ListNumber"/>
  </w:abstractNum>
  <w:abstractNum w:abstractNumId="33" w15:restartNumberingAfterBreak="0">
    <w:nsid w:val="7F7343CB"/>
    <w:multiLevelType w:val="hybridMultilevel"/>
    <w:tmpl w:val="2820BF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14"/>
  </w:num>
  <w:num w:numId="5">
    <w:abstractNumId w:val="2"/>
  </w:num>
  <w:num w:numId="6">
    <w:abstractNumId w:val="7"/>
  </w:num>
  <w:num w:numId="7">
    <w:abstractNumId w:val="25"/>
  </w:num>
  <w:num w:numId="8">
    <w:abstractNumId w:val="31"/>
  </w:num>
  <w:num w:numId="9">
    <w:abstractNumId w:val="17"/>
  </w:num>
  <w:num w:numId="10">
    <w:abstractNumId w:val="32"/>
  </w:num>
  <w:num w:numId="11">
    <w:abstractNumId w:val="23"/>
  </w:num>
  <w:num w:numId="12">
    <w:abstractNumId w:val="18"/>
  </w:num>
  <w:num w:numId="13">
    <w:abstractNumId w:val="6"/>
  </w:num>
  <w:num w:numId="14">
    <w:abstractNumId w:val="8"/>
  </w:num>
  <w:num w:numId="15">
    <w:abstractNumId w:val="26"/>
  </w:num>
  <w:num w:numId="16">
    <w:abstractNumId w:val="21"/>
  </w:num>
  <w:num w:numId="17">
    <w:abstractNumId w:val="3"/>
  </w:num>
  <w:num w:numId="18">
    <w:abstractNumId w:val="28"/>
  </w:num>
  <w:num w:numId="19">
    <w:abstractNumId w:val="33"/>
  </w:num>
  <w:num w:numId="20">
    <w:abstractNumId w:val="26"/>
    <w:lvlOverride w:ilvl="0"/>
  </w:num>
  <w:num w:numId="21">
    <w:abstractNumId w:val="9"/>
  </w:num>
  <w:num w:numId="22">
    <w:abstractNumId w:val="22"/>
  </w:num>
  <w:num w:numId="23">
    <w:abstractNumId w:val="12"/>
  </w:num>
  <w:num w:numId="24">
    <w:abstractNumId w:val="27"/>
  </w:num>
  <w:num w:numId="25">
    <w:abstractNumId w:val="24"/>
  </w:num>
  <w:num w:numId="26">
    <w:abstractNumId w:val="0"/>
  </w:num>
  <w:num w:numId="27">
    <w:abstractNumId w:val="26"/>
  </w:num>
  <w:num w:numId="28">
    <w:abstractNumId w:val="26"/>
  </w:num>
  <w:num w:numId="29">
    <w:abstractNumId w:val="26"/>
  </w:num>
  <w:num w:numId="30">
    <w:abstractNumId w:val="16"/>
  </w:num>
  <w:num w:numId="31">
    <w:abstractNumId w:val="29"/>
  </w:num>
  <w:num w:numId="32">
    <w:abstractNumId w:val="1"/>
  </w:num>
  <w:num w:numId="33">
    <w:abstractNumId w:val="5"/>
  </w:num>
  <w:num w:numId="34">
    <w:abstractNumId w:val="15"/>
  </w:num>
  <w:num w:numId="35">
    <w:abstractNumId w:val="11"/>
  </w:num>
  <w:num w:numId="36">
    <w:abstractNumId w:val="19"/>
  </w:num>
  <w:num w:numId="37">
    <w:abstractNumId w:val="30"/>
  </w:num>
  <w:num w:numId="38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A47"/>
    <w:rsid w:val="00001E83"/>
    <w:rsid w:val="000020E3"/>
    <w:rsid w:val="000025D7"/>
    <w:rsid w:val="0000342B"/>
    <w:rsid w:val="000034E8"/>
    <w:rsid w:val="00005949"/>
    <w:rsid w:val="00005B44"/>
    <w:rsid w:val="00006100"/>
    <w:rsid w:val="00006403"/>
    <w:rsid w:val="00006B5B"/>
    <w:rsid w:val="00010778"/>
    <w:rsid w:val="00011882"/>
    <w:rsid w:val="00011E35"/>
    <w:rsid w:val="00012538"/>
    <w:rsid w:val="000135AC"/>
    <w:rsid w:val="000135E9"/>
    <w:rsid w:val="000148EB"/>
    <w:rsid w:val="00015198"/>
    <w:rsid w:val="0001601D"/>
    <w:rsid w:val="00016C28"/>
    <w:rsid w:val="000203D4"/>
    <w:rsid w:val="000211BB"/>
    <w:rsid w:val="000215A0"/>
    <w:rsid w:val="00021A5C"/>
    <w:rsid w:val="00022E6C"/>
    <w:rsid w:val="00024576"/>
    <w:rsid w:val="00024D57"/>
    <w:rsid w:val="00024D7F"/>
    <w:rsid w:val="00024F08"/>
    <w:rsid w:val="00025547"/>
    <w:rsid w:val="00026C04"/>
    <w:rsid w:val="000301D2"/>
    <w:rsid w:val="00032EE6"/>
    <w:rsid w:val="0003343E"/>
    <w:rsid w:val="00033877"/>
    <w:rsid w:val="0003499C"/>
    <w:rsid w:val="00034CCB"/>
    <w:rsid w:val="00035D74"/>
    <w:rsid w:val="000361DD"/>
    <w:rsid w:val="00036484"/>
    <w:rsid w:val="000364A2"/>
    <w:rsid w:val="000373F2"/>
    <w:rsid w:val="0003798C"/>
    <w:rsid w:val="00040F68"/>
    <w:rsid w:val="00041263"/>
    <w:rsid w:val="000412A8"/>
    <w:rsid w:val="0004321B"/>
    <w:rsid w:val="000449DD"/>
    <w:rsid w:val="00044ECF"/>
    <w:rsid w:val="00047FFA"/>
    <w:rsid w:val="00050319"/>
    <w:rsid w:val="00050FC9"/>
    <w:rsid w:val="00052ECC"/>
    <w:rsid w:val="0005464E"/>
    <w:rsid w:val="00054B90"/>
    <w:rsid w:val="000568FD"/>
    <w:rsid w:val="00056B3A"/>
    <w:rsid w:val="0005789B"/>
    <w:rsid w:val="00060391"/>
    <w:rsid w:val="00061F7F"/>
    <w:rsid w:val="00062309"/>
    <w:rsid w:val="00062BCB"/>
    <w:rsid w:val="00062C9F"/>
    <w:rsid w:val="00062D9B"/>
    <w:rsid w:val="0006342D"/>
    <w:rsid w:val="00064931"/>
    <w:rsid w:val="000651EA"/>
    <w:rsid w:val="000677C3"/>
    <w:rsid w:val="00070056"/>
    <w:rsid w:val="00071A04"/>
    <w:rsid w:val="00071C7D"/>
    <w:rsid w:val="00072AFC"/>
    <w:rsid w:val="00073C9E"/>
    <w:rsid w:val="00073DA5"/>
    <w:rsid w:val="000743FF"/>
    <w:rsid w:val="0007634A"/>
    <w:rsid w:val="00076F97"/>
    <w:rsid w:val="000772CD"/>
    <w:rsid w:val="00077383"/>
    <w:rsid w:val="0007753F"/>
    <w:rsid w:val="00077C71"/>
    <w:rsid w:val="00081072"/>
    <w:rsid w:val="00081099"/>
    <w:rsid w:val="00081F7A"/>
    <w:rsid w:val="00082123"/>
    <w:rsid w:val="000839FD"/>
    <w:rsid w:val="00083E15"/>
    <w:rsid w:val="0008416B"/>
    <w:rsid w:val="00084EC4"/>
    <w:rsid w:val="0008566F"/>
    <w:rsid w:val="00085CB2"/>
    <w:rsid w:val="00086B7C"/>
    <w:rsid w:val="000870BB"/>
    <w:rsid w:val="00087D93"/>
    <w:rsid w:val="00090107"/>
    <w:rsid w:val="000909EF"/>
    <w:rsid w:val="00090F2F"/>
    <w:rsid w:val="00091848"/>
    <w:rsid w:val="000918B1"/>
    <w:rsid w:val="00091A61"/>
    <w:rsid w:val="00091D0D"/>
    <w:rsid w:val="00092761"/>
    <w:rsid w:val="00093609"/>
    <w:rsid w:val="0009481B"/>
    <w:rsid w:val="000A0259"/>
    <w:rsid w:val="000A11BA"/>
    <w:rsid w:val="000A3972"/>
    <w:rsid w:val="000A4BA2"/>
    <w:rsid w:val="000A4E5E"/>
    <w:rsid w:val="000A4F78"/>
    <w:rsid w:val="000A7160"/>
    <w:rsid w:val="000B0A2D"/>
    <w:rsid w:val="000B1344"/>
    <w:rsid w:val="000B14BB"/>
    <w:rsid w:val="000B1661"/>
    <w:rsid w:val="000B16A6"/>
    <w:rsid w:val="000B33C1"/>
    <w:rsid w:val="000B3EBE"/>
    <w:rsid w:val="000B478E"/>
    <w:rsid w:val="000B5CFC"/>
    <w:rsid w:val="000B6FA1"/>
    <w:rsid w:val="000B7B08"/>
    <w:rsid w:val="000B7B9E"/>
    <w:rsid w:val="000C0B7C"/>
    <w:rsid w:val="000C0C22"/>
    <w:rsid w:val="000C0CB3"/>
    <w:rsid w:val="000C11E2"/>
    <w:rsid w:val="000C13FE"/>
    <w:rsid w:val="000C1D1E"/>
    <w:rsid w:val="000C2303"/>
    <w:rsid w:val="000C31CA"/>
    <w:rsid w:val="000C4FCD"/>
    <w:rsid w:val="000C5510"/>
    <w:rsid w:val="000C56D5"/>
    <w:rsid w:val="000C636D"/>
    <w:rsid w:val="000C676E"/>
    <w:rsid w:val="000C7053"/>
    <w:rsid w:val="000C7B9F"/>
    <w:rsid w:val="000C7C92"/>
    <w:rsid w:val="000C7ED3"/>
    <w:rsid w:val="000D030E"/>
    <w:rsid w:val="000D1842"/>
    <w:rsid w:val="000D2D4D"/>
    <w:rsid w:val="000D2DA8"/>
    <w:rsid w:val="000D2E04"/>
    <w:rsid w:val="000D3101"/>
    <w:rsid w:val="000D355D"/>
    <w:rsid w:val="000D4185"/>
    <w:rsid w:val="000D50BD"/>
    <w:rsid w:val="000D54FA"/>
    <w:rsid w:val="000D5594"/>
    <w:rsid w:val="000D6BC9"/>
    <w:rsid w:val="000D6D17"/>
    <w:rsid w:val="000E0D02"/>
    <w:rsid w:val="000E1B8A"/>
    <w:rsid w:val="000E1EE2"/>
    <w:rsid w:val="000E2261"/>
    <w:rsid w:val="000E36DB"/>
    <w:rsid w:val="000E3B08"/>
    <w:rsid w:val="000E53FA"/>
    <w:rsid w:val="000E583A"/>
    <w:rsid w:val="000E678C"/>
    <w:rsid w:val="000F141E"/>
    <w:rsid w:val="000F1DA1"/>
    <w:rsid w:val="000F3E09"/>
    <w:rsid w:val="000F4551"/>
    <w:rsid w:val="000F479D"/>
    <w:rsid w:val="000F4A35"/>
    <w:rsid w:val="000F4A6F"/>
    <w:rsid w:val="000F4B26"/>
    <w:rsid w:val="000F50C1"/>
    <w:rsid w:val="000F5C2C"/>
    <w:rsid w:val="000F6316"/>
    <w:rsid w:val="000F644E"/>
    <w:rsid w:val="000F66A4"/>
    <w:rsid w:val="000F6AF5"/>
    <w:rsid w:val="00100013"/>
    <w:rsid w:val="00102541"/>
    <w:rsid w:val="00104A84"/>
    <w:rsid w:val="0010507C"/>
    <w:rsid w:val="001058BF"/>
    <w:rsid w:val="001063C6"/>
    <w:rsid w:val="00107F8E"/>
    <w:rsid w:val="00110A90"/>
    <w:rsid w:val="00111372"/>
    <w:rsid w:val="00111F32"/>
    <w:rsid w:val="001144D1"/>
    <w:rsid w:val="00115B71"/>
    <w:rsid w:val="001160C6"/>
    <w:rsid w:val="001160D9"/>
    <w:rsid w:val="00116271"/>
    <w:rsid w:val="001163E7"/>
    <w:rsid w:val="00117E9E"/>
    <w:rsid w:val="00122086"/>
    <w:rsid w:val="00122785"/>
    <w:rsid w:val="00123E6D"/>
    <w:rsid w:val="00123F5F"/>
    <w:rsid w:val="00124285"/>
    <w:rsid w:val="00124E4C"/>
    <w:rsid w:val="0012515F"/>
    <w:rsid w:val="00125711"/>
    <w:rsid w:val="00126432"/>
    <w:rsid w:val="00126443"/>
    <w:rsid w:val="00127998"/>
    <w:rsid w:val="001306CB"/>
    <w:rsid w:val="00130B76"/>
    <w:rsid w:val="00131B75"/>
    <w:rsid w:val="0013218E"/>
    <w:rsid w:val="001325BB"/>
    <w:rsid w:val="00133B92"/>
    <w:rsid w:val="00133DF5"/>
    <w:rsid w:val="0013572E"/>
    <w:rsid w:val="00135B16"/>
    <w:rsid w:val="00136520"/>
    <w:rsid w:val="001368E9"/>
    <w:rsid w:val="00137FAC"/>
    <w:rsid w:val="001402BF"/>
    <w:rsid w:val="001405FF"/>
    <w:rsid w:val="001408B1"/>
    <w:rsid w:val="00140EF5"/>
    <w:rsid w:val="00141035"/>
    <w:rsid w:val="00141995"/>
    <w:rsid w:val="0014288C"/>
    <w:rsid w:val="00142E0B"/>
    <w:rsid w:val="00143F07"/>
    <w:rsid w:val="001440E9"/>
    <w:rsid w:val="0014435A"/>
    <w:rsid w:val="001443A9"/>
    <w:rsid w:val="0014468C"/>
    <w:rsid w:val="001459A9"/>
    <w:rsid w:val="00145CCD"/>
    <w:rsid w:val="00147138"/>
    <w:rsid w:val="0015057E"/>
    <w:rsid w:val="001505D8"/>
    <w:rsid w:val="00150771"/>
    <w:rsid w:val="001509D1"/>
    <w:rsid w:val="00150DE3"/>
    <w:rsid w:val="001511D2"/>
    <w:rsid w:val="001516E2"/>
    <w:rsid w:val="00151CC3"/>
    <w:rsid w:val="00151F4D"/>
    <w:rsid w:val="00152C9B"/>
    <w:rsid w:val="00153B19"/>
    <w:rsid w:val="00154790"/>
    <w:rsid w:val="00156011"/>
    <w:rsid w:val="00156423"/>
    <w:rsid w:val="00156715"/>
    <w:rsid w:val="001600E5"/>
    <w:rsid w:val="00160581"/>
    <w:rsid w:val="00161162"/>
    <w:rsid w:val="00161FDD"/>
    <w:rsid w:val="00163301"/>
    <w:rsid w:val="00166B01"/>
    <w:rsid w:val="00167FB4"/>
    <w:rsid w:val="0017057B"/>
    <w:rsid w:val="00170F4C"/>
    <w:rsid w:val="00171354"/>
    <w:rsid w:val="00172DF2"/>
    <w:rsid w:val="00172F4E"/>
    <w:rsid w:val="00173181"/>
    <w:rsid w:val="00173C69"/>
    <w:rsid w:val="0017662C"/>
    <w:rsid w:val="00176FCB"/>
    <w:rsid w:val="001774F7"/>
    <w:rsid w:val="00177968"/>
    <w:rsid w:val="00180BB2"/>
    <w:rsid w:val="001829A7"/>
    <w:rsid w:val="00183063"/>
    <w:rsid w:val="00183584"/>
    <w:rsid w:val="00183695"/>
    <w:rsid w:val="00185154"/>
    <w:rsid w:val="0018539C"/>
    <w:rsid w:val="00187A9B"/>
    <w:rsid w:val="0019016D"/>
    <w:rsid w:val="0019114D"/>
    <w:rsid w:val="00192CB4"/>
    <w:rsid w:val="00193B2B"/>
    <w:rsid w:val="0019409A"/>
    <w:rsid w:val="00196E1C"/>
    <w:rsid w:val="00197347"/>
    <w:rsid w:val="00197440"/>
    <w:rsid w:val="00197BD6"/>
    <w:rsid w:val="001A39B0"/>
    <w:rsid w:val="001A4EE1"/>
    <w:rsid w:val="001A53B1"/>
    <w:rsid w:val="001A697B"/>
    <w:rsid w:val="001A75E1"/>
    <w:rsid w:val="001A7EE1"/>
    <w:rsid w:val="001B15D3"/>
    <w:rsid w:val="001B1741"/>
    <w:rsid w:val="001B1AD4"/>
    <w:rsid w:val="001B2D2D"/>
    <w:rsid w:val="001B2F0D"/>
    <w:rsid w:val="001B34E3"/>
    <w:rsid w:val="001B37C9"/>
    <w:rsid w:val="001B4CD4"/>
    <w:rsid w:val="001B5AD8"/>
    <w:rsid w:val="001B63FE"/>
    <w:rsid w:val="001C089B"/>
    <w:rsid w:val="001C0903"/>
    <w:rsid w:val="001C1431"/>
    <w:rsid w:val="001C1AC1"/>
    <w:rsid w:val="001C30D4"/>
    <w:rsid w:val="001C31F8"/>
    <w:rsid w:val="001C3D2D"/>
    <w:rsid w:val="001C40B1"/>
    <w:rsid w:val="001C5338"/>
    <w:rsid w:val="001C5576"/>
    <w:rsid w:val="001C60B8"/>
    <w:rsid w:val="001C795F"/>
    <w:rsid w:val="001D197F"/>
    <w:rsid w:val="001D1FE7"/>
    <w:rsid w:val="001D2DEC"/>
    <w:rsid w:val="001D2EC5"/>
    <w:rsid w:val="001D438B"/>
    <w:rsid w:val="001D534E"/>
    <w:rsid w:val="001D6C4A"/>
    <w:rsid w:val="001D6E9D"/>
    <w:rsid w:val="001D6F3D"/>
    <w:rsid w:val="001D7303"/>
    <w:rsid w:val="001E03B5"/>
    <w:rsid w:val="001E0EDB"/>
    <w:rsid w:val="001E232B"/>
    <w:rsid w:val="001E2836"/>
    <w:rsid w:val="001E36B1"/>
    <w:rsid w:val="001E3E19"/>
    <w:rsid w:val="001E5147"/>
    <w:rsid w:val="001E5B2D"/>
    <w:rsid w:val="001E5DAC"/>
    <w:rsid w:val="001E6FCD"/>
    <w:rsid w:val="001E757E"/>
    <w:rsid w:val="001E785C"/>
    <w:rsid w:val="001F052F"/>
    <w:rsid w:val="001F16CA"/>
    <w:rsid w:val="001F1D8A"/>
    <w:rsid w:val="001F2293"/>
    <w:rsid w:val="001F3A40"/>
    <w:rsid w:val="001F3EE6"/>
    <w:rsid w:val="001F51CF"/>
    <w:rsid w:val="001F6C00"/>
    <w:rsid w:val="001F783F"/>
    <w:rsid w:val="00202BFC"/>
    <w:rsid w:val="00202C22"/>
    <w:rsid w:val="00205B11"/>
    <w:rsid w:val="00206125"/>
    <w:rsid w:val="0020615E"/>
    <w:rsid w:val="00206EAF"/>
    <w:rsid w:val="002078C1"/>
    <w:rsid w:val="0021049D"/>
    <w:rsid w:val="002106C4"/>
    <w:rsid w:val="0021072F"/>
    <w:rsid w:val="00210DEF"/>
    <w:rsid w:val="00210EEC"/>
    <w:rsid w:val="00212051"/>
    <w:rsid w:val="002160E8"/>
    <w:rsid w:val="00216D26"/>
    <w:rsid w:val="00217EEB"/>
    <w:rsid w:val="002205F8"/>
    <w:rsid w:val="0022095C"/>
    <w:rsid w:val="002218A2"/>
    <w:rsid w:val="00222215"/>
    <w:rsid w:val="00222FAD"/>
    <w:rsid w:val="0022329A"/>
    <w:rsid w:val="00223307"/>
    <w:rsid w:val="002256EC"/>
    <w:rsid w:val="00225795"/>
    <w:rsid w:val="00225CBE"/>
    <w:rsid w:val="00226804"/>
    <w:rsid w:val="002336C1"/>
    <w:rsid w:val="00233B9E"/>
    <w:rsid w:val="00234600"/>
    <w:rsid w:val="00235489"/>
    <w:rsid w:val="0023566B"/>
    <w:rsid w:val="00235DEA"/>
    <w:rsid w:val="00236469"/>
    <w:rsid w:val="002371F2"/>
    <w:rsid w:val="0023729C"/>
    <w:rsid w:val="002372D5"/>
    <w:rsid w:val="00237553"/>
    <w:rsid w:val="00237A47"/>
    <w:rsid w:val="00237DBC"/>
    <w:rsid w:val="00240374"/>
    <w:rsid w:val="00241564"/>
    <w:rsid w:val="0024172E"/>
    <w:rsid w:val="00242AB7"/>
    <w:rsid w:val="0024308E"/>
    <w:rsid w:val="002433A3"/>
    <w:rsid w:val="00245629"/>
    <w:rsid w:val="00245BF8"/>
    <w:rsid w:val="00245F1C"/>
    <w:rsid w:val="00246153"/>
    <w:rsid w:val="002463FB"/>
    <w:rsid w:val="00247076"/>
    <w:rsid w:val="00247A61"/>
    <w:rsid w:val="0025001E"/>
    <w:rsid w:val="0025039D"/>
    <w:rsid w:val="0025118B"/>
    <w:rsid w:val="0025119D"/>
    <w:rsid w:val="002516C4"/>
    <w:rsid w:val="00252201"/>
    <w:rsid w:val="002549BC"/>
    <w:rsid w:val="00254DD8"/>
    <w:rsid w:val="00256200"/>
    <w:rsid w:val="00256848"/>
    <w:rsid w:val="00256A3B"/>
    <w:rsid w:val="002574C9"/>
    <w:rsid w:val="002575A8"/>
    <w:rsid w:val="002578B3"/>
    <w:rsid w:val="00260F72"/>
    <w:rsid w:val="00262ED5"/>
    <w:rsid w:val="00264457"/>
    <w:rsid w:val="0026450F"/>
    <w:rsid w:val="002647D5"/>
    <w:rsid w:val="00265492"/>
    <w:rsid w:val="00266A41"/>
    <w:rsid w:val="00266EED"/>
    <w:rsid w:val="00266FD6"/>
    <w:rsid w:val="00267B8C"/>
    <w:rsid w:val="00270714"/>
    <w:rsid w:val="00270AA7"/>
    <w:rsid w:val="00270E78"/>
    <w:rsid w:val="00271DD4"/>
    <w:rsid w:val="0027345F"/>
    <w:rsid w:val="00273E25"/>
    <w:rsid w:val="00273E9F"/>
    <w:rsid w:val="00273FA5"/>
    <w:rsid w:val="002759AB"/>
    <w:rsid w:val="00275CB8"/>
    <w:rsid w:val="00276B5B"/>
    <w:rsid w:val="0027705E"/>
    <w:rsid w:val="0027717F"/>
    <w:rsid w:val="00277C8B"/>
    <w:rsid w:val="0028009F"/>
    <w:rsid w:val="002812E7"/>
    <w:rsid w:val="002820C9"/>
    <w:rsid w:val="002849A7"/>
    <w:rsid w:val="00284A42"/>
    <w:rsid w:val="00285055"/>
    <w:rsid w:val="002859C9"/>
    <w:rsid w:val="002861D6"/>
    <w:rsid w:val="002868D7"/>
    <w:rsid w:val="00290F19"/>
    <w:rsid w:val="00291633"/>
    <w:rsid w:val="002927CD"/>
    <w:rsid w:val="00293867"/>
    <w:rsid w:val="00294477"/>
    <w:rsid w:val="002946A7"/>
    <w:rsid w:val="002949B1"/>
    <w:rsid w:val="00294D09"/>
    <w:rsid w:val="0029524A"/>
    <w:rsid w:val="00295E28"/>
    <w:rsid w:val="00296018"/>
    <w:rsid w:val="00296827"/>
    <w:rsid w:val="002971F0"/>
    <w:rsid w:val="00297386"/>
    <w:rsid w:val="0029738B"/>
    <w:rsid w:val="002A165E"/>
    <w:rsid w:val="002A1B34"/>
    <w:rsid w:val="002A484B"/>
    <w:rsid w:val="002A53FB"/>
    <w:rsid w:val="002A5A2B"/>
    <w:rsid w:val="002A5C4C"/>
    <w:rsid w:val="002A5C5E"/>
    <w:rsid w:val="002A5E81"/>
    <w:rsid w:val="002B0310"/>
    <w:rsid w:val="002B14EC"/>
    <w:rsid w:val="002B18BD"/>
    <w:rsid w:val="002B4003"/>
    <w:rsid w:val="002B439C"/>
    <w:rsid w:val="002B4A63"/>
    <w:rsid w:val="002B4D51"/>
    <w:rsid w:val="002B75CC"/>
    <w:rsid w:val="002B75EE"/>
    <w:rsid w:val="002B7840"/>
    <w:rsid w:val="002C0FE5"/>
    <w:rsid w:val="002C147A"/>
    <w:rsid w:val="002C178E"/>
    <w:rsid w:val="002C1B27"/>
    <w:rsid w:val="002C1E81"/>
    <w:rsid w:val="002C52A1"/>
    <w:rsid w:val="002C5738"/>
    <w:rsid w:val="002C5B1C"/>
    <w:rsid w:val="002D02B0"/>
    <w:rsid w:val="002D030F"/>
    <w:rsid w:val="002D25A2"/>
    <w:rsid w:val="002D35D5"/>
    <w:rsid w:val="002D4254"/>
    <w:rsid w:val="002D466F"/>
    <w:rsid w:val="002D4E6E"/>
    <w:rsid w:val="002D6105"/>
    <w:rsid w:val="002D62D4"/>
    <w:rsid w:val="002D6797"/>
    <w:rsid w:val="002E10FD"/>
    <w:rsid w:val="002E3FA7"/>
    <w:rsid w:val="002E435E"/>
    <w:rsid w:val="002E66CC"/>
    <w:rsid w:val="002E681B"/>
    <w:rsid w:val="002E7993"/>
    <w:rsid w:val="002E7F62"/>
    <w:rsid w:val="002F069C"/>
    <w:rsid w:val="002F0805"/>
    <w:rsid w:val="002F09CF"/>
    <w:rsid w:val="002F0C28"/>
    <w:rsid w:val="002F2080"/>
    <w:rsid w:val="0030027E"/>
    <w:rsid w:val="0030050A"/>
    <w:rsid w:val="00300BA0"/>
    <w:rsid w:val="00301893"/>
    <w:rsid w:val="00301ABE"/>
    <w:rsid w:val="00302940"/>
    <w:rsid w:val="00304E3D"/>
    <w:rsid w:val="003059A2"/>
    <w:rsid w:val="00305AA0"/>
    <w:rsid w:val="00306108"/>
    <w:rsid w:val="0030647D"/>
    <w:rsid w:val="003066EE"/>
    <w:rsid w:val="00306CAC"/>
    <w:rsid w:val="00310008"/>
    <w:rsid w:val="003107CB"/>
    <w:rsid w:val="0031111A"/>
    <w:rsid w:val="003122E1"/>
    <w:rsid w:val="00312E3A"/>
    <w:rsid w:val="00314FCD"/>
    <w:rsid w:val="00316789"/>
    <w:rsid w:val="00316BFA"/>
    <w:rsid w:val="003178A7"/>
    <w:rsid w:val="00317A59"/>
    <w:rsid w:val="00317FB1"/>
    <w:rsid w:val="003205C9"/>
    <w:rsid w:val="00320B6A"/>
    <w:rsid w:val="00321B7D"/>
    <w:rsid w:val="003221F8"/>
    <w:rsid w:val="003235EE"/>
    <w:rsid w:val="00323D11"/>
    <w:rsid w:val="00324A45"/>
    <w:rsid w:val="003254D0"/>
    <w:rsid w:val="00325891"/>
    <w:rsid w:val="00326238"/>
    <w:rsid w:val="00326566"/>
    <w:rsid w:val="00326FC9"/>
    <w:rsid w:val="003274F1"/>
    <w:rsid w:val="00327C2B"/>
    <w:rsid w:val="00331862"/>
    <w:rsid w:val="00331D5E"/>
    <w:rsid w:val="00332A1D"/>
    <w:rsid w:val="00333FB0"/>
    <w:rsid w:val="0033400E"/>
    <w:rsid w:val="0033449F"/>
    <w:rsid w:val="00334782"/>
    <w:rsid w:val="003353C0"/>
    <w:rsid w:val="0033541E"/>
    <w:rsid w:val="00335E7A"/>
    <w:rsid w:val="00335F2A"/>
    <w:rsid w:val="0033606D"/>
    <w:rsid w:val="00337AF6"/>
    <w:rsid w:val="003411DD"/>
    <w:rsid w:val="00341AE0"/>
    <w:rsid w:val="00341B51"/>
    <w:rsid w:val="00342559"/>
    <w:rsid w:val="00342D59"/>
    <w:rsid w:val="0034495A"/>
    <w:rsid w:val="00344A98"/>
    <w:rsid w:val="0034583A"/>
    <w:rsid w:val="00346475"/>
    <w:rsid w:val="00347E1F"/>
    <w:rsid w:val="00350532"/>
    <w:rsid w:val="003507FB"/>
    <w:rsid w:val="00351EF5"/>
    <w:rsid w:val="0035209D"/>
    <w:rsid w:val="003521A0"/>
    <w:rsid w:val="00352E33"/>
    <w:rsid w:val="00352E95"/>
    <w:rsid w:val="00354B73"/>
    <w:rsid w:val="00355C3B"/>
    <w:rsid w:val="00356BBB"/>
    <w:rsid w:val="00356CE5"/>
    <w:rsid w:val="00357EF8"/>
    <w:rsid w:val="00361792"/>
    <w:rsid w:val="003636AB"/>
    <w:rsid w:val="00363F77"/>
    <w:rsid w:val="00364448"/>
    <w:rsid w:val="00364B10"/>
    <w:rsid w:val="00365403"/>
    <w:rsid w:val="00365689"/>
    <w:rsid w:val="00365D7E"/>
    <w:rsid w:val="00366FF2"/>
    <w:rsid w:val="00370FC7"/>
    <w:rsid w:val="00371FAD"/>
    <w:rsid w:val="003720E3"/>
    <w:rsid w:val="003726D6"/>
    <w:rsid w:val="0037398C"/>
    <w:rsid w:val="00373C97"/>
    <w:rsid w:val="0037474A"/>
    <w:rsid w:val="00375689"/>
    <w:rsid w:val="0037618F"/>
    <w:rsid w:val="00376647"/>
    <w:rsid w:val="003773E2"/>
    <w:rsid w:val="003802F4"/>
    <w:rsid w:val="00380F83"/>
    <w:rsid w:val="003827EA"/>
    <w:rsid w:val="003832DD"/>
    <w:rsid w:val="003853C1"/>
    <w:rsid w:val="003854AB"/>
    <w:rsid w:val="00385B6D"/>
    <w:rsid w:val="00385E31"/>
    <w:rsid w:val="003874B4"/>
    <w:rsid w:val="00387E42"/>
    <w:rsid w:val="00390448"/>
    <w:rsid w:val="00390554"/>
    <w:rsid w:val="003909CC"/>
    <w:rsid w:val="0039102C"/>
    <w:rsid w:val="00391837"/>
    <w:rsid w:val="00391EA4"/>
    <w:rsid w:val="00392A86"/>
    <w:rsid w:val="00392FA7"/>
    <w:rsid w:val="00393B93"/>
    <w:rsid w:val="0039560F"/>
    <w:rsid w:val="00395F00"/>
    <w:rsid w:val="003967DA"/>
    <w:rsid w:val="00396AC0"/>
    <w:rsid w:val="00396DFB"/>
    <w:rsid w:val="003A04C1"/>
    <w:rsid w:val="003A08A5"/>
    <w:rsid w:val="003A0994"/>
    <w:rsid w:val="003A1D43"/>
    <w:rsid w:val="003A213D"/>
    <w:rsid w:val="003A21A7"/>
    <w:rsid w:val="003A255B"/>
    <w:rsid w:val="003A3C44"/>
    <w:rsid w:val="003A4174"/>
    <w:rsid w:val="003A57B0"/>
    <w:rsid w:val="003A589F"/>
    <w:rsid w:val="003A79B4"/>
    <w:rsid w:val="003B0945"/>
    <w:rsid w:val="003B097F"/>
    <w:rsid w:val="003B13C7"/>
    <w:rsid w:val="003B186E"/>
    <w:rsid w:val="003B1D7D"/>
    <w:rsid w:val="003B2784"/>
    <w:rsid w:val="003B29D0"/>
    <w:rsid w:val="003B3880"/>
    <w:rsid w:val="003B3A15"/>
    <w:rsid w:val="003B4090"/>
    <w:rsid w:val="003B4DCF"/>
    <w:rsid w:val="003B52B9"/>
    <w:rsid w:val="003B7FD3"/>
    <w:rsid w:val="003C166B"/>
    <w:rsid w:val="003C2E55"/>
    <w:rsid w:val="003C367B"/>
    <w:rsid w:val="003C569C"/>
    <w:rsid w:val="003C5749"/>
    <w:rsid w:val="003C57DC"/>
    <w:rsid w:val="003C68BC"/>
    <w:rsid w:val="003C6A03"/>
    <w:rsid w:val="003D03E3"/>
    <w:rsid w:val="003D0864"/>
    <w:rsid w:val="003D129F"/>
    <w:rsid w:val="003D1C9B"/>
    <w:rsid w:val="003D280B"/>
    <w:rsid w:val="003D3810"/>
    <w:rsid w:val="003D3B71"/>
    <w:rsid w:val="003D56AF"/>
    <w:rsid w:val="003D68C5"/>
    <w:rsid w:val="003D7586"/>
    <w:rsid w:val="003D7988"/>
    <w:rsid w:val="003E01D9"/>
    <w:rsid w:val="003E0CC9"/>
    <w:rsid w:val="003E11D3"/>
    <w:rsid w:val="003E1EF3"/>
    <w:rsid w:val="003E229C"/>
    <w:rsid w:val="003E2315"/>
    <w:rsid w:val="003E261B"/>
    <w:rsid w:val="003E2675"/>
    <w:rsid w:val="003E434A"/>
    <w:rsid w:val="003E49DD"/>
    <w:rsid w:val="003E4B15"/>
    <w:rsid w:val="003E4DED"/>
    <w:rsid w:val="003E5319"/>
    <w:rsid w:val="003E556B"/>
    <w:rsid w:val="003E6AF6"/>
    <w:rsid w:val="003E75B3"/>
    <w:rsid w:val="003F043F"/>
    <w:rsid w:val="003F12EB"/>
    <w:rsid w:val="003F24D4"/>
    <w:rsid w:val="003F26BF"/>
    <w:rsid w:val="003F32CF"/>
    <w:rsid w:val="003F3311"/>
    <w:rsid w:val="003F3CED"/>
    <w:rsid w:val="003F3DA0"/>
    <w:rsid w:val="003F4FEF"/>
    <w:rsid w:val="003F58FD"/>
    <w:rsid w:val="003F651C"/>
    <w:rsid w:val="003F7BA4"/>
    <w:rsid w:val="00401516"/>
    <w:rsid w:val="004028F8"/>
    <w:rsid w:val="00402B03"/>
    <w:rsid w:val="00402EAD"/>
    <w:rsid w:val="004030A8"/>
    <w:rsid w:val="004033F8"/>
    <w:rsid w:val="00403B6E"/>
    <w:rsid w:val="0040430E"/>
    <w:rsid w:val="004043F5"/>
    <w:rsid w:val="00404615"/>
    <w:rsid w:val="00405E27"/>
    <w:rsid w:val="00406C72"/>
    <w:rsid w:val="00407776"/>
    <w:rsid w:val="00407EB3"/>
    <w:rsid w:val="0041055F"/>
    <w:rsid w:val="00410D79"/>
    <w:rsid w:val="00411DB3"/>
    <w:rsid w:val="004130FA"/>
    <w:rsid w:val="0041395A"/>
    <w:rsid w:val="004140A9"/>
    <w:rsid w:val="004144C0"/>
    <w:rsid w:val="00414B25"/>
    <w:rsid w:val="0041741E"/>
    <w:rsid w:val="00421738"/>
    <w:rsid w:val="00421EA5"/>
    <w:rsid w:val="004235F4"/>
    <w:rsid w:val="00423C6D"/>
    <w:rsid w:val="00424FBB"/>
    <w:rsid w:val="004258F9"/>
    <w:rsid w:val="00425E12"/>
    <w:rsid w:val="004270D2"/>
    <w:rsid w:val="00427353"/>
    <w:rsid w:val="00427502"/>
    <w:rsid w:val="0043033B"/>
    <w:rsid w:val="00430377"/>
    <w:rsid w:val="004307AD"/>
    <w:rsid w:val="00431612"/>
    <w:rsid w:val="004320FB"/>
    <w:rsid w:val="00432D9B"/>
    <w:rsid w:val="00433D18"/>
    <w:rsid w:val="004342FC"/>
    <w:rsid w:val="00434A08"/>
    <w:rsid w:val="0043564D"/>
    <w:rsid w:val="0043594D"/>
    <w:rsid w:val="0043628A"/>
    <w:rsid w:val="0043734C"/>
    <w:rsid w:val="004375D4"/>
    <w:rsid w:val="004377DE"/>
    <w:rsid w:val="004417B6"/>
    <w:rsid w:val="00442F52"/>
    <w:rsid w:val="0044304C"/>
    <w:rsid w:val="00443212"/>
    <w:rsid w:val="00444650"/>
    <w:rsid w:val="00444726"/>
    <w:rsid w:val="00444AE6"/>
    <w:rsid w:val="004467E2"/>
    <w:rsid w:val="004478FD"/>
    <w:rsid w:val="00450898"/>
    <w:rsid w:val="0045197E"/>
    <w:rsid w:val="0045406D"/>
    <w:rsid w:val="004555CE"/>
    <w:rsid w:val="004559C1"/>
    <w:rsid w:val="00455BCB"/>
    <w:rsid w:val="00456B0F"/>
    <w:rsid w:val="0045700A"/>
    <w:rsid w:val="00457985"/>
    <w:rsid w:val="00457C58"/>
    <w:rsid w:val="00460477"/>
    <w:rsid w:val="00461019"/>
    <w:rsid w:val="00461280"/>
    <w:rsid w:val="00461986"/>
    <w:rsid w:val="00462EB2"/>
    <w:rsid w:val="004630D9"/>
    <w:rsid w:val="004631C0"/>
    <w:rsid w:val="00464827"/>
    <w:rsid w:val="00464D4C"/>
    <w:rsid w:val="004700B3"/>
    <w:rsid w:val="0047161A"/>
    <w:rsid w:val="004735C0"/>
    <w:rsid w:val="004741B6"/>
    <w:rsid w:val="004748BB"/>
    <w:rsid w:val="00475462"/>
    <w:rsid w:val="004764CA"/>
    <w:rsid w:val="004773F9"/>
    <w:rsid w:val="00481EC3"/>
    <w:rsid w:val="00483127"/>
    <w:rsid w:val="00483A5A"/>
    <w:rsid w:val="00483B58"/>
    <w:rsid w:val="00484B0A"/>
    <w:rsid w:val="00485E0D"/>
    <w:rsid w:val="00485E5A"/>
    <w:rsid w:val="004862CD"/>
    <w:rsid w:val="00486561"/>
    <w:rsid w:val="00486BBC"/>
    <w:rsid w:val="00487EA1"/>
    <w:rsid w:val="00491C59"/>
    <w:rsid w:val="00492102"/>
    <w:rsid w:val="0049295B"/>
    <w:rsid w:val="004937CB"/>
    <w:rsid w:val="004939A3"/>
    <w:rsid w:val="00495963"/>
    <w:rsid w:val="00496A03"/>
    <w:rsid w:val="004A06EA"/>
    <w:rsid w:val="004A0BF9"/>
    <w:rsid w:val="004A322E"/>
    <w:rsid w:val="004A4ABB"/>
    <w:rsid w:val="004A5480"/>
    <w:rsid w:val="004A6E84"/>
    <w:rsid w:val="004A7AEB"/>
    <w:rsid w:val="004A7C4C"/>
    <w:rsid w:val="004B0017"/>
    <w:rsid w:val="004B0630"/>
    <w:rsid w:val="004B07FB"/>
    <w:rsid w:val="004B09D4"/>
    <w:rsid w:val="004B1D98"/>
    <w:rsid w:val="004B3ED6"/>
    <w:rsid w:val="004B4030"/>
    <w:rsid w:val="004B4386"/>
    <w:rsid w:val="004B4A87"/>
    <w:rsid w:val="004B5463"/>
    <w:rsid w:val="004B5841"/>
    <w:rsid w:val="004B7DAE"/>
    <w:rsid w:val="004C0AD0"/>
    <w:rsid w:val="004C0D75"/>
    <w:rsid w:val="004C11EA"/>
    <w:rsid w:val="004C134B"/>
    <w:rsid w:val="004C174F"/>
    <w:rsid w:val="004C2634"/>
    <w:rsid w:val="004C2D07"/>
    <w:rsid w:val="004C432A"/>
    <w:rsid w:val="004C48B7"/>
    <w:rsid w:val="004C6280"/>
    <w:rsid w:val="004C69E6"/>
    <w:rsid w:val="004C78A5"/>
    <w:rsid w:val="004D0E01"/>
    <w:rsid w:val="004D1FD3"/>
    <w:rsid w:val="004D2A4E"/>
    <w:rsid w:val="004D2A62"/>
    <w:rsid w:val="004D4EBE"/>
    <w:rsid w:val="004D6D0F"/>
    <w:rsid w:val="004D7444"/>
    <w:rsid w:val="004D77B0"/>
    <w:rsid w:val="004E1AE7"/>
    <w:rsid w:val="004E28EE"/>
    <w:rsid w:val="004E3394"/>
    <w:rsid w:val="004E37C5"/>
    <w:rsid w:val="004E3B0A"/>
    <w:rsid w:val="004E42F2"/>
    <w:rsid w:val="004E47FF"/>
    <w:rsid w:val="004E7674"/>
    <w:rsid w:val="004E79A4"/>
    <w:rsid w:val="004F03C3"/>
    <w:rsid w:val="004F0E19"/>
    <w:rsid w:val="004F11CC"/>
    <w:rsid w:val="004F24C2"/>
    <w:rsid w:val="004F29E6"/>
    <w:rsid w:val="004F2A3C"/>
    <w:rsid w:val="004F2D93"/>
    <w:rsid w:val="004F3D6F"/>
    <w:rsid w:val="004F42D3"/>
    <w:rsid w:val="004F6FB6"/>
    <w:rsid w:val="005000C2"/>
    <w:rsid w:val="005007B2"/>
    <w:rsid w:val="00500CB7"/>
    <w:rsid w:val="00501CF4"/>
    <w:rsid w:val="0050334A"/>
    <w:rsid w:val="0050477C"/>
    <w:rsid w:val="00505659"/>
    <w:rsid w:val="005068F1"/>
    <w:rsid w:val="00506943"/>
    <w:rsid w:val="00507F94"/>
    <w:rsid w:val="0051056D"/>
    <w:rsid w:val="00510B2C"/>
    <w:rsid w:val="0051168E"/>
    <w:rsid w:val="00511C56"/>
    <w:rsid w:val="00512004"/>
    <w:rsid w:val="00513001"/>
    <w:rsid w:val="005137F5"/>
    <w:rsid w:val="00513A61"/>
    <w:rsid w:val="00513BA7"/>
    <w:rsid w:val="005155A4"/>
    <w:rsid w:val="005169E6"/>
    <w:rsid w:val="00517017"/>
    <w:rsid w:val="00517171"/>
    <w:rsid w:val="005175DC"/>
    <w:rsid w:val="005228B1"/>
    <w:rsid w:val="005243AA"/>
    <w:rsid w:val="00525A77"/>
    <w:rsid w:val="00525D9B"/>
    <w:rsid w:val="00525DBC"/>
    <w:rsid w:val="00526A9A"/>
    <w:rsid w:val="00527120"/>
    <w:rsid w:val="00527DDC"/>
    <w:rsid w:val="00530A32"/>
    <w:rsid w:val="005331C9"/>
    <w:rsid w:val="00534CF2"/>
    <w:rsid w:val="005352D5"/>
    <w:rsid w:val="00535BBA"/>
    <w:rsid w:val="00536586"/>
    <w:rsid w:val="00537581"/>
    <w:rsid w:val="00540DB6"/>
    <w:rsid w:val="005412EB"/>
    <w:rsid w:val="005424E3"/>
    <w:rsid w:val="005438B6"/>
    <w:rsid w:val="005443B0"/>
    <w:rsid w:val="005444E6"/>
    <w:rsid w:val="00546DF3"/>
    <w:rsid w:val="005471B8"/>
    <w:rsid w:val="00547872"/>
    <w:rsid w:val="00550770"/>
    <w:rsid w:val="0055219D"/>
    <w:rsid w:val="005521B0"/>
    <w:rsid w:val="00552465"/>
    <w:rsid w:val="0055353F"/>
    <w:rsid w:val="00553C79"/>
    <w:rsid w:val="005556F7"/>
    <w:rsid w:val="00556A3B"/>
    <w:rsid w:val="00557A24"/>
    <w:rsid w:val="0056040F"/>
    <w:rsid w:val="005606B6"/>
    <w:rsid w:val="00560823"/>
    <w:rsid w:val="00560CF3"/>
    <w:rsid w:val="00560F82"/>
    <w:rsid w:val="00561184"/>
    <w:rsid w:val="0056187E"/>
    <w:rsid w:val="00562433"/>
    <w:rsid w:val="00562D92"/>
    <w:rsid w:val="00564297"/>
    <w:rsid w:val="00564E74"/>
    <w:rsid w:val="00565F36"/>
    <w:rsid w:val="005662A5"/>
    <w:rsid w:val="0056633F"/>
    <w:rsid w:val="00566DEA"/>
    <w:rsid w:val="0056742E"/>
    <w:rsid w:val="00567FF1"/>
    <w:rsid w:val="005710FD"/>
    <w:rsid w:val="0057128C"/>
    <w:rsid w:val="005713E5"/>
    <w:rsid w:val="00572416"/>
    <w:rsid w:val="00573691"/>
    <w:rsid w:val="00575D3B"/>
    <w:rsid w:val="005760C2"/>
    <w:rsid w:val="00580915"/>
    <w:rsid w:val="00581004"/>
    <w:rsid w:val="00581950"/>
    <w:rsid w:val="00581E86"/>
    <w:rsid w:val="005820F0"/>
    <w:rsid w:val="00582CB6"/>
    <w:rsid w:val="00583DE7"/>
    <w:rsid w:val="00584357"/>
    <w:rsid w:val="005854FE"/>
    <w:rsid w:val="005858E7"/>
    <w:rsid w:val="00586284"/>
    <w:rsid w:val="005863FD"/>
    <w:rsid w:val="0058748A"/>
    <w:rsid w:val="005904F3"/>
    <w:rsid w:val="00591D25"/>
    <w:rsid w:val="0059432D"/>
    <w:rsid w:val="005955A9"/>
    <w:rsid w:val="00595A66"/>
    <w:rsid w:val="00595EC9"/>
    <w:rsid w:val="00596663"/>
    <w:rsid w:val="00596DD1"/>
    <w:rsid w:val="005A0692"/>
    <w:rsid w:val="005A1C0A"/>
    <w:rsid w:val="005A2587"/>
    <w:rsid w:val="005A3346"/>
    <w:rsid w:val="005A435A"/>
    <w:rsid w:val="005A5F5F"/>
    <w:rsid w:val="005A6458"/>
    <w:rsid w:val="005A78DF"/>
    <w:rsid w:val="005B030E"/>
    <w:rsid w:val="005B0422"/>
    <w:rsid w:val="005B0B87"/>
    <w:rsid w:val="005B0C40"/>
    <w:rsid w:val="005B1440"/>
    <w:rsid w:val="005B3E4A"/>
    <w:rsid w:val="005B4E06"/>
    <w:rsid w:val="005B52EA"/>
    <w:rsid w:val="005B6B43"/>
    <w:rsid w:val="005B6CE0"/>
    <w:rsid w:val="005B6FCE"/>
    <w:rsid w:val="005B7F5D"/>
    <w:rsid w:val="005C072D"/>
    <w:rsid w:val="005C2EBE"/>
    <w:rsid w:val="005C50CD"/>
    <w:rsid w:val="005D0A06"/>
    <w:rsid w:val="005D0CFC"/>
    <w:rsid w:val="005D13A1"/>
    <w:rsid w:val="005D1D91"/>
    <w:rsid w:val="005D368C"/>
    <w:rsid w:val="005D5973"/>
    <w:rsid w:val="005D6199"/>
    <w:rsid w:val="005D620B"/>
    <w:rsid w:val="005D76A1"/>
    <w:rsid w:val="005D7BBB"/>
    <w:rsid w:val="005E192A"/>
    <w:rsid w:val="005E205F"/>
    <w:rsid w:val="005E259B"/>
    <w:rsid w:val="005E402F"/>
    <w:rsid w:val="005E5223"/>
    <w:rsid w:val="005E7B28"/>
    <w:rsid w:val="005E7C06"/>
    <w:rsid w:val="005F099B"/>
    <w:rsid w:val="005F0EFF"/>
    <w:rsid w:val="005F1181"/>
    <w:rsid w:val="005F167E"/>
    <w:rsid w:val="005F191B"/>
    <w:rsid w:val="005F3CCE"/>
    <w:rsid w:val="005F404B"/>
    <w:rsid w:val="005F5E6B"/>
    <w:rsid w:val="005F63F8"/>
    <w:rsid w:val="005F641A"/>
    <w:rsid w:val="00600CD7"/>
    <w:rsid w:val="006015D5"/>
    <w:rsid w:val="00601ECB"/>
    <w:rsid w:val="006024C6"/>
    <w:rsid w:val="006025ED"/>
    <w:rsid w:val="0060282C"/>
    <w:rsid w:val="00603B6D"/>
    <w:rsid w:val="00603C9D"/>
    <w:rsid w:val="00605589"/>
    <w:rsid w:val="00605B3D"/>
    <w:rsid w:val="00607071"/>
    <w:rsid w:val="00607ECD"/>
    <w:rsid w:val="0061089F"/>
    <w:rsid w:val="00611538"/>
    <w:rsid w:val="0061222D"/>
    <w:rsid w:val="00612DA3"/>
    <w:rsid w:val="00614448"/>
    <w:rsid w:val="0061478C"/>
    <w:rsid w:val="00614D06"/>
    <w:rsid w:val="00616FE3"/>
    <w:rsid w:val="00623229"/>
    <w:rsid w:val="0062373B"/>
    <w:rsid w:val="006237FC"/>
    <w:rsid w:val="00623A70"/>
    <w:rsid w:val="006251C1"/>
    <w:rsid w:val="006263EA"/>
    <w:rsid w:val="006268A7"/>
    <w:rsid w:val="006279F3"/>
    <w:rsid w:val="0063066A"/>
    <w:rsid w:val="0063158D"/>
    <w:rsid w:val="00632223"/>
    <w:rsid w:val="00633235"/>
    <w:rsid w:val="006335D9"/>
    <w:rsid w:val="00633A73"/>
    <w:rsid w:val="006343C7"/>
    <w:rsid w:val="00634DEE"/>
    <w:rsid w:val="00637C1B"/>
    <w:rsid w:val="00640817"/>
    <w:rsid w:val="00641D1A"/>
    <w:rsid w:val="006423AE"/>
    <w:rsid w:val="006423EE"/>
    <w:rsid w:val="00642F02"/>
    <w:rsid w:val="006433B5"/>
    <w:rsid w:val="0064349C"/>
    <w:rsid w:val="00643944"/>
    <w:rsid w:val="00645541"/>
    <w:rsid w:val="0064573A"/>
    <w:rsid w:val="0064659E"/>
    <w:rsid w:val="00646C60"/>
    <w:rsid w:val="0064760C"/>
    <w:rsid w:val="00647894"/>
    <w:rsid w:val="006518C2"/>
    <w:rsid w:val="0065249F"/>
    <w:rsid w:val="006524D6"/>
    <w:rsid w:val="00652DE8"/>
    <w:rsid w:val="00652E27"/>
    <w:rsid w:val="0065325A"/>
    <w:rsid w:val="0065337E"/>
    <w:rsid w:val="00653616"/>
    <w:rsid w:val="00653E70"/>
    <w:rsid w:val="00654466"/>
    <w:rsid w:val="00654BC4"/>
    <w:rsid w:val="00655105"/>
    <w:rsid w:val="00655E31"/>
    <w:rsid w:val="00656118"/>
    <w:rsid w:val="006569EE"/>
    <w:rsid w:val="00656B41"/>
    <w:rsid w:val="00657518"/>
    <w:rsid w:val="00657C8C"/>
    <w:rsid w:val="00660AE5"/>
    <w:rsid w:val="00664AFF"/>
    <w:rsid w:val="006653B5"/>
    <w:rsid w:val="00667898"/>
    <w:rsid w:val="00673019"/>
    <w:rsid w:val="00674316"/>
    <w:rsid w:val="006771D3"/>
    <w:rsid w:val="0067728B"/>
    <w:rsid w:val="0067781F"/>
    <w:rsid w:val="00680F8C"/>
    <w:rsid w:val="00681190"/>
    <w:rsid w:val="006828FE"/>
    <w:rsid w:val="00682D7D"/>
    <w:rsid w:val="0068356D"/>
    <w:rsid w:val="00683754"/>
    <w:rsid w:val="0068398C"/>
    <w:rsid w:val="006845DE"/>
    <w:rsid w:val="00684B7C"/>
    <w:rsid w:val="00684E74"/>
    <w:rsid w:val="00684E8D"/>
    <w:rsid w:val="00687091"/>
    <w:rsid w:val="00690495"/>
    <w:rsid w:val="0069171C"/>
    <w:rsid w:val="00693B44"/>
    <w:rsid w:val="00693FDB"/>
    <w:rsid w:val="0069452A"/>
    <w:rsid w:val="00695013"/>
    <w:rsid w:val="006964EC"/>
    <w:rsid w:val="006A05E6"/>
    <w:rsid w:val="006A0EDA"/>
    <w:rsid w:val="006A1801"/>
    <w:rsid w:val="006A1CEE"/>
    <w:rsid w:val="006A38A8"/>
    <w:rsid w:val="006A4525"/>
    <w:rsid w:val="006A677B"/>
    <w:rsid w:val="006A7045"/>
    <w:rsid w:val="006A7736"/>
    <w:rsid w:val="006B0AB6"/>
    <w:rsid w:val="006B0BA9"/>
    <w:rsid w:val="006B35B4"/>
    <w:rsid w:val="006B3C08"/>
    <w:rsid w:val="006B4151"/>
    <w:rsid w:val="006B475B"/>
    <w:rsid w:val="006B4842"/>
    <w:rsid w:val="006B5773"/>
    <w:rsid w:val="006B7673"/>
    <w:rsid w:val="006B7758"/>
    <w:rsid w:val="006B7789"/>
    <w:rsid w:val="006B795E"/>
    <w:rsid w:val="006B7E15"/>
    <w:rsid w:val="006C05A1"/>
    <w:rsid w:val="006C0A73"/>
    <w:rsid w:val="006C0F5C"/>
    <w:rsid w:val="006C0FA0"/>
    <w:rsid w:val="006C1852"/>
    <w:rsid w:val="006C1948"/>
    <w:rsid w:val="006C20C6"/>
    <w:rsid w:val="006C2C43"/>
    <w:rsid w:val="006C3F6A"/>
    <w:rsid w:val="006C44A6"/>
    <w:rsid w:val="006C4DB0"/>
    <w:rsid w:val="006C6A88"/>
    <w:rsid w:val="006C71D9"/>
    <w:rsid w:val="006C7CD4"/>
    <w:rsid w:val="006D112F"/>
    <w:rsid w:val="006D22C5"/>
    <w:rsid w:val="006D2A83"/>
    <w:rsid w:val="006D392E"/>
    <w:rsid w:val="006D3F21"/>
    <w:rsid w:val="006D5BA2"/>
    <w:rsid w:val="006D5FE2"/>
    <w:rsid w:val="006D62E7"/>
    <w:rsid w:val="006D6A67"/>
    <w:rsid w:val="006D6E69"/>
    <w:rsid w:val="006D7105"/>
    <w:rsid w:val="006E0577"/>
    <w:rsid w:val="006E17D4"/>
    <w:rsid w:val="006E180A"/>
    <w:rsid w:val="006E1FFA"/>
    <w:rsid w:val="006E2C0E"/>
    <w:rsid w:val="006E47C9"/>
    <w:rsid w:val="006E4B4D"/>
    <w:rsid w:val="006E6031"/>
    <w:rsid w:val="006E6224"/>
    <w:rsid w:val="006E663E"/>
    <w:rsid w:val="006E6959"/>
    <w:rsid w:val="006E6A9E"/>
    <w:rsid w:val="006F0A66"/>
    <w:rsid w:val="006F1080"/>
    <w:rsid w:val="006F122A"/>
    <w:rsid w:val="006F1551"/>
    <w:rsid w:val="006F3BBD"/>
    <w:rsid w:val="006F602F"/>
    <w:rsid w:val="006F60E4"/>
    <w:rsid w:val="006F6400"/>
    <w:rsid w:val="007000A9"/>
    <w:rsid w:val="007003CB"/>
    <w:rsid w:val="00700764"/>
    <w:rsid w:val="0070151F"/>
    <w:rsid w:val="00702F1E"/>
    <w:rsid w:val="00703996"/>
    <w:rsid w:val="007041AE"/>
    <w:rsid w:val="007047C1"/>
    <w:rsid w:val="00704FA4"/>
    <w:rsid w:val="007060EC"/>
    <w:rsid w:val="007060FD"/>
    <w:rsid w:val="00707644"/>
    <w:rsid w:val="00710391"/>
    <w:rsid w:val="007118B6"/>
    <w:rsid w:val="00711EEB"/>
    <w:rsid w:val="00712A0A"/>
    <w:rsid w:val="00712FA6"/>
    <w:rsid w:val="007138B4"/>
    <w:rsid w:val="00713DCA"/>
    <w:rsid w:val="00714A06"/>
    <w:rsid w:val="00715892"/>
    <w:rsid w:val="00715953"/>
    <w:rsid w:val="0071761E"/>
    <w:rsid w:val="00717DCD"/>
    <w:rsid w:val="00720FF4"/>
    <w:rsid w:val="00722163"/>
    <w:rsid w:val="0072220A"/>
    <w:rsid w:val="00722294"/>
    <w:rsid w:val="00722411"/>
    <w:rsid w:val="007224B9"/>
    <w:rsid w:val="00722515"/>
    <w:rsid w:val="00723756"/>
    <w:rsid w:val="007249D8"/>
    <w:rsid w:val="0072773D"/>
    <w:rsid w:val="00727AA4"/>
    <w:rsid w:val="00727C07"/>
    <w:rsid w:val="00730128"/>
    <w:rsid w:val="00730CBC"/>
    <w:rsid w:val="007321FF"/>
    <w:rsid w:val="00732DC2"/>
    <w:rsid w:val="0073372D"/>
    <w:rsid w:val="0073385E"/>
    <w:rsid w:val="007353C5"/>
    <w:rsid w:val="00735A43"/>
    <w:rsid w:val="00736599"/>
    <w:rsid w:val="007372DC"/>
    <w:rsid w:val="00737BB0"/>
    <w:rsid w:val="00737F7C"/>
    <w:rsid w:val="007402F0"/>
    <w:rsid w:val="007406B2"/>
    <w:rsid w:val="007407EB"/>
    <w:rsid w:val="007408A9"/>
    <w:rsid w:val="0074302D"/>
    <w:rsid w:val="0074404E"/>
    <w:rsid w:val="0074550F"/>
    <w:rsid w:val="00745B41"/>
    <w:rsid w:val="00747526"/>
    <w:rsid w:val="0074785B"/>
    <w:rsid w:val="00750A1F"/>
    <w:rsid w:val="007514AB"/>
    <w:rsid w:val="00754492"/>
    <w:rsid w:val="00754D33"/>
    <w:rsid w:val="007555E4"/>
    <w:rsid w:val="00755721"/>
    <w:rsid w:val="00755766"/>
    <w:rsid w:val="00755D0B"/>
    <w:rsid w:val="0075615D"/>
    <w:rsid w:val="00761689"/>
    <w:rsid w:val="00763E08"/>
    <w:rsid w:val="00764489"/>
    <w:rsid w:val="00770162"/>
    <w:rsid w:val="00770BF1"/>
    <w:rsid w:val="00771BC7"/>
    <w:rsid w:val="00772A2D"/>
    <w:rsid w:val="00772AEB"/>
    <w:rsid w:val="00772ED8"/>
    <w:rsid w:val="007740F0"/>
    <w:rsid w:val="00774565"/>
    <w:rsid w:val="00774E81"/>
    <w:rsid w:val="00775734"/>
    <w:rsid w:val="00776856"/>
    <w:rsid w:val="0077748A"/>
    <w:rsid w:val="00780C71"/>
    <w:rsid w:val="00781D5B"/>
    <w:rsid w:val="00782FD7"/>
    <w:rsid w:val="00783E32"/>
    <w:rsid w:val="00784138"/>
    <w:rsid w:val="00784828"/>
    <w:rsid w:val="007849C1"/>
    <w:rsid w:val="00785248"/>
    <w:rsid w:val="00787075"/>
    <w:rsid w:val="00787328"/>
    <w:rsid w:val="00787349"/>
    <w:rsid w:val="00787BB8"/>
    <w:rsid w:val="00787E25"/>
    <w:rsid w:val="007908C8"/>
    <w:rsid w:val="0079139E"/>
    <w:rsid w:val="00792115"/>
    <w:rsid w:val="00792961"/>
    <w:rsid w:val="007929DD"/>
    <w:rsid w:val="0079319E"/>
    <w:rsid w:val="00794B9D"/>
    <w:rsid w:val="00795BCD"/>
    <w:rsid w:val="0079636F"/>
    <w:rsid w:val="0079638C"/>
    <w:rsid w:val="00797859"/>
    <w:rsid w:val="007A0F61"/>
    <w:rsid w:val="007A1023"/>
    <w:rsid w:val="007A12E2"/>
    <w:rsid w:val="007A1430"/>
    <w:rsid w:val="007A1941"/>
    <w:rsid w:val="007A206D"/>
    <w:rsid w:val="007A2CE5"/>
    <w:rsid w:val="007A2D11"/>
    <w:rsid w:val="007A3394"/>
    <w:rsid w:val="007A5346"/>
    <w:rsid w:val="007A555B"/>
    <w:rsid w:val="007A5F7F"/>
    <w:rsid w:val="007A6A9E"/>
    <w:rsid w:val="007A76CE"/>
    <w:rsid w:val="007B02E5"/>
    <w:rsid w:val="007B244D"/>
    <w:rsid w:val="007B31A7"/>
    <w:rsid w:val="007B4227"/>
    <w:rsid w:val="007B475A"/>
    <w:rsid w:val="007B525C"/>
    <w:rsid w:val="007B5D4A"/>
    <w:rsid w:val="007C1436"/>
    <w:rsid w:val="007C2088"/>
    <w:rsid w:val="007C2819"/>
    <w:rsid w:val="007C29B5"/>
    <w:rsid w:val="007C3FE1"/>
    <w:rsid w:val="007C6A6C"/>
    <w:rsid w:val="007D0EE8"/>
    <w:rsid w:val="007D1092"/>
    <w:rsid w:val="007D24D3"/>
    <w:rsid w:val="007D2FFC"/>
    <w:rsid w:val="007D3F36"/>
    <w:rsid w:val="007D573F"/>
    <w:rsid w:val="007D606A"/>
    <w:rsid w:val="007D69D2"/>
    <w:rsid w:val="007E06DF"/>
    <w:rsid w:val="007E0B1F"/>
    <w:rsid w:val="007E23E2"/>
    <w:rsid w:val="007E3AC0"/>
    <w:rsid w:val="007E4632"/>
    <w:rsid w:val="007E50B3"/>
    <w:rsid w:val="007E5893"/>
    <w:rsid w:val="007E69F5"/>
    <w:rsid w:val="007E7351"/>
    <w:rsid w:val="007E73DB"/>
    <w:rsid w:val="007E7876"/>
    <w:rsid w:val="007E7B5E"/>
    <w:rsid w:val="007F07BF"/>
    <w:rsid w:val="007F0E8C"/>
    <w:rsid w:val="007F10FA"/>
    <w:rsid w:val="007F12D2"/>
    <w:rsid w:val="007F14B5"/>
    <w:rsid w:val="007F2A59"/>
    <w:rsid w:val="007F3C9D"/>
    <w:rsid w:val="007F405B"/>
    <w:rsid w:val="007F40E9"/>
    <w:rsid w:val="007F5EB9"/>
    <w:rsid w:val="007F718B"/>
    <w:rsid w:val="0080000F"/>
    <w:rsid w:val="0080025B"/>
    <w:rsid w:val="00800534"/>
    <w:rsid w:val="00800B73"/>
    <w:rsid w:val="00802025"/>
    <w:rsid w:val="0080330A"/>
    <w:rsid w:val="008038EB"/>
    <w:rsid w:val="00804038"/>
    <w:rsid w:val="00804067"/>
    <w:rsid w:val="00804BC5"/>
    <w:rsid w:val="008059A3"/>
    <w:rsid w:val="008064DB"/>
    <w:rsid w:val="0080656F"/>
    <w:rsid w:val="00807445"/>
    <w:rsid w:val="008076C9"/>
    <w:rsid w:val="0081112D"/>
    <w:rsid w:val="00811C8A"/>
    <w:rsid w:val="008123E8"/>
    <w:rsid w:val="0081576E"/>
    <w:rsid w:val="008164B8"/>
    <w:rsid w:val="00816F41"/>
    <w:rsid w:val="00817400"/>
    <w:rsid w:val="008200E0"/>
    <w:rsid w:val="00820419"/>
    <w:rsid w:val="00820958"/>
    <w:rsid w:val="008211D3"/>
    <w:rsid w:val="0082221E"/>
    <w:rsid w:val="00822503"/>
    <w:rsid w:val="008236E6"/>
    <w:rsid w:val="00824F9A"/>
    <w:rsid w:val="00825382"/>
    <w:rsid w:val="00826635"/>
    <w:rsid w:val="00826D1D"/>
    <w:rsid w:val="00832396"/>
    <w:rsid w:val="00833E73"/>
    <w:rsid w:val="00834EFB"/>
    <w:rsid w:val="008362BD"/>
    <w:rsid w:val="0083670F"/>
    <w:rsid w:val="008371EF"/>
    <w:rsid w:val="008378D8"/>
    <w:rsid w:val="00837C23"/>
    <w:rsid w:val="00840620"/>
    <w:rsid w:val="008409BF"/>
    <w:rsid w:val="0084197A"/>
    <w:rsid w:val="008429E2"/>
    <w:rsid w:val="008434DC"/>
    <w:rsid w:val="008443EA"/>
    <w:rsid w:val="00844A22"/>
    <w:rsid w:val="008453C3"/>
    <w:rsid w:val="00845732"/>
    <w:rsid w:val="008514EB"/>
    <w:rsid w:val="00851A1A"/>
    <w:rsid w:val="00851E14"/>
    <w:rsid w:val="0085443A"/>
    <w:rsid w:val="00854A3B"/>
    <w:rsid w:val="008560B1"/>
    <w:rsid w:val="008572D9"/>
    <w:rsid w:val="0086022F"/>
    <w:rsid w:val="00860263"/>
    <w:rsid w:val="008607EF"/>
    <w:rsid w:val="008617B1"/>
    <w:rsid w:val="00861891"/>
    <w:rsid w:val="00861D01"/>
    <w:rsid w:val="00861E13"/>
    <w:rsid w:val="00862CCF"/>
    <w:rsid w:val="0086559E"/>
    <w:rsid w:val="00865B97"/>
    <w:rsid w:val="00866373"/>
    <w:rsid w:val="00866529"/>
    <w:rsid w:val="0086667C"/>
    <w:rsid w:val="00867C00"/>
    <w:rsid w:val="00871862"/>
    <w:rsid w:val="008719D3"/>
    <w:rsid w:val="00871A60"/>
    <w:rsid w:val="00874011"/>
    <w:rsid w:val="00875D1D"/>
    <w:rsid w:val="00876A3D"/>
    <w:rsid w:val="00876EB0"/>
    <w:rsid w:val="00877181"/>
    <w:rsid w:val="00882E22"/>
    <w:rsid w:val="00884A81"/>
    <w:rsid w:val="00885DB1"/>
    <w:rsid w:val="00885E22"/>
    <w:rsid w:val="008861E4"/>
    <w:rsid w:val="008879EB"/>
    <w:rsid w:val="00887B40"/>
    <w:rsid w:val="00890D14"/>
    <w:rsid w:val="00890F6F"/>
    <w:rsid w:val="008911C5"/>
    <w:rsid w:val="008912D4"/>
    <w:rsid w:val="00892496"/>
    <w:rsid w:val="00893250"/>
    <w:rsid w:val="008932AB"/>
    <w:rsid w:val="00893672"/>
    <w:rsid w:val="00893A78"/>
    <w:rsid w:val="00894419"/>
    <w:rsid w:val="008953BF"/>
    <w:rsid w:val="00895A38"/>
    <w:rsid w:val="008961F3"/>
    <w:rsid w:val="00896243"/>
    <w:rsid w:val="008973F2"/>
    <w:rsid w:val="008A10FA"/>
    <w:rsid w:val="008A2577"/>
    <w:rsid w:val="008A3D06"/>
    <w:rsid w:val="008A47B1"/>
    <w:rsid w:val="008A6F22"/>
    <w:rsid w:val="008B09F5"/>
    <w:rsid w:val="008B163A"/>
    <w:rsid w:val="008B2407"/>
    <w:rsid w:val="008B2CAE"/>
    <w:rsid w:val="008B5AE2"/>
    <w:rsid w:val="008B5D8F"/>
    <w:rsid w:val="008B7955"/>
    <w:rsid w:val="008C03AF"/>
    <w:rsid w:val="008C0D28"/>
    <w:rsid w:val="008C362A"/>
    <w:rsid w:val="008C3BBF"/>
    <w:rsid w:val="008C44E6"/>
    <w:rsid w:val="008C5B01"/>
    <w:rsid w:val="008C6F10"/>
    <w:rsid w:val="008C6F44"/>
    <w:rsid w:val="008D05FF"/>
    <w:rsid w:val="008D1D6B"/>
    <w:rsid w:val="008D1E43"/>
    <w:rsid w:val="008D480F"/>
    <w:rsid w:val="008D5161"/>
    <w:rsid w:val="008D5CA6"/>
    <w:rsid w:val="008D6102"/>
    <w:rsid w:val="008D62C8"/>
    <w:rsid w:val="008D6AB0"/>
    <w:rsid w:val="008D701C"/>
    <w:rsid w:val="008D7C37"/>
    <w:rsid w:val="008E0044"/>
    <w:rsid w:val="008E00DF"/>
    <w:rsid w:val="008E14D3"/>
    <w:rsid w:val="008E1A1A"/>
    <w:rsid w:val="008E21F9"/>
    <w:rsid w:val="008E3A28"/>
    <w:rsid w:val="008E48CD"/>
    <w:rsid w:val="008E5152"/>
    <w:rsid w:val="008E51F2"/>
    <w:rsid w:val="008E5F6B"/>
    <w:rsid w:val="008E6762"/>
    <w:rsid w:val="008E7219"/>
    <w:rsid w:val="008E7CF5"/>
    <w:rsid w:val="008F05FA"/>
    <w:rsid w:val="008F0F90"/>
    <w:rsid w:val="008F1A48"/>
    <w:rsid w:val="008F2152"/>
    <w:rsid w:val="008F2B37"/>
    <w:rsid w:val="008F4E0B"/>
    <w:rsid w:val="008F4F9E"/>
    <w:rsid w:val="008F5261"/>
    <w:rsid w:val="008F5F09"/>
    <w:rsid w:val="008F6C83"/>
    <w:rsid w:val="008F74B6"/>
    <w:rsid w:val="008F74C6"/>
    <w:rsid w:val="009004F6"/>
    <w:rsid w:val="0090148F"/>
    <w:rsid w:val="009015EA"/>
    <w:rsid w:val="00902175"/>
    <w:rsid w:val="00902811"/>
    <w:rsid w:val="009030C3"/>
    <w:rsid w:val="0090424F"/>
    <w:rsid w:val="00906256"/>
    <w:rsid w:val="0090671A"/>
    <w:rsid w:val="009071CB"/>
    <w:rsid w:val="00910636"/>
    <w:rsid w:val="00912230"/>
    <w:rsid w:val="009128D3"/>
    <w:rsid w:val="0091342B"/>
    <w:rsid w:val="009134D8"/>
    <w:rsid w:val="00913EAA"/>
    <w:rsid w:val="0091475B"/>
    <w:rsid w:val="0091478D"/>
    <w:rsid w:val="00914FDF"/>
    <w:rsid w:val="00915046"/>
    <w:rsid w:val="00915BC1"/>
    <w:rsid w:val="009164FF"/>
    <w:rsid w:val="009176DB"/>
    <w:rsid w:val="00917848"/>
    <w:rsid w:val="009206A8"/>
    <w:rsid w:val="00920DDF"/>
    <w:rsid w:val="00920EAF"/>
    <w:rsid w:val="009213BE"/>
    <w:rsid w:val="00921400"/>
    <w:rsid w:val="00922693"/>
    <w:rsid w:val="00922EEA"/>
    <w:rsid w:val="00924BC5"/>
    <w:rsid w:val="009256BC"/>
    <w:rsid w:val="00925897"/>
    <w:rsid w:val="00926558"/>
    <w:rsid w:val="0092677B"/>
    <w:rsid w:val="0092699E"/>
    <w:rsid w:val="00930C25"/>
    <w:rsid w:val="00930CD5"/>
    <w:rsid w:val="009312FF"/>
    <w:rsid w:val="00932159"/>
    <w:rsid w:val="00932DAE"/>
    <w:rsid w:val="00933BD9"/>
    <w:rsid w:val="009342D4"/>
    <w:rsid w:val="00935279"/>
    <w:rsid w:val="00935B5C"/>
    <w:rsid w:val="00935E98"/>
    <w:rsid w:val="00936E2E"/>
    <w:rsid w:val="00937111"/>
    <w:rsid w:val="009408D5"/>
    <w:rsid w:val="00941F69"/>
    <w:rsid w:val="00942AF3"/>
    <w:rsid w:val="00942B93"/>
    <w:rsid w:val="009436F1"/>
    <w:rsid w:val="00944450"/>
    <w:rsid w:val="009447BF"/>
    <w:rsid w:val="009453E1"/>
    <w:rsid w:val="009458E6"/>
    <w:rsid w:val="00945C45"/>
    <w:rsid w:val="00946DC0"/>
    <w:rsid w:val="00946E25"/>
    <w:rsid w:val="00946FAB"/>
    <w:rsid w:val="00947A49"/>
    <w:rsid w:val="00947E25"/>
    <w:rsid w:val="00951E1B"/>
    <w:rsid w:val="00953DF5"/>
    <w:rsid w:val="00954973"/>
    <w:rsid w:val="00954E86"/>
    <w:rsid w:val="00955159"/>
    <w:rsid w:val="0095560F"/>
    <w:rsid w:val="00955A70"/>
    <w:rsid w:val="00956248"/>
    <w:rsid w:val="009562C6"/>
    <w:rsid w:val="0095665D"/>
    <w:rsid w:val="009571D7"/>
    <w:rsid w:val="00960306"/>
    <w:rsid w:val="009605F2"/>
    <w:rsid w:val="00960DDC"/>
    <w:rsid w:val="00960E16"/>
    <w:rsid w:val="0096169C"/>
    <w:rsid w:val="00961778"/>
    <w:rsid w:val="00961821"/>
    <w:rsid w:val="009619FD"/>
    <w:rsid w:val="00963EB2"/>
    <w:rsid w:val="009649EB"/>
    <w:rsid w:val="0096506B"/>
    <w:rsid w:val="009651BD"/>
    <w:rsid w:val="009655F7"/>
    <w:rsid w:val="00965B6C"/>
    <w:rsid w:val="0096685D"/>
    <w:rsid w:val="00967486"/>
    <w:rsid w:val="00967499"/>
    <w:rsid w:val="00967E56"/>
    <w:rsid w:val="00967F38"/>
    <w:rsid w:val="00971D61"/>
    <w:rsid w:val="00972D31"/>
    <w:rsid w:val="00972F48"/>
    <w:rsid w:val="00973B77"/>
    <w:rsid w:val="00973DC9"/>
    <w:rsid w:val="00973E28"/>
    <w:rsid w:val="00974974"/>
    <w:rsid w:val="00975299"/>
    <w:rsid w:val="00975589"/>
    <w:rsid w:val="009758B1"/>
    <w:rsid w:val="00975A16"/>
    <w:rsid w:val="0098046C"/>
    <w:rsid w:val="00981C58"/>
    <w:rsid w:val="00984D13"/>
    <w:rsid w:val="00985B26"/>
    <w:rsid w:val="0098604C"/>
    <w:rsid w:val="0098678D"/>
    <w:rsid w:val="00987CAD"/>
    <w:rsid w:val="00987DD7"/>
    <w:rsid w:val="009902E8"/>
    <w:rsid w:val="00990E9C"/>
    <w:rsid w:val="009912B2"/>
    <w:rsid w:val="009917C7"/>
    <w:rsid w:val="00991F86"/>
    <w:rsid w:val="0099276C"/>
    <w:rsid w:val="00992A3B"/>
    <w:rsid w:val="00992D76"/>
    <w:rsid w:val="009942FC"/>
    <w:rsid w:val="00995985"/>
    <w:rsid w:val="00995F88"/>
    <w:rsid w:val="009A012E"/>
    <w:rsid w:val="009A022F"/>
    <w:rsid w:val="009A062D"/>
    <w:rsid w:val="009A1646"/>
    <w:rsid w:val="009A199C"/>
    <w:rsid w:val="009A1D0F"/>
    <w:rsid w:val="009A2600"/>
    <w:rsid w:val="009A2B46"/>
    <w:rsid w:val="009A3FFA"/>
    <w:rsid w:val="009A6207"/>
    <w:rsid w:val="009A62C8"/>
    <w:rsid w:val="009A6E8F"/>
    <w:rsid w:val="009B1922"/>
    <w:rsid w:val="009B21A0"/>
    <w:rsid w:val="009B38CC"/>
    <w:rsid w:val="009B3F4C"/>
    <w:rsid w:val="009B5C6B"/>
    <w:rsid w:val="009B601F"/>
    <w:rsid w:val="009B6FB2"/>
    <w:rsid w:val="009B6FED"/>
    <w:rsid w:val="009B771E"/>
    <w:rsid w:val="009B783B"/>
    <w:rsid w:val="009C0A38"/>
    <w:rsid w:val="009C230F"/>
    <w:rsid w:val="009C2AD9"/>
    <w:rsid w:val="009C319D"/>
    <w:rsid w:val="009C3D24"/>
    <w:rsid w:val="009C5879"/>
    <w:rsid w:val="009C5E74"/>
    <w:rsid w:val="009C69E3"/>
    <w:rsid w:val="009C7AB3"/>
    <w:rsid w:val="009C7F71"/>
    <w:rsid w:val="009D07AF"/>
    <w:rsid w:val="009D1811"/>
    <w:rsid w:val="009D1A4E"/>
    <w:rsid w:val="009D62D4"/>
    <w:rsid w:val="009E197F"/>
    <w:rsid w:val="009E1BE7"/>
    <w:rsid w:val="009E4BAA"/>
    <w:rsid w:val="009E5122"/>
    <w:rsid w:val="009E5466"/>
    <w:rsid w:val="009E6B72"/>
    <w:rsid w:val="009E757B"/>
    <w:rsid w:val="009E7743"/>
    <w:rsid w:val="009E7E35"/>
    <w:rsid w:val="009F1C45"/>
    <w:rsid w:val="009F20B0"/>
    <w:rsid w:val="009F3CE1"/>
    <w:rsid w:val="009F44D4"/>
    <w:rsid w:val="009F4C1C"/>
    <w:rsid w:val="009F53E5"/>
    <w:rsid w:val="009F5907"/>
    <w:rsid w:val="009F6437"/>
    <w:rsid w:val="009F6CE7"/>
    <w:rsid w:val="009F7943"/>
    <w:rsid w:val="009F7C2E"/>
    <w:rsid w:val="009F7D31"/>
    <w:rsid w:val="00A01B13"/>
    <w:rsid w:val="00A02797"/>
    <w:rsid w:val="00A0475A"/>
    <w:rsid w:val="00A05D0A"/>
    <w:rsid w:val="00A078B7"/>
    <w:rsid w:val="00A07960"/>
    <w:rsid w:val="00A07F41"/>
    <w:rsid w:val="00A10206"/>
    <w:rsid w:val="00A10543"/>
    <w:rsid w:val="00A10B43"/>
    <w:rsid w:val="00A10CC3"/>
    <w:rsid w:val="00A10E02"/>
    <w:rsid w:val="00A1505D"/>
    <w:rsid w:val="00A15B7F"/>
    <w:rsid w:val="00A164ED"/>
    <w:rsid w:val="00A170E4"/>
    <w:rsid w:val="00A207F7"/>
    <w:rsid w:val="00A20877"/>
    <w:rsid w:val="00A21B19"/>
    <w:rsid w:val="00A21F57"/>
    <w:rsid w:val="00A23B35"/>
    <w:rsid w:val="00A23DC6"/>
    <w:rsid w:val="00A23E72"/>
    <w:rsid w:val="00A257F4"/>
    <w:rsid w:val="00A271CD"/>
    <w:rsid w:val="00A27976"/>
    <w:rsid w:val="00A27C8E"/>
    <w:rsid w:val="00A31012"/>
    <w:rsid w:val="00A33048"/>
    <w:rsid w:val="00A34A03"/>
    <w:rsid w:val="00A36644"/>
    <w:rsid w:val="00A409E9"/>
    <w:rsid w:val="00A41250"/>
    <w:rsid w:val="00A41D4E"/>
    <w:rsid w:val="00A438D7"/>
    <w:rsid w:val="00A453F6"/>
    <w:rsid w:val="00A47F79"/>
    <w:rsid w:val="00A504D2"/>
    <w:rsid w:val="00A50BA0"/>
    <w:rsid w:val="00A50D78"/>
    <w:rsid w:val="00A52A8F"/>
    <w:rsid w:val="00A52B79"/>
    <w:rsid w:val="00A53D35"/>
    <w:rsid w:val="00A54E04"/>
    <w:rsid w:val="00A5566D"/>
    <w:rsid w:val="00A5567E"/>
    <w:rsid w:val="00A56ABD"/>
    <w:rsid w:val="00A56C03"/>
    <w:rsid w:val="00A57664"/>
    <w:rsid w:val="00A57AAA"/>
    <w:rsid w:val="00A60F17"/>
    <w:rsid w:val="00A62D23"/>
    <w:rsid w:val="00A640FF"/>
    <w:rsid w:val="00A64AF4"/>
    <w:rsid w:val="00A65790"/>
    <w:rsid w:val="00A65DBD"/>
    <w:rsid w:val="00A7036F"/>
    <w:rsid w:val="00A70FE4"/>
    <w:rsid w:val="00A71C33"/>
    <w:rsid w:val="00A725E6"/>
    <w:rsid w:val="00A72E61"/>
    <w:rsid w:val="00A733EF"/>
    <w:rsid w:val="00A73B99"/>
    <w:rsid w:val="00A741DA"/>
    <w:rsid w:val="00A75034"/>
    <w:rsid w:val="00A75B98"/>
    <w:rsid w:val="00A76A6B"/>
    <w:rsid w:val="00A77532"/>
    <w:rsid w:val="00A80EB1"/>
    <w:rsid w:val="00A81C45"/>
    <w:rsid w:val="00A8212F"/>
    <w:rsid w:val="00A82759"/>
    <w:rsid w:val="00A8345E"/>
    <w:rsid w:val="00A83B38"/>
    <w:rsid w:val="00A83CFE"/>
    <w:rsid w:val="00A84278"/>
    <w:rsid w:val="00A857D8"/>
    <w:rsid w:val="00A866B9"/>
    <w:rsid w:val="00A86D5E"/>
    <w:rsid w:val="00A92592"/>
    <w:rsid w:val="00A9394D"/>
    <w:rsid w:val="00A94CE1"/>
    <w:rsid w:val="00A95A49"/>
    <w:rsid w:val="00A95E26"/>
    <w:rsid w:val="00A95E4A"/>
    <w:rsid w:val="00A97652"/>
    <w:rsid w:val="00AA019B"/>
    <w:rsid w:val="00AA076D"/>
    <w:rsid w:val="00AA1D56"/>
    <w:rsid w:val="00AA22EA"/>
    <w:rsid w:val="00AA6010"/>
    <w:rsid w:val="00AA6171"/>
    <w:rsid w:val="00AA6B3A"/>
    <w:rsid w:val="00AB00A3"/>
    <w:rsid w:val="00AB1D80"/>
    <w:rsid w:val="00AB384D"/>
    <w:rsid w:val="00AB3AA6"/>
    <w:rsid w:val="00AB4845"/>
    <w:rsid w:val="00AB4C0F"/>
    <w:rsid w:val="00AB5224"/>
    <w:rsid w:val="00AB534B"/>
    <w:rsid w:val="00AB57FA"/>
    <w:rsid w:val="00AB5F42"/>
    <w:rsid w:val="00AB6EEB"/>
    <w:rsid w:val="00AB7557"/>
    <w:rsid w:val="00AC0D46"/>
    <w:rsid w:val="00AC0FA1"/>
    <w:rsid w:val="00AC2130"/>
    <w:rsid w:val="00AC25BA"/>
    <w:rsid w:val="00AC3BFD"/>
    <w:rsid w:val="00AC3E70"/>
    <w:rsid w:val="00AC4DE2"/>
    <w:rsid w:val="00AC60ED"/>
    <w:rsid w:val="00AD09DB"/>
    <w:rsid w:val="00AD13AE"/>
    <w:rsid w:val="00AD16DB"/>
    <w:rsid w:val="00AD1FE8"/>
    <w:rsid w:val="00AD35B0"/>
    <w:rsid w:val="00AD373D"/>
    <w:rsid w:val="00AD454F"/>
    <w:rsid w:val="00AD4DC7"/>
    <w:rsid w:val="00AD552C"/>
    <w:rsid w:val="00AD583A"/>
    <w:rsid w:val="00AD6EC2"/>
    <w:rsid w:val="00AD7233"/>
    <w:rsid w:val="00AD7ABF"/>
    <w:rsid w:val="00AE12B7"/>
    <w:rsid w:val="00AE17BF"/>
    <w:rsid w:val="00AE18CC"/>
    <w:rsid w:val="00AE1AA5"/>
    <w:rsid w:val="00AE1B16"/>
    <w:rsid w:val="00AE1D36"/>
    <w:rsid w:val="00AE2FEE"/>
    <w:rsid w:val="00AE3931"/>
    <w:rsid w:val="00AE44F0"/>
    <w:rsid w:val="00AE4C26"/>
    <w:rsid w:val="00AE4D11"/>
    <w:rsid w:val="00AE4E4A"/>
    <w:rsid w:val="00AE5143"/>
    <w:rsid w:val="00AE5414"/>
    <w:rsid w:val="00AE6315"/>
    <w:rsid w:val="00AE755B"/>
    <w:rsid w:val="00AF045A"/>
    <w:rsid w:val="00AF1C2B"/>
    <w:rsid w:val="00AF203A"/>
    <w:rsid w:val="00AF2204"/>
    <w:rsid w:val="00AF3043"/>
    <w:rsid w:val="00AF5033"/>
    <w:rsid w:val="00AF59D4"/>
    <w:rsid w:val="00AF6A8C"/>
    <w:rsid w:val="00AF7563"/>
    <w:rsid w:val="00AF7744"/>
    <w:rsid w:val="00B00A36"/>
    <w:rsid w:val="00B011BF"/>
    <w:rsid w:val="00B012F3"/>
    <w:rsid w:val="00B01B9F"/>
    <w:rsid w:val="00B01C47"/>
    <w:rsid w:val="00B020BA"/>
    <w:rsid w:val="00B034A1"/>
    <w:rsid w:val="00B03E9A"/>
    <w:rsid w:val="00B04F85"/>
    <w:rsid w:val="00B05B04"/>
    <w:rsid w:val="00B06777"/>
    <w:rsid w:val="00B07ACB"/>
    <w:rsid w:val="00B10475"/>
    <w:rsid w:val="00B12303"/>
    <w:rsid w:val="00B1235D"/>
    <w:rsid w:val="00B1273F"/>
    <w:rsid w:val="00B12782"/>
    <w:rsid w:val="00B12C86"/>
    <w:rsid w:val="00B133E6"/>
    <w:rsid w:val="00B1409A"/>
    <w:rsid w:val="00B14747"/>
    <w:rsid w:val="00B14F8C"/>
    <w:rsid w:val="00B15B23"/>
    <w:rsid w:val="00B162F3"/>
    <w:rsid w:val="00B171EB"/>
    <w:rsid w:val="00B17502"/>
    <w:rsid w:val="00B20FF9"/>
    <w:rsid w:val="00B2185E"/>
    <w:rsid w:val="00B21A7F"/>
    <w:rsid w:val="00B21C64"/>
    <w:rsid w:val="00B22177"/>
    <w:rsid w:val="00B22AAA"/>
    <w:rsid w:val="00B2308B"/>
    <w:rsid w:val="00B230C0"/>
    <w:rsid w:val="00B23A67"/>
    <w:rsid w:val="00B23A93"/>
    <w:rsid w:val="00B27BBE"/>
    <w:rsid w:val="00B310DF"/>
    <w:rsid w:val="00B3124C"/>
    <w:rsid w:val="00B33FAD"/>
    <w:rsid w:val="00B3427E"/>
    <w:rsid w:val="00B3467A"/>
    <w:rsid w:val="00B35121"/>
    <w:rsid w:val="00B35374"/>
    <w:rsid w:val="00B356AC"/>
    <w:rsid w:val="00B36613"/>
    <w:rsid w:val="00B41768"/>
    <w:rsid w:val="00B41813"/>
    <w:rsid w:val="00B426DD"/>
    <w:rsid w:val="00B439F7"/>
    <w:rsid w:val="00B442DF"/>
    <w:rsid w:val="00B443B8"/>
    <w:rsid w:val="00B44A5B"/>
    <w:rsid w:val="00B45800"/>
    <w:rsid w:val="00B46AFA"/>
    <w:rsid w:val="00B4761C"/>
    <w:rsid w:val="00B510AE"/>
    <w:rsid w:val="00B5156F"/>
    <w:rsid w:val="00B53400"/>
    <w:rsid w:val="00B53493"/>
    <w:rsid w:val="00B55D18"/>
    <w:rsid w:val="00B56712"/>
    <w:rsid w:val="00B56CC8"/>
    <w:rsid w:val="00B5770D"/>
    <w:rsid w:val="00B57D67"/>
    <w:rsid w:val="00B6015A"/>
    <w:rsid w:val="00B60816"/>
    <w:rsid w:val="00B61EBC"/>
    <w:rsid w:val="00B639C0"/>
    <w:rsid w:val="00B64EE7"/>
    <w:rsid w:val="00B65281"/>
    <w:rsid w:val="00B659E2"/>
    <w:rsid w:val="00B668FB"/>
    <w:rsid w:val="00B66E7E"/>
    <w:rsid w:val="00B72959"/>
    <w:rsid w:val="00B73CB3"/>
    <w:rsid w:val="00B74045"/>
    <w:rsid w:val="00B744BA"/>
    <w:rsid w:val="00B7457B"/>
    <w:rsid w:val="00B74ADE"/>
    <w:rsid w:val="00B76468"/>
    <w:rsid w:val="00B76789"/>
    <w:rsid w:val="00B76B8E"/>
    <w:rsid w:val="00B77399"/>
    <w:rsid w:val="00B777F1"/>
    <w:rsid w:val="00B77B9C"/>
    <w:rsid w:val="00B77FA6"/>
    <w:rsid w:val="00B80FC9"/>
    <w:rsid w:val="00B81849"/>
    <w:rsid w:val="00B8332D"/>
    <w:rsid w:val="00B837E8"/>
    <w:rsid w:val="00B90720"/>
    <w:rsid w:val="00B91905"/>
    <w:rsid w:val="00B91BAA"/>
    <w:rsid w:val="00B92229"/>
    <w:rsid w:val="00B92C24"/>
    <w:rsid w:val="00B95BF1"/>
    <w:rsid w:val="00BA0628"/>
    <w:rsid w:val="00BA0CC4"/>
    <w:rsid w:val="00BA2226"/>
    <w:rsid w:val="00BA34B1"/>
    <w:rsid w:val="00BA36D2"/>
    <w:rsid w:val="00BA41BB"/>
    <w:rsid w:val="00BA42FB"/>
    <w:rsid w:val="00BA43C2"/>
    <w:rsid w:val="00BA45AE"/>
    <w:rsid w:val="00BA4F4A"/>
    <w:rsid w:val="00BA5398"/>
    <w:rsid w:val="00BA57E2"/>
    <w:rsid w:val="00BA5B7D"/>
    <w:rsid w:val="00BA66AD"/>
    <w:rsid w:val="00BA6C98"/>
    <w:rsid w:val="00BA71B9"/>
    <w:rsid w:val="00BA72FB"/>
    <w:rsid w:val="00BB0BC0"/>
    <w:rsid w:val="00BB1CF3"/>
    <w:rsid w:val="00BB2AF9"/>
    <w:rsid w:val="00BB34C3"/>
    <w:rsid w:val="00BB45BA"/>
    <w:rsid w:val="00BB58CD"/>
    <w:rsid w:val="00BB59F8"/>
    <w:rsid w:val="00BB5DA6"/>
    <w:rsid w:val="00BB5FB4"/>
    <w:rsid w:val="00BB615C"/>
    <w:rsid w:val="00BB7564"/>
    <w:rsid w:val="00BC0923"/>
    <w:rsid w:val="00BC2BA4"/>
    <w:rsid w:val="00BC2C84"/>
    <w:rsid w:val="00BC2CBB"/>
    <w:rsid w:val="00BC2DD3"/>
    <w:rsid w:val="00BC3A3F"/>
    <w:rsid w:val="00BC67B1"/>
    <w:rsid w:val="00BC7F57"/>
    <w:rsid w:val="00BD0583"/>
    <w:rsid w:val="00BD1109"/>
    <w:rsid w:val="00BD54A8"/>
    <w:rsid w:val="00BE1D00"/>
    <w:rsid w:val="00BE2DDE"/>
    <w:rsid w:val="00BE7553"/>
    <w:rsid w:val="00BE7A8A"/>
    <w:rsid w:val="00BF001A"/>
    <w:rsid w:val="00BF0E59"/>
    <w:rsid w:val="00BF1F87"/>
    <w:rsid w:val="00BF21C0"/>
    <w:rsid w:val="00BF2C53"/>
    <w:rsid w:val="00BF31EC"/>
    <w:rsid w:val="00BF5885"/>
    <w:rsid w:val="00BF64BE"/>
    <w:rsid w:val="00BF6F8C"/>
    <w:rsid w:val="00C000C3"/>
    <w:rsid w:val="00C01CBA"/>
    <w:rsid w:val="00C02229"/>
    <w:rsid w:val="00C02848"/>
    <w:rsid w:val="00C02E60"/>
    <w:rsid w:val="00C032F3"/>
    <w:rsid w:val="00C068F5"/>
    <w:rsid w:val="00C07663"/>
    <w:rsid w:val="00C10B2D"/>
    <w:rsid w:val="00C11A7E"/>
    <w:rsid w:val="00C11F9A"/>
    <w:rsid w:val="00C1359C"/>
    <w:rsid w:val="00C141A1"/>
    <w:rsid w:val="00C14C9D"/>
    <w:rsid w:val="00C14E12"/>
    <w:rsid w:val="00C15B1B"/>
    <w:rsid w:val="00C1668E"/>
    <w:rsid w:val="00C17B30"/>
    <w:rsid w:val="00C200CC"/>
    <w:rsid w:val="00C20DF3"/>
    <w:rsid w:val="00C22DF0"/>
    <w:rsid w:val="00C23017"/>
    <w:rsid w:val="00C240FD"/>
    <w:rsid w:val="00C24374"/>
    <w:rsid w:val="00C2492D"/>
    <w:rsid w:val="00C24DAE"/>
    <w:rsid w:val="00C2596F"/>
    <w:rsid w:val="00C25A9B"/>
    <w:rsid w:val="00C26CA3"/>
    <w:rsid w:val="00C270CC"/>
    <w:rsid w:val="00C302EF"/>
    <w:rsid w:val="00C30D0A"/>
    <w:rsid w:val="00C3284F"/>
    <w:rsid w:val="00C32E5D"/>
    <w:rsid w:val="00C334EF"/>
    <w:rsid w:val="00C33B51"/>
    <w:rsid w:val="00C35823"/>
    <w:rsid w:val="00C361AD"/>
    <w:rsid w:val="00C373B6"/>
    <w:rsid w:val="00C37D00"/>
    <w:rsid w:val="00C42D95"/>
    <w:rsid w:val="00C435F8"/>
    <w:rsid w:val="00C43B4C"/>
    <w:rsid w:val="00C43F5F"/>
    <w:rsid w:val="00C44333"/>
    <w:rsid w:val="00C451BA"/>
    <w:rsid w:val="00C463F9"/>
    <w:rsid w:val="00C46782"/>
    <w:rsid w:val="00C508FB"/>
    <w:rsid w:val="00C512B7"/>
    <w:rsid w:val="00C51982"/>
    <w:rsid w:val="00C52402"/>
    <w:rsid w:val="00C52E87"/>
    <w:rsid w:val="00C542C6"/>
    <w:rsid w:val="00C55BD4"/>
    <w:rsid w:val="00C55DBD"/>
    <w:rsid w:val="00C56010"/>
    <w:rsid w:val="00C562BE"/>
    <w:rsid w:val="00C57875"/>
    <w:rsid w:val="00C60658"/>
    <w:rsid w:val="00C60D09"/>
    <w:rsid w:val="00C60D8D"/>
    <w:rsid w:val="00C60DE6"/>
    <w:rsid w:val="00C61394"/>
    <w:rsid w:val="00C625AF"/>
    <w:rsid w:val="00C6313E"/>
    <w:rsid w:val="00C63418"/>
    <w:rsid w:val="00C650BC"/>
    <w:rsid w:val="00C651C0"/>
    <w:rsid w:val="00C67B55"/>
    <w:rsid w:val="00C70E56"/>
    <w:rsid w:val="00C7175E"/>
    <w:rsid w:val="00C71CC0"/>
    <w:rsid w:val="00C72065"/>
    <w:rsid w:val="00C72089"/>
    <w:rsid w:val="00C73C4A"/>
    <w:rsid w:val="00C73C75"/>
    <w:rsid w:val="00C74C53"/>
    <w:rsid w:val="00C76A7F"/>
    <w:rsid w:val="00C76AAF"/>
    <w:rsid w:val="00C76B77"/>
    <w:rsid w:val="00C77B4E"/>
    <w:rsid w:val="00C80B2E"/>
    <w:rsid w:val="00C81AED"/>
    <w:rsid w:val="00C850EF"/>
    <w:rsid w:val="00C85E2B"/>
    <w:rsid w:val="00C85EA8"/>
    <w:rsid w:val="00C86B50"/>
    <w:rsid w:val="00C87072"/>
    <w:rsid w:val="00C870F6"/>
    <w:rsid w:val="00C87FAE"/>
    <w:rsid w:val="00C90C53"/>
    <w:rsid w:val="00C914A4"/>
    <w:rsid w:val="00C91BFA"/>
    <w:rsid w:val="00C92F58"/>
    <w:rsid w:val="00C9455C"/>
    <w:rsid w:val="00C9469B"/>
    <w:rsid w:val="00C94D02"/>
    <w:rsid w:val="00C957C3"/>
    <w:rsid w:val="00C9606D"/>
    <w:rsid w:val="00C962BC"/>
    <w:rsid w:val="00C97431"/>
    <w:rsid w:val="00C9780F"/>
    <w:rsid w:val="00CA0D20"/>
    <w:rsid w:val="00CA101F"/>
    <w:rsid w:val="00CA25CD"/>
    <w:rsid w:val="00CA26F5"/>
    <w:rsid w:val="00CA3242"/>
    <w:rsid w:val="00CA3508"/>
    <w:rsid w:val="00CA41E2"/>
    <w:rsid w:val="00CA48EA"/>
    <w:rsid w:val="00CA5309"/>
    <w:rsid w:val="00CA56ED"/>
    <w:rsid w:val="00CA77AA"/>
    <w:rsid w:val="00CA7CCD"/>
    <w:rsid w:val="00CA7E7B"/>
    <w:rsid w:val="00CB175E"/>
    <w:rsid w:val="00CB21FF"/>
    <w:rsid w:val="00CB2246"/>
    <w:rsid w:val="00CB37D5"/>
    <w:rsid w:val="00CB3BF8"/>
    <w:rsid w:val="00CB4343"/>
    <w:rsid w:val="00CB4907"/>
    <w:rsid w:val="00CB5817"/>
    <w:rsid w:val="00CB777F"/>
    <w:rsid w:val="00CB7A7B"/>
    <w:rsid w:val="00CC0DCE"/>
    <w:rsid w:val="00CC13D0"/>
    <w:rsid w:val="00CC1963"/>
    <w:rsid w:val="00CC1BE3"/>
    <w:rsid w:val="00CC1EEA"/>
    <w:rsid w:val="00CC254A"/>
    <w:rsid w:val="00CC3F57"/>
    <w:rsid w:val="00CC442C"/>
    <w:rsid w:val="00CC539E"/>
    <w:rsid w:val="00CC6E51"/>
    <w:rsid w:val="00CD207A"/>
    <w:rsid w:val="00CD2813"/>
    <w:rsid w:val="00CD39A2"/>
    <w:rsid w:val="00CD4A55"/>
    <w:rsid w:val="00CD5313"/>
    <w:rsid w:val="00CD5B12"/>
    <w:rsid w:val="00CD5B99"/>
    <w:rsid w:val="00CD7EF9"/>
    <w:rsid w:val="00CD7FC2"/>
    <w:rsid w:val="00CE0FA2"/>
    <w:rsid w:val="00CE109A"/>
    <w:rsid w:val="00CE1650"/>
    <w:rsid w:val="00CE1750"/>
    <w:rsid w:val="00CE2530"/>
    <w:rsid w:val="00CE2F81"/>
    <w:rsid w:val="00CE30E6"/>
    <w:rsid w:val="00CE4A97"/>
    <w:rsid w:val="00CE76F3"/>
    <w:rsid w:val="00CF0F0E"/>
    <w:rsid w:val="00CF1CEA"/>
    <w:rsid w:val="00CF22FD"/>
    <w:rsid w:val="00CF2463"/>
    <w:rsid w:val="00CF2617"/>
    <w:rsid w:val="00CF4216"/>
    <w:rsid w:val="00CF5743"/>
    <w:rsid w:val="00D004A0"/>
    <w:rsid w:val="00D00C63"/>
    <w:rsid w:val="00D03869"/>
    <w:rsid w:val="00D05AF0"/>
    <w:rsid w:val="00D05C18"/>
    <w:rsid w:val="00D06768"/>
    <w:rsid w:val="00D06C32"/>
    <w:rsid w:val="00D070B0"/>
    <w:rsid w:val="00D07A0A"/>
    <w:rsid w:val="00D10691"/>
    <w:rsid w:val="00D10C0A"/>
    <w:rsid w:val="00D10D1E"/>
    <w:rsid w:val="00D10D79"/>
    <w:rsid w:val="00D11810"/>
    <w:rsid w:val="00D1181C"/>
    <w:rsid w:val="00D11CB2"/>
    <w:rsid w:val="00D12641"/>
    <w:rsid w:val="00D1361F"/>
    <w:rsid w:val="00D15484"/>
    <w:rsid w:val="00D16787"/>
    <w:rsid w:val="00D16A26"/>
    <w:rsid w:val="00D16D02"/>
    <w:rsid w:val="00D17142"/>
    <w:rsid w:val="00D17B91"/>
    <w:rsid w:val="00D17E60"/>
    <w:rsid w:val="00D2075E"/>
    <w:rsid w:val="00D23376"/>
    <w:rsid w:val="00D241D3"/>
    <w:rsid w:val="00D24CD4"/>
    <w:rsid w:val="00D253E1"/>
    <w:rsid w:val="00D255A9"/>
    <w:rsid w:val="00D25D7C"/>
    <w:rsid w:val="00D25DE9"/>
    <w:rsid w:val="00D2603D"/>
    <w:rsid w:val="00D27E2E"/>
    <w:rsid w:val="00D27FA8"/>
    <w:rsid w:val="00D305F2"/>
    <w:rsid w:val="00D32590"/>
    <w:rsid w:val="00D3557D"/>
    <w:rsid w:val="00D35E90"/>
    <w:rsid w:val="00D365D3"/>
    <w:rsid w:val="00D366DB"/>
    <w:rsid w:val="00D36826"/>
    <w:rsid w:val="00D36D0C"/>
    <w:rsid w:val="00D42F7B"/>
    <w:rsid w:val="00D43963"/>
    <w:rsid w:val="00D444B4"/>
    <w:rsid w:val="00D44BBB"/>
    <w:rsid w:val="00D45411"/>
    <w:rsid w:val="00D5233E"/>
    <w:rsid w:val="00D532E2"/>
    <w:rsid w:val="00D5396B"/>
    <w:rsid w:val="00D544B8"/>
    <w:rsid w:val="00D54A7C"/>
    <w:rsid w:val="00D55089"/>
    <w:rsid w:val="00D57D97"/>
    <w:rsid w:val="00D60471"/>
    <w:rsid w:val="00D62F2A"/>
    <w:rsid w:val="00D63B2E"/>
    <w:rsid w:val="00D651C8"/>
    <w:rsid w:val="00D65684"/>
    <w:rsid w:val="00D65B18"/>
    <w:rsid w:val="00D66B60"/>
    <w:rsid w:val="00D67241"/>
    <w:rsid w:val="00D674A7"/>
    <w:rsid w:val="00D67680"/>
    <w:rsid w:val="00D7204C"/>
    <w:rsid w:val="00D737C4"/>
    <w:rsid w:val="00D73D66"/>
    <w:rsid w:val="00D74819"/>
    <w:rsid w:val="00D750DE"/>
    <w:rsid w:val="00D7520E"/>
    <w:rsid w:val="00D755FB"/>
    <w:rsid w:val="00D75A1D"/>
    <w:rsid w:val="00D75AE6"/>
    <w:rsid w:val="00D76F3E"/>
    <w:rsid w:val="00D77534"/>
    <w:rsid w:val="00D777C2"/>
    <w:rsid w:val="00D7785E"/>
    <w:rsid w:val="00D779EA"/>
    <w:rsid w:val="00D80705"/>
    <w:rsid w:val="00D80FBF"/>
    <w:rsid w:val="00D821D0"/>
    <w:rsid w:val="00D824CE"/>
    <w:rsid w:val="00D82A80"/>
    <w:rsid w:val="00D82FFE"/>
    <w:rsid w:val="00D84714"/>
    <w:rsid w:val="00D86743"/>
    <w:rsid w:val="00D8731E"/>
    <w:rsid w:val="00D87C9B"/>
    <w:rsid w:val="00D87E3F"/>
    <w:rsid w:val="00D9132F"/>
    <w:rsid w:val="00D919B8"/>
    <w:rsid w:val="00D91D2C"/>
    <w:rsid w:val="00D91E88"/>
    <w:rsid w:val="00D92C7A"/>
    <w:rsid w:val="00D93556"/>
    <w:rsid w:val="00D944D8"/>
    <w:rsid w:val="00D952AA"/>
    <w:rsid w:val="00D9547A"/>
    <w:rsid w:val="00D955C4"/>
    <w:rsid w:val="00D95A5D"/>
    <w:rsid w:val="00D962C9"/>
    <w:rsid w:val="00D97CAE"/>
    <w:rsid w:val="00DA0128"/>
    <w:rsid w:val="00DA0319"/>
    <w:rsid w:val="00DA146A"/>
    <w:rsid w:val="00DA2664"/>
    <w:rsid w:val="00DA29AA"/>
    <w:rsid w:val="00DA2F21"/>
    <w:rsid w:val="00DA348C"/>
    <w:rsid w:val="00DA3E60"/>
    <w:rsid w:val="00DA5236"/>
    <w:rsid w:val="00DA5649"/>
    <w:rsid w:val="00DA5C78"/>
    <w:rsid w:val="00DA6F8E"/>
    <w:rsid w:val="00DA716C"/>
    <w:rsid w:val="00DA76FA"/>
    <w:rsid w:val="00DA78F5"/>
    <w:rsid w:val="00DA7998"/>
    <w:rsid w:val="00DB1288"/>
    <w:rsid w:val="00DB14A0"/>
    <w:rsid w:val="00DB188E"/>
    <w:rsid w:val="00DB294B"/>
    <w:rsid w:val="00DB2B49"/>
    <w:rsid w:val="00DB319D"/>
    <w:rsid w:val="00DB53E6"/>
    <w:rsid w:val="00DB544C"/>
    <w:rsid w:val="00DC055E"/>
    <w:rsid w:val="00DC0806"/>
    <w:rsid w:val="00DC16C9"/>
    <w:rsid w:val="00DC2577"/>
    <w:rsid w:val="00DC26B6"/>
    <w:rsid w:val="00DC28FE"/>
    <w:rsid w:val="00DC290C"/>
    <w:rsid w:val="00DC33B4"/>
    <w:rsid w:val="00DC5D23"/>
    <w:rsid w:val="00DC631C"/>
    <w:rsid w:val="00DC7647"/>
    <w:rsid w:val="00DD07A2"/>
    <w:rsid w:val="00DD2795"/>
    <w:rsid w:val="00DD341C"/>
    <w:rsid w:val="00DD385B"/>
    <w:rsid w:val="00DD4621"/>
    <w:rsid w:val="00DD4656"/>
    <w:rsid w:val="00DD4D46"/>
    <w:rsid w:val="00DD5B5C"/>
    <w:rsid w:val="00DD6231"/>
    <w:rsid w:val="00DD783B"/>
    <w:rsid w:val="00DE08C1"/>
    <w:rsid w:val="00DE2154"/>
    <w:rsid w:val="00DE23FD"/>
    <w:rsid w:val="00DE53F3"/>
    <w:rsid w:val="00DF01DF"/>
    <w:rsid w:val="00DF0388"/>
    <w:rsid w:val="00DF24A9"/>
    <w:rsid w:val="00DF3BAE"/>
    <w:rsid w:val="00DF6978"/>
    <w:rsid w:val="00DF6B62"/>
    <w:rsid w:val="00DF7480"/>
    <w:rsid w:val="00E001E6"/>
    <w:rsid w:val="00E018FB"/>
    <w:rsid w:val="00E0264F"/>
    <w:rsid w:val="00E028AF"/>
    <w:rsid w:val="00E0333F"/>
    <w:rsid w:val="00E03C7E"/>
    <w:rsid w:val="00E03DA1"/>
    <w:rsid w:val="00E03E76"/>
    <w:rsid w:val="00E05BE5"/>
    <w:rsid w:val="00E1157A"/>
    <w:rsid w:val="00E118B0"/>
    <w:rsid w:val="00E12A82"/>
    <w:rsid w:val="00E13AB6"/>
    <w:rsid w:val="00E14B7B"/>
    <w:rsid w:val="00E14E3F"/>
    <w:rsid w:val="00E156AE"/>
    <w:rsid w:val="00E15EE2"/>
    <w:rsid w:val="00E16948"/>
    <w:rsid w:val="00E202ED"/>
    <w:rsid w:val="00E20CF1"/>
    <w:rsid w:val="00E21491"/>
    <w:rsid w:val="00E219EF"/>
    <w:rsid w:val="00E21DC0"/>
    <w:rsid w:val="00E22639"/>
    <w:rsid w:val="00E22CB8"/>
    <w:rsid w:val="00E2307C"/>
    <w:rsid w:val="00E240AE"/>
    <w:rsid w:val="00E245C7"/>
    <w:rsid w:val="00E25244"/>
    <w:rsid w:val="00E25F1C"/>
    <w:rsid w:val="00E26C0F"/>
    <w:rsid w:val="00E273C2"/>
    <w:rsid w:val="00E2762D"/>
    <w:rsid w:val="00E302A3"/>
    <w:rsid w:val="00E304F7"/>
    <w:rsid w:val="00E31097"/>
    <w:rsid w:val="00E31239"/>
    <w:rsid w:val="00E325A4"/>
    <w:rsid w:val="00E33084"/>
    <w:rsid w:val="00E33B2A"/>
    <w:rsid w:val="00E33EF7"/>
    <w:rsid w:val="00E36C71"/>
    <w:rsid w:val="00E36C86"/>
    <w:rsid w:val="00E41139"/>
    <w:rsid w:val="00E426FD"/>
    <w:rsid w:val="00E4281F"/>
    <w:rsid w:val="00E42925"/>
    <w:rsid w:val="00E441E8"/>
    <w:rsid w:val="00E457BE"/>
    <w:rsid w:val="00E46E39"/>
    <w:rsid w:val="00E4771F"/>
    <w:rsid w:val="00E47BCF"/>
    <w:rsid w:val="00E503E9"/>
    <w:rsid w:val="00E50A2B"/>
    <w:rsid w:val="00E51441"/>
    <w:rsid w:val="00E52373"/>
    <w:rsid w:val="00E53613"/>
    <w:rsid w:val="00E54344"/>
    <w:rsid w:val="00E545B3"/>
    <w:rsid w:val="00E54E40"/>
    <w:rsid w:val="00E553F3"/>
    <w:rsid w:val="00E556FA"/>
    <w:rsid w:val="00E55DC7"/>
    <w:rsid w:val="00E56D80"/>
    <w:rsid w:val="00E602EF"/>
    <w:rsid w:val="00E60BD8"/>
    <w:rsid w:val="00E61888"/>
    <w:rsid w:val="00E63B00"/>
    <w:rsid w:val="00E64754"/>
    <w:rsid w:val="00E64D7F"/>
    <w:rsid w:val="00E65697"/>
    <w:rsid w:val="00E65CA1"/>
    <w:rsid w:val="00E66369"/>
    <w:rsid w:val="00E66CE1"/>
    <w:rsid w:val="00E6763B"/>
    <w:rsid w:val="00E6769F"/>
    <w:rsid w:val="00E71047"/>
    <w:rsid w:val="00E71BBD"/>
    <w:rsid w:val="00E720AA"/>
    <w:rsid w:val="00E72198"/>
    <w:rsid w:val="00E72466"/>
    <w:rsid w:val="00E74308"/>
    <w:rsid w:val="00E764CC"/>
    <w:rsid w:val="00E80944"/>
    <w:rsid w:val="00E80AD6"/>
    <w:rsid w:val="00E816C9"/>
    <w:rsid w:val="00E82D85"/>
    <w:rsid w:val="00E84E9C"/>
    <w:rsid w:val="00E851D3"/>
    <w:rsid w:val="00E8525C"/>
    <w:rsid w:val="00E85BDD"/>
    <w:rsid w:val="00E867FE"/>
    <w:rsid w:val="00E8683B"/>
    <w:rsid w:val="00E90B20"/>
    <w:rsid w:val="00E916FD"/>
    <w:rsid w:val="00E9171F"/>
    <w:rsid w:val="00E91F26"/>
    <w:rsid w:val="00E95133"/>
    <w:rsid w:val="00E95BE4"/>
    <w:rsid w:val="00E96F09"/>
    <w:rsid w:val="00E978A2"/>
    <w:rsid w:val="00E97DF6"/>
    <w:rsid w:val="00EA0771"/>
    <w:rsid w:val="00EA1774"/>
    <w:rsid w:val="00EA2864"/>
    <w:rsid w:val="00EA2934"/>
    <w:rsid w:val="00EA2EF3"/>
    <w:rsid w:val="00EA2FCA"/>
    <w:rsid w:val="00EA3AA6"/>
    <w:rsid w:val="00EA3D2D"/>
    <w:rsid w:val="00EA5580"/>
    <w:rsid w:val="00EA763B"/>
    <w:rsid w:val="00EB260C"/>
    <w:rsid w:val="00EB3CCC"/>
    <w:rsid w:val="00EB41BE"/>
    <w:rsid w:val="00EB58BD"/>
    <w:rsid w:val="00EB6129"/>
    <w:rsid w:val="00EB69F3"/>
    <w:rsid w:val="00EB6DEC"/>
    <w:rsid w:val="00EC053A"/>
    <w:rsid w:val="00EC0FFC"/>
    <w:rsid w:val="00EC1C39"/>
    <w:rsid w:val="00EC2BCA"/>
    <w:rsid w:val="00EC33DA"/>
    <w:rsid w:val="00EC36EE"/>
    <w:rsid w:val="00EC4D51"/>
    <w:rsid w:val="00EC5753"/>
    <w:rsid w:val="00EC70B9"/>
    <w:rsid w:val="00ED0A68"/>
    <w:rsid w:val="00ED1291"/>
    <w:rsid w:val="00ED1A2E"/>
    <w:rsid w:val="00ED22AC"/>
    <w:rsid w:val="00ED22E9"/>
    <w:rsid w:val="00ED28FC"/>
    <w:rsid w:val="00ED2B11"/>
    <w:rsid w:val="00ED2E33"/>
    <w:rsid w:val="00ED3024"/>
    <w:rsid w:val="00ED45B2"/>
    <w:rsid w:val="00ED51EC"/>
    <w:rsid w:val="00ED5833"/>
    <w:rsid w:val="00ED5ADB"/>
    <w:rsid w:val="00ED7160"/>
    <w:rsid w:val="00ED71B6"/>
    <w:rsid w:val="00EE0576"/>
    <w:rsid w:val="00EE167D"/>
    <w:rsid w:val="00EE1BCB"/>
    <w:rsid w:val="00EE1E24"/>
    <w:rsid w:val="00EE404B"/>
    <w:rsid w:val="00EE4852"/>
    <w:rsid w:val="00EE6A62"/>
    <w:rsid w:val="00EE6BBC"/>
    <w:rsid w:val="00EE6DEC"/>
    <w:rsid w:val="00EF09CE"/>
    <w:rsid w:val="00EF0C02"/>
    <w:rsid w:val="00EF0D85"/>
    <w:rsid w:val="00EF0E10"/>
    <w:rsid w:val="00EF1060"/>
    <w:rsid w:val="00EF147A"/>
    <w:rsid w:val="00EF1A4D"/>
    <w:rsid w:val="00EF2076"/>
    <w:rsid w:val="00EF2596"/>
    <w:rsid w:val="00EF2A3A"/>
    <w:rsid w:val="00EF2AFB"/>
    <w:rsid w:val="00EF2FE2"/>
    <w:rsid w:val="00EF3F4E"/>
    <w:rsid w:val="00EF4628"/>
    <w:rsid w:val="00EF4770"/>
    <w:rsid w:val="00EF497E"/>
    <w:rsid w:val="00EF502E"/>
    <w:rsid w:val="00EF5106"/>
    <w:rsid w:val="00EF7C1C"/>
    <w:rsid w:val="00EF7C73"/>
    <w:rsid w:val="00F00737"/>
    <w:rsid w:val="00F01D9A"/>
    <w:rsid w:val="00F0326D"/>
    <w:rsid w:val="00F036B0"/>
    <w:rsid w:val="00F03984"/>
    <w:rsid w:val="00F04949"/>
    <w:rsid w:val="00F05069"/>
    <w:rsid w:val="00F0570F"/>
    <w:rsid w:val="00F057B2"/>
    <w:rsid w:val="00F058DD"/>
    <w:rsid w:val="00F07F83"/>
    <w:rsid w:val="00F10605"/>
    <w:rsid w:val="00F10A33"/>
    <w:rsid w:val="00F10BAC"/>
    <w:rsid w:val="00F11165"/>
    <w:rsid w:val="00F124AE"/>
    <w:rsid w:val="00F133D8"/>
    <w:rsid w:val="00F13D54"/>
    <w:rsid w:val="00F1756E"/>
    <w:rsid w:val="00F179CE"/>
    <w:rsid w:val="00F20037"/>
    <w:rsid w:val="00F215D4"/>
    <w:rsid w:val="00F21711"/>
    <w:rsid w:val="00F221C0"/>
    <w:rsid w:val="00F235A4"/>
    <w:rsid w:val="00F239AE"/>
    <w:rsid w:val="00F24F5C"/>
    <w:rsid w:val="00F26219"/>
    <w:rsid w:val="00F268EA"/>
    <w:rsid w:val="00F269C2"/>
    <w:rsid w:val="00F27806"/>
    <w:rsid w:val="00F32869"/>
    <w:rsid w:val="00F32885"/>
    <w:rsid w:val="00F33098"/>
    <w:rsid w:val="00F33308"/>
    <w:rsid w:val="00F33AE6"/>
    <w:rsid w:val="00F341FD"/>
    <w:rsid w:val="00F357B9"/>
    <w:rsid w:val="00F35D84"/>
    <w:rsid w:val="00F36472"/>
    <w:rsid w:val="00F368D2"/>
    <w:rsid w:val="00F36958"/>
    <w:rsid w:val="00F36BA0"/>
    <w:rsid w:val="00F37EDE"/>
    <w:rsid w:val="00F37FC2"/>
    <w:rsid w:val="00F4015E"/>
    <w:rsid w:val="00F41C86"/>
    <w:rsid w:val="00F427FC"/>
    <w:rsid w:val="00F42883"/>
    <w:rsid w:val="00F431FB"/>
    <w:rsid w:val="00F4355B"/>
    <w:rsid w:val="00F43D85"/>
    <w:rsid w:val="00F45555"/>
    <w:rsid w:val="00F45984"/>
    <w:rsid w:val="00F46D28"/>
    <w:rsid w:val="00F47ACE"/>
    <w:rsid w:val="00F50392"/>
    <w:rsid w:val="00F50E3C"/>
    <w:rsid w:val="00F516AE"/>
    <w:rsid w:val="00F52E43"/>
    <w:rsid w:val="00F52EA5"/>
    <w:rsid w:val="00F531BF"/>
    <w:rsid w:val="00F53ACB"/>
    <w:rsid w:val="00F6055F"/>
    <w:rsid w:val="00F60A6F"/>
    <w:rsid w:val="00F60E46"/>
    <w:rsid w:val="00F6184E"/>
    <w:rsid w:val="00F62AE9"/>
    <w:rsid w:val="00F63EDF"/>
    <w:rsid w:val="00F657D7"/>
    <w:rsid w:val="00F66311"/>
    <w:rsid w:val="00F665F0"/>
    <w:rsid w:val="00F668F8"/>
    <w:rsid w:val="00F66E5A"/>
    <w:rsid w:val="00F70570"/>
    <w:rsid w:val="00F7070B"/>
    <w:rsid w:val="00F70A5E"/>
    <w:rsid w:val="00F72A9F"/>
    <w:rsid w:val="00F72E93"/>
    <w:rsid w:val="00F73286"/>
    <w:rsid w:val="00F732B0"/>
    <w:rsid w:val="00F73976"/>
    <w:rsid w:val="00F747A8"/>
    <w:rsid w:val="00F75F70"/>
    <w:rsid w:val="00F8007E"/>
    <w:rsid w:val="00F81C8A"/>
    <w:rsid w:val="00F82C85"/>
    <w:rsid w:val="00F82CA5"/>
    <w:rsid w:val="00F83499"/>
    <w:rsid w:val="00F83599"/>
    <w:rsid w:val="00F84805"/>
    <w:rsid w:val="00F85505"/>
    <w:rsid w:val="00F85600"/>
    <w:rsid w:val="00F861E3"/>
    <w:rsid w:val="00F920DE"/>
    <w:rsid w:val="00F93056"/>
    <w:rsid w:val="00F938B5"/>
    <w:rsid w:val="00F94663"/>
    <w:rsid w:val="00F964FB"/>
    <w:rsid w:val="00FA0B3D"/>
    <w:rsid w:val="00FA0DAE"/>
    <w:rsid w:val="00FA197E"/>
    <w:rsid w:val="00FA2B02"/>
    <w:rsid w:val="00FA2E42"/>
    <w:rsid w:val="00FA55A7"/>
    <w:rsid w:val="00FA5DAC"/>
    <w:rsid w:val="00FA62F5"/>
    <w:rsid w:val="00FA64F7"/>
    <w:rsid w:val="00FB0346"/>
    <w:rsid w:val="00FB1009"/>
    <w:rsid w:val="00FB1115"/>
    <w:rsid w:val="00FB11DA"/>
    <w:rsid w:val="00FB1788"/>
    <w:rsid w:val="00FB2059"/>
    <w:rsid w:val="00FB22BC"/>
    <w:rsid w:val="00FB2BD4"/>
    <w:rsid w:val="00FB3482"/>
    <w:rsid w:val="00FB35D3"/>
    <w:rsid w:val="00FB3844"/>
    <w:rsid w:val="00FB3D54"/>
    <w:rsid w:val="00FB40E4"/>
    <w:rsid w:val="00FB411E"/>
    <w:rsid w:val="00FB44F5"/>
    <w:rsid w:val="00FB4602"/>
    <w:rsid w:val="00FB4AE4"/>
    <w:rsid w:val="00FB5708"/>
    <w:rsid w:val="00FB66FA"/>
    <w:rsid w:val="00FB7009"/>
    <w:rsid w:val="00FB7594"/>
    <w:rsid w:val="00FC01C0"/>
    <w:rsid w:val="00FC1879"/>
    <w:rsid w:val="00FC2932"/>
    <w:rsid w:val="00FC3A76"/>
    <w:rsid w:val="00FC4731"/>
    <w:rsid w:val="00FC5554"/>
    <w:rsid w:val="00FC7EEE"/>
    <w:rsid w:val="00FD13E9"/>
    <w:rsid w:val="00FD28F1"/>
    <w:rsid w:val="00FD463E"/>
    <w:rsid w:val="00FD73A4"/>
    <w:rsid w:val="00FE094C"/>
    <w:rsid w:val="00FE41ED"/>
    <w:rsid w:val="00FE45D3"/>
    <w:rsid w:val="00FE5173"/>
    <w:rsid w:val="00FE7A02"/>
    <w:rsid w:val="00FF3C22"/>
    <w:rsid w:val="00FF48CD"/>
    <w:rsid w:val="00FF53C8"/>
    <w:rsid w:val="00FF7CED"/>
    <w:rsid w:val="00FF7E7A"/>
    <w:rsid w:val="018FCCD5"/>
    <w:rsid w:val="033202A3"/>
    <w:rsid w:val="035DC69D"/>
    <w:rsid w:val="0416D691"/>
    <w:rsid w:val="05417137"/>
    <w:rsid w:val="06085D1A"/>
    <w:rsid w:val="066D4F1D"/>
    <w:rsid w:val="086F783E"/>
    <w:rsid w:val="09526375"/>
    <w:rsid w:val="09B1E157"/>
    <w:rsid w:val="09CD0821"/>
    <w:rsid w:val="0A39F3DE"/>
    <w:rsid w:val="0B2DFA28"/>
    <w:rsid w:val="0BBAFD26"/>
    <w:rsid w:val="0CB4ECC9"/>
    <w:rsid w:val="0ECF355E"/>
    <w:rsid w:val="1016B74A"/>
    <w:rsid w:val="105BF58E"/>
    <w:rsid w:val="10FC624B"/>
    <w:rsid w:val="1129B6C1"/>
    <w:rsid w:val="11EDBAAB"/>
    <w:rsid w:val="12D34FAD"/>
    <w:rsid w:val="134FE771"/>
    <w:rsid w:val="1607D471"/>
    <w:rsid w:val="160E7395"/>
    <w:rsid w:val="181674FA"/>
    <w:rsid w:val="183D87BD"/>
    <w:rsid w:val="1A18A2C1"/>
    <w:rsid w:val="1BB91DA8"/>
    <w:rsid w:val="1DA78793"/>
    <w:rsid w:val="1E0626F4"/>
    <w:rsid w:val="1F8CF091"/>
    <w:rsid w:val="1FB848B9"/>
    <w:rsid w:val="1FBC1CE3"/>
    <w:rsid w:val="2015B1A2"/>
    <w:rsid w:val="2218DD1C"/>
    <w:rsid w:val="22A3D5C4"/>
    <w:rsid w:val="2320E8F9"/>
    <w:rsid w:val="24240D91"/>
    <w:rsid w:val="24FC1220"/>
    <w:rsid w:val="2566EFD3"/>
    <w:rsid w:val="27383B37"/>
    <w:rsid w:val="279A4DFC"/>
    <w:rsid w:val="296E8C16"/>
    <w:rsid w:val="29F136EF"/>
    <w:rsid w:val="2D3CFB34"/>
    <w:rsid w:val="2E3B1CA7"/>
    <w:rsid w:val="2ED7DC4A"/>
    <w:rsid w:val="30C604E0"/>
    <w:rsid w:val="31B48D2A"/>
    <w:rsid w:val="32AC3360"/>
    <w:rsid w:val="337948D3"/>
    <w:rsid w:val="338C8414"/>
    <w:rsid w:val="343807B3"/>
    <w:rsid w:val="34BD0DA5"/>
    <w:rsid w:val="35270C46"/>
    <w:rsid w:val="368FA5F4"/>
    <w:rsid w:val="37E392BE"/>
    <w:rsid w:val="3955735B"/>
    <w:rsid w:val="39B9CD87"/>
    <w:rsid w:val="3A65BED7"/>
    <w:rsid w:val="3B86B2D3"/>
    <w:rsid w:val="3B957D3B"/>
    <w:rsid w:val="3C927F90"/>
    <w:rsid w:val="3F4A2386"/>
    <w:rsid w:val="4117CE6F"/>
    <w:rsid w:val="42C37B49"/>
    <w:rsid w:val="431F33A0"/>
    <w:rsid w:val="43D0E15C"/>
    <w:rsid w:val="455C26B5"/>
    <w:rsid w:val="4714A6A8"/>
    <w:rsid w:val="471CAAFD"/>
    <w:rsid w:val="481A44D1"/>
    <w:rsid w:val="48FE4492"/>
    <w:rsid w:val="494E9782"/>
    <w:rsid w:val="49C2DA14"/>
    <w:rsid w:val="49CC7BA7"/>
    <w:rsid w:val="4A306F87"/>
    <w:rsid w:val="4A6E95DA"/>
    <w:rsid w:val="4AF7758B"/>
    <w:rsid w:val="4BDC0B15"/>
    <w:rsid w:val="4C9D3471"/>
    <w:rsid w:val="4E38A46E"/>
    <w:rsid w:val="4E8E9CDA"/>
    <w:rsid w:val="4ED5737E"/>
    <w:rsid w:val="5056C930"/>
    <w:rsid w:val="50C33C2D"/>
    <w:rsid w:val="54B9192E"/>
    <w:rsid w:val="550078AC"/>
    <w:rsid w:val="553DAF19"/>
    <w:rsid w:val="571996F6"/>
    <w:rsid w:val="5759B84C"/>
    <w:rsid w:val="5798BC59"/>
    <w:rsid w:val="57D3A12E"/>
    <w:rsid w:val="58FD9C7E"/>
    <w:rsid w:val="596FCFBB"/>
    <w:rsid w:val="59A1673F"/>
    <w:rsid w:val="5CDA647F"/>
    <w:rsid w:val="5D825F85"/>
    <w:rsid w:val="5E5E5D5C"/>
    <w:rsid w:val="5FC6C779"/>
    <w:rsid w:val="61332E8E"/>
    <w:rsid w:val="6229A875"/>
    <w:rsid w:val="62DACB3F"/>
    <w:rsid w:val="63B2A99F"/>
    <w:rsid w:val="64995E51"/>
    <w:rsid w:val="653D7D5B"/>
    <w:rsid w:val="6828BD02"/>
    <w:rsid w:val="68897AB9"/>
    <w:rsid w:val="68BA0344"/>
    <w:rsid w:val="6A79EE58"/>
    <w:rsid w:val="6B9364AC"/>
    <w:rsid w:val="6B9D9383"/>
    <w:rsid w:val="6BF2DF01"/>
    <w:rsid w:val="6C72274F"/>
    <w:rsid w:val="6CB71D36"/>
    <w:rsid w:val="6EC1EBB8"/>
    <w:rsid w:val="6FBF92C1"/>
    <w:rsid w:val="73009084"/>
    <w:rsid w:val="7369E33E"/>
    <w:rsid w:val="74706D73"/>
    <w:rsid w:val="748ED504"/>
    <w:rsid w:val="75DCE160"/>
    <w:rsid w:val="763E5335"/>
    <w:rsid w:val="76411BDE"/>
    <w:rsid w:val="76E115F3"/>
    <w:rsid w:val="77382047"/>
    <w:rsid w:val="78045FA3"/>
    <w:rsid w:val="780486E1"/>
    <w:rsid w:val="7B56960B"/>
    <w:rsid w:val="7C89803D"/>
    <w:rsid w:val="7D49CBB2"/>
    <w:rsid w:val="7DA6168B"/>
    <w:rsid w:val="7EB0C4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5987DF"/>
  <w15:docId w15:val="{AF8802F3-600A-774B-9178-B546748D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="Times New Roman"/>
        <w:sz w:val="21"/>
        <w:szCs w:val="24"/>
        <w:lang w:val="en-AU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unhideWhenUsed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iPriority="19" w:unhideWhenUsed="1"/>
    <w:lsdException w:name="List Bullet 3" w:semiHidden="1" w:uiPriority="19" w:unhideWhenUsed="1"/>
    <w:lsdException w:name="List Bullet 4" w:semiHidden="1" w:uiPriority="19" w:unhideWhenUsed="1"/>
    <w:lsdException w:name="List Bullet 5" w:semiHidden="1" w:uiPriority="19" w:unhideWhenUsed="1"/>
    <w:lsdException w:name="List Number 2" w:semiHidden="1" w:uiPriority="19" w:unhideWhenUsed="1"/>
    <w:lsdException w:name="List Number 3" w:semiHidden="1" w:uiPriority="19" w:unhideWhenUsed="1"/>
    <w:lsdException w:name="List Number 4" w:semiHidden="1" w:uiPriority="19" w:unhideWhenUsed="1"/>
    <w:lsdException w:name="List Number 5" w:semiHidden="1" w:uiPriority="19" w:unhideWhenUsed="1"/>
    <w:lsdException w:name="Title" w:uiPriority="9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0" w:qFormat="1"/>
    <w:lsdException w:name="Salutation" w:semiHidden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unhideWhenUsed="1"/>
    <w:lsdException w:name="Strong" w:semiHidden="1" w:uiPriority="22" w:qFormat="1"/>
    <w:lsdException w:name="Emphasis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UTS Normal"/>
    <w:qFormat/>
    <w:rsid w:val="00FC1879"/>
    <w:pPr>
      <w:spacing w:before="0" w:after="0"/>
    </w:pPr>
  </w:style>
  <w:style w:type="paragraph" w:styleId="Heading1">
    <w:name w:val="heading 1"/>
    <w:aliases w:val="UTS H1"/>
    <w:basedOn w:val="Normal"/>
    <w:next w:val="BodyText"/>
    <w:link w:val="Heading1Char"/>
    <w:uiPriority w:val="9"/>
    <w:qFormat/>
    <w:rsid w:val="007F718B"/>
    <w:pPr>
      <w:keepNext/>
      <w:keepLines/>
      <w:pageBreakBefore/>
      <w:widowControl w:val="0"/>
      <w:spacing w:after="480"/>
      <w:outlineLvl w:val="0"/>
    </w:pPr>
    <w:rPr>
      <w:rFonts w:asciiTheme="majorHAnsi" w:eastAsia="Times New Roman" w:hAnsiTheme="majorHAnsi" w:cs="Arial"/>
      <w:bCs/>
      <w:color w:val="0F4BEB" w:themeColor="accent1"/>
      <w:sz w:val="48"/>
      <w:szCs w:val="32"/>
      <w:lang w:eastAsia="en-AU"/>
    </w:rPr>
  </w:style>
  <w:style w:type="paragraph" w:styleId="Heading2">
    <w:name w:val="heading 2"/>
    <w:aliases w:val="UTS H2"/>
    <w:basedOn w:val="Normal"/>
    <w:next w:val="BodyText"/>
    <w:link w:val="Heading2Char"/>
    <w:qFormat/>
    <w:rsid w:val="002E66CC"/>
    <w:pPr>
      <w:keepNext/>
      <w:keepLines/>
      <w:spacing w:before="320" w:after="240"/>
      <w:outlineLvl w:val="1"/>
    </w:pPr>
    <w:rPr>
      <w:rFonts w:asciiTheme="majorHAnsi" w:eastAsia="Times New Roman" w:hAnsiTheme="majorHAnsi" w:cs="Arial"/>
      <w:bCs/>
      <w:iCs/>
      <w:color w:val="0F4BEB" w:themeColor="accent1"/>
      <w:sz w:val="30"/>
      <w:szCs w:val="28"/>
      <w:lang w:eastAsia="en-AU"/>
    </w:rPr>
  </w:style>
  <w:style w:type="paragraph" w:styleId="Heading3">
    <w:name w:val="heading 3"/>
    <w:aliases w:val="UTS H3"/>
    <w:basedOn w:val="Normal"/>
    <w:next w:val="BodyText"/>
    <w:link w:val="Heading3Char"/>
    <w:qFormat/>
    <w:rsid w:val="003E6AF6"/>
    <w:pPr>
      <w:keepNext/>
      <w:keepLines/>
      <w:spacing w:before="280" w:after="140"/>
      <w:outlineLvl w:val="2"/>
    </w:pPr>
    <w:rPr>
      <w:rFonts w:asciiTheme="majorHAnsi" w:eastAsia="Times New Roman" w:hAnsiTheme="majorHAnsi"/>
      <w:b/>
      <w:bCs/>
      <w:sz w:val="22"/>
      <w:lang w:eastAsia="en-AU"/>
    </w:rPr>
  </w:style>
  <w:style w:type="paragraph" w:styleId="Heading4">
    <w:name w:val="heading 4"/>
    <w:aliases w:val="UTS H4"/>
    <w:basedOn w:val="Normal"/>
    <w:next w:val="BodyText"/>
    <w:link w:val="Heading4Char"/>
    <w:qFormat/>
    <w:rsid w:val="003E6AF6"/>
    <w:pPr>
      <w:keepNext/>
      <w:keepLines/>
      <w:spacing w:before="240" w:after="120"/>
      <w:outlineLvl w:val="3"/>
    </w:pPr>
    <w:rPr>
      <w:rFonts w:asciiTheme="majorHAnsi" w:eastAsia="Times New Roman" w:hAnsiTheme="majorHAnsi"/>
      <w:b/>
      <w:bCs/>
      <w:lang w:eastAsia="en-AU"/>
    </w:rPr>
  </w:style>
  <w:style w:type="paragraph" w:styleId="Heading5">
    <w:name w:val="heading 5"/>
    <w:basedOn w:val="Normal"/>
    <w:next w:val="BodyText"/>
    <w:link w:val="Heading5Char"/>
    <w:semiHidden/>
    <w:qFormat/>
    <w:rsid w:val="00967F38"/>
    <w:pPr>
      <w:keepNext/>
      <w:keepLines/>
      <w:spacing w:before="240" w:after="120"/>
      <w:outlineLvl w:val="4"/>
    </w:pPr>
    <w:rPr>
      <w:rFonts w:asciiTheme="majorHAnsi" w:eastAsia="Times New Roman" w:hAnsiTheme="majorHAnsi"/>
      <w:bCs/>
      <w:iCs/>
      <w:sz w:val="20"/>
      <w:szCs w:val="26"/>
      <w:lang w:eastAsia="en-AU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444AE6"/>
    <w:pPr>
      <w:spacing w:before="120" w:after="120"/>
      <w:outlineLvl w:val="5"/>
    </w:pPr>
    <w:rPr>
      <w:rFonts w:eastAsia="Times New Roman"/>
      <w:bCs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UTS Body"/>
    <w:basedOn w:val="Normal"/>
    <w:link w:val="BodyTextChar"/>
    <w:qFormat/>
    <w:rsid w:val="002E66CC"/>
    <w:pPr>
      <w:spacing w:before="120" w:after="120"/>
    </w:pPr>
    <w:rPr>
      <w:rFonts w:eastAsia="Times New Roman"/>
      <w:lang w:eastAsia="en-AU"/>
    </w:rPr>
  </w:style>
  <w:style w:type="character" w:customStyle="1" w:styleId="BodyTextChar">
    <w:name w:val="Body Text Char"/>
    <w:aliases w:val="UTS Body Char"/>
    <w:basedOn w:val="DefaultParagraphFont"/>
    <w:link w:val="BodyText"/>
    <w:rsid w:val="002E66CC"/>
    <w:rPr>
      <w:rFonts w:eastAsia="Times New Roman" w:cs="Times New Roman"/>
      <w:sz w:val="18"/>
      <w:szCs w:val="24"/>
      <w:lang w:eastAsia="en-AU"/>
    </w:rPr>
  </w:style>
  <w:style w:type="character" w:customStyle="1" w:styleId="Heading1Char">
    <w:name w:val="Heading 1 Char"/>
    <w:aliases w:val="UTS H1 Char"/>
    <w:basedOn w:val="DefaultParagraphFont"/>
    <w:link w:val="Heading1"/>
    <w:uiPriority w:val="9"/>
    <w:rsid w:val="007F718B"/>
    <w:rPr>
      <w:rFonts w:asciiTheme="majorHAnsi" w:eastAsia="Times New Roman" w:hAnsiTheme="majorHAnsi" w:cs="Arial"/>
      <w:bCs/>
      <w:color w:val="0F4BEB" w:themeColor="accent1"/>
      <w:sz w:val="48"/>
      <w:szCs w:val="32"/>
      <w:lang w:eastAsia="en-AU"/>
    </w:rPr>
  </w:style>
  <w:style w:type="character" w:customStyle="1" w:styleId="Heading2Char">
    <w:name w:val="Heading 2 Char"/>
    <w:aliases w:val="UTS H2 Char"/>
    <w:basedOn w:val="DefaultParagraphFont"/>
    <w:link w:val="Heading2"/>
    <w:rsid w:val="002E66CC"/>
    <w:rPr>
      <w:rFonts w:asciiTheme="majorHAnsi" w:eastAsia="Times New Roman" w:hAnsiTheme="majorHAnsi" w:cs="Arial"/>
      <w:bCs/>
      <w:iCs/>
      <w:color w:val="0F4BEB" w:themeColor="accent1"/>
      <w:sz w:val="30"/>
      <w:szCs w:val="28"/>
      <w:lang w:eastAsia="en-AU"/>
    </w:rPr>
  </w:style>
  <w:style w:type="character" w:customStyle="1" w:styleId="Heading3Char">
    <w:name w:val="Heading 3 Char"/>
    <w:aliases w:val="UTS H3 Char"/>
    <w:basedOn w:val="DefaultParagraphFont"/>
    <w:link w:val="Heading3"/>
    <w:rsid w:val="003E6AF6"/>
    <w:rPr>
      <w:rFonts w:asciiTheme="majorHAnsi" w:eastAsia="Times New Roman" w:hAnsiTheme="majorHAnsi" w:cs="Times New Roman"/>
      <w:b/>
      <w:bCs/>
      <w:szCs w:val="24"/>
      <w:lang w:eastAsia="en-AU"/>
    </w:rPr>
  </w:style>
  <w:style w:type="character" w:customStyle="1" w:styleId="Heading4Char">
    <w:name w:val="Heading 4 Char"/>
    <w:aliases w:val="UTS H4 Char"/>
    <w:basedOn w:val="DefaultParagraphFont"/>
    <w:link w:val="Heading4"/>
    <w:rsid w:val="003E6AF6"/>
    <w:rPr>
      <w:rFonts w:asciiTheme="majorHAnsi" w:eastAsia="Times New Roman" w:hAnsiTheme="majorHAnsi" w:cs="Times New Roman"/>
      <w:b/>
      <w:bCs/>
      <w:sz w:val="18"/>
      <w:lang w:eastAsia="en-AU"/>
    </w:rPr>
  </w:style>
  <w:style w:type="paragraph" w:customStyle="1" w:styleId="NbrHeading1">
    <w:name w:val="Nbr Heading 1"/>
    <w:aliases w:val="UTS Nbr H1"/>
    <w:basedOn w:val="Heading1"/>
    <w:next w:val="BodyText"/>
    <w:qFormat/>
    <w:rsid w:val="003A08A5"/>
    <w:pPr>
      <w:numPr>
        <w:numId w:val="15"/>
      </w:numPr>
    </w:pPr>
    <w:rPr>
      <w:bCs w:val="0"/>
    </w:rPr>
  </w:style>
  <w:style w:type="paragraph" w:customStyle="1" w:styleId="NbrHeading2">
    <w:name w:val="Nbr Heading 2"/>
    <w:aliases w:val="UTS Nbr H2"/>
    <w:basedOn w:val="Heading2"/>
    <w:next w:val="BodyText"/>
    <w:qFormat/>
    <w:rsid w:val="003A08A5"/>
    <w:pPr>
      <w:numPr>
        <w:ilvl w:val="1"/>
        <w:numId w:val="15"/>
      </w:numPr>
    </w:pPr>
  </w:style>
  <w:style w:type="paragraph" w:customStyle="1" w:styleId="NbrHeading3">
    <w:name w:val="Nbr Heading 3"/>
    <w:aliases w:val="UTS Nbr H3"/>
    <w:basedOn w:val="Heading3"/>
    <w:next w:val="BodyText"/>
    <w:qFormat/>
    <w:rsid w:val="00822503"/>
    <w:pPr>
      <w:numPr>
        <w:ilvl w:val="2"/>
        <w:numId w:val="15"/>
      </w:numPr>
    </w:pPr>
  </w:style>
  <w:style w:type="paragraph" w:customStyle="1" w:styleId="NbrHeading4">
    <w:name w:val="Nbr Heading 4"/>
    <w:aliases w:val="UTS Nbr H4"/>
    <w:basedOn w:val="Heading4"/>
    <w:next w:val="BodyText"/>
    <w:qFormat/>
    <w:rsid w:val="003A08A5"/>
    <w:pPr>
      <w:numPr>
        <w:ilvl w:val="3"/>
        <w:numId w:val="15"/>
      </w:numPr>
    </w:pPr>
  </w:style>
  <w:style w:type="paragraph" w:styleId="Title">
    <w:name w:val="Title"/>
    <w:aliases w:val="UTS Title"/>
    <w:basedOn w:val="Normal"/>
    <w:next w:val="BodyText"/>
    <w:link w:val="TitleChar"/>
    <w:uiPriority w:val="9"/>
    <w:qFormat/>
    <w:rsid w:val="00CD207A"/>
    <w:pPr>
      <w:spacing w:after="240"/>
    </w:pPr>
    <w:rPr>
      <w:rFonts w:asciiTheme="majorHAnsi" w:eastAsiaTheme="majorEastAsia" w:hAnsiTheme="majorHAnsi" w:cstheme="majorBidi"/>
      <w:color w:val="FFFFFF" w:themeColor="background1"/>
      <w:sz w:val="30"/>
      <w:szCs w:val="52"/>
    </w:rPr>
  </w:style>
  <w:style w:type="character" w:customStyle="1" w:styleId="TitleChar">
    <w:name w:val="Title Char"/>
    <w:aliases w:val="UTS Title Char"/>
    <w:basedOn w:val="DefaultParagraphFont"/>
    <w:link w:val="Title"/>
    <w:uiPriority w:val="9"/>
    <w:rsid w:val="00CD207A"/>
    <w:rPr>
      <w:rFonts w:asciiTheme="majorHAnsi" w:eastAsiaTheme="majorEastAsia" w:hAnsiTheme="majorHAnsi" w:cstheme="majorBidi"/>
      <w:color w:val="FFFFFF" w:themeColor="background1"/>
      <w:sz w:val="30"/>
      <w:szCs w:val="52"/>
    </w:rPr>
  </w:style>
  <w:style w:type="paragraph" w:styleId="Subtitle">
    <w:name w:val="Subtitle"/>
    <w:aliases w:val="UTS Subtitle"/>
    <w:basedOn w:val="Normal"/>
    <w:next w:val="BodyText"/>
    <w:link w:val="SubtitleChar"/>
    <w:uiPriority w:val="10"/>
    <w:qFormat/>
    <w:rsid w:val="00CD207A"/>
    <w:rPr>
      <w:rFonts w:eastAsia="Times New Roman"/>
      <w:color w:val="FFFFFF" w:themeColor="background1"/>
      <w:sz w:val="100"/>
      <w:lang w:val="en-US"/>
    </w:rPr>
  </w:style>
  <w:style w:type="character" w:customStyle="1" w:styleId="SubtitleChar">
    <w:name w:val="Subtitle Char"/>
    <w:aliases w:val="UTS Subtitle Char"/>
    <w:basedOn w:val="DefaultParagraphFont"/>
    <w:link w:val="Subtitle"/>
    <w:uiPriority w:val="10"/>
    <w:rsid w:val="00CD207A"/>
    <w:rPr>
      <w:rFonts w:eastAsia="Times New Roman"/>
      <w:color w:val="FFFFFF" w:themeColor="background1"/>
      <w:sz w:val="100"/>
      <w:lang w:val="en-US"/>
    </w:rPr>
  </w:style>
  <w:style w:type="paragraph" w:styleId="BodyText2">
    <w:name w:val="Body Text 2"/>
    <w:basedOn w:val="BodyText"/>
    <w:link w:val="BodyText2Char"/>
    <w:uiPriority w:val="99"/>
    <w:semiHidden/>
    <w:qFormat/>
    <w:rsid w:val="00444AE6"/>
    <w:pPr>
      <w:numPr>
        <w:ilvl w:val="1"/>
      </w:numPr>
      <w:tabs>
        <w:tab w:val="left" w:pos="567"/>
      </w:tabs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44AE6"/>
    <w:rPr>
      <w:rFonts w:eastAsia="Times New Roman" w:cs="Times New Roman"/>
      <w:szCs w:val="24"/>
      <w:lang w:eastAsia="en-AU"/>
    </w:rPr>
  </w:style>
  <w:style w:type="paragraph" w:styleId="Header">
    <w:name w:val="header"/>
    <w:basedOn w:val="Normal"/>
    <w:link w:val="HeaderChar"/>
    <w:uiPriority w:val="99"/>
    <w:rsid w:val="00CD207A"/>
    <w:rPr>
      <w:color w:val="0F4BEB" w:themeColor="accent1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CD207A"/>
    <w:rPr>
      <w:color w:val="0F4BEB" w:themeColor="accent1"/>
      <w:sz w:val="16"/>
    </w:rPr>
  </w:style>
  <w:style w:type="paragraph" w:styleId="Footer">
    <w:name w:val="footer"/>
    <w:basedOn w:val="Normal"/>
    <w:link w:val="FooterChar"/>
    <w:uiPriority w:val="99"/>
    <w:rsid w:val="00012538"/>
    <w:pPr>
      <w:tabs>
        <w:tab w:val="right" w:pos="9639"/>
      </w:tabs>
      <w:spacing w:after="120"/>
    </w:pPr>
    <w:rPr>
      <w:color w:val="0F4BEB" w:themeColor="accent1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012538"/>
    <w:rPr>
      <w:color w:val="0F4BEB" w:themeColor="accent1"/>
      <w:sz w:val="16"/>
    </w:rPr>
  </w:style>
  <w:style w:type="paragraph" w:styleId="ListNumber0">
    <w:name w:val="List Number"/>
    <w:aliases w:val="UTS Number"/>
    <w:basedOn w:val="BodyText"/>
    <w:uiPriority w:val="1"/>
    <w:qFormat/>
    <w:rsid w:val="00D63B2E"/>
    <w:pPr>
      <w:numPr>
        <w:numId w:val="10"/>
      </w:numPr>
    </w:pPr>
  </w:style>
  <w:style w:type="paragraph" w:styleId="ListBullet0">
    <w:name w:val="List Bullet"/>
    <w:aliases w:val="UTS Bullet"/>
    <w:basedOn w:val="BodyText"/>
    <w:uiPriority w:val="1"/>
    <w:qFormat/>
    <w:rsid w:val="00D63B2E"/>
    <w:pPr>
      <w:numPr>
        <w:numId w:val="9"/>
      </w:numPr>
    </w:pPr>
  </w:style>
  <w:style w:type="paragraph" w:styleId="TOCHeading">
    <w:name w:val="TOC Heading"/>
    <w:basedOn w:val="Heading1"/>
    <w:next w:val="Normal"/>
    <w:uiPriority w:val="39"/>
    <w:rsid w:val="003A21A7"/>
    <w:pPr>
      <w:pageBreakBefore w:val="0"/>
      <w:spacing w:before="480" w:after="240"/>
    </w:pPr>
  </w:style>
  <w:style w:type="character" w:styleId="Hyperlink">
    <w:name w:val="Hyperlink"/>
    <w:basedOn w:val="DefaultParagraphFont"/>
    <w:uiPriority w:val="99"/>
    <w:rsid w:val="00BF1F87"/>
    <w:rPr>
      <w:color w:val="0F4BEB" w:themeColor="accent1"/>
      <w:u w:val="single"/>
    </w:rPr>
  </w:style>
  <w:style w:type="paragraph" w:styleId="TOC1">
    <w:name w:val="toc 1"/>
    <w:basedOn w:val="Normal"/>
    <w:next w:val="Normal"/>
    <w:uiPriority w:val="39"/>
    <w:rsid w:val="00EB6DEC"/>
    <w:pPr>
      <w:keepNext/>
      <w:tabs>
        <w:tab w:val="right" w:pos="8505"/>
      </w:tabs>
      <w:spacing w:before="240" w:after="120"/>
    </w:pPr>
    <w:rPr>
      <w:b/>
      <w:noProof/>
    </w:rPr>
  </w:style>
  <w:style w:type="paragraph" w:styleId="TOC2">
    <w:name w:val="toc 2"/>
    <w:basedOn w:val="Normal"/>
    <w:next w:val="Normal"/>
    <w:uiPriority w:val="39"/>
    <w:rsid w:val="007F718B"/>
    <w:pPr>
      <w:tabs>
        <w:tab w:val="right" w:pos="8505"/>
      </w:tabs>
      <w:spacing w:after="80"/>
      <w:ind w:left="284"/>
    </w:pPr>
  </w:style>
  <w:style w:type="paragraph" w:styleId="TOC3">
    <w:name w:val="toc 3"/>
    <w:basedOn w:val="Normal"/>
    <w:next w:val="Normal"/>
    <w:uiPriority w:val="39"/>
    <w:rsid w:val="007F718B"/>
    <w:pPr>
      <w:tabs>
        <w:tab w:val="right" w:pos="8505"/>
      </w:tabs>
      <w:spacing w:after="20"/>
      <w:ind w:left="567"/>
    </w:pPr>
    <w:rPr>
      <w:noProof/>
    </w:rPr>
  </w:style>
  <w:style w:type="table" w:styleId="TableGrid">
    <w:name w:val="Table Grid"/>
    <w:basedOn w:val="TableNormal"/>
    <w:uiPriority w:val="59"/>
    <w:rsid w:val="00DB2B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nedRedTable">
    <w:name w:val="Lined Red Table"/>
    <w:basedOn w:val="LinedBlueTable"/>
    <w:uiPriority w:val="99"/>
    <w:rsid w:val="00562433"/>
    <w:tblPr>
      <w:tblBorders>
        <w:top w:val="none" w:sz="0" w:space="0" w:color="auto"/>
        <w:bottom w:val="single" w:sz="18" w:space="0" w:color="FFD2CD" w:themeColor="accent2" w:themeTint="33"/>
        <w:insideH w:val="single" w:sz="18" w:space="0" w:color="FFD2CD" w:themeColor="accent2" w:themeTint="33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tcBorders>
          <w:top w:val="single" w:sz="18" w:space="0" w:color="FFD2CD" w:themeColor="accent2" w:themeTint="33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2305" w:themeFill="accent2"/>
      </w:tcPr>
    </w:tblStylePr>
    <w:tblStylePr w:type="lastRow">
      <w:rPr>
        <w:b/>
        <w:color w:val="auto"/>
      </w:rPr>
      <w:tblPr/>
      <w:tcPr>
        <w:shd w:val="clear" w:color="auto" w:fill="FFF1EF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single" w:sz="18" w:space="0" w:color="FFD2CD" w:themeColor="accent2" w:themeTint="33"/>
          <w:right w:val="nil"/>
          <w:insideH w:val="single" w:sz="18" w:space="0" w:color="FFD2CD" w:themeColor="accent2" w:themeTint="33"/>
          <w:insideV w:val="nil"/>
        </w:tcBorders>
        <w:shd w:val="clear" w:color="auto" w:fill="FF2305" w:themeFill="accent2"/>
      </w:tcPr>
    </w:tblStylePr>
    <w:tblStylePr w:type="lastCol">
      <w:tblPr/>
      <w:tcPr>
        <w:shd w:val="clear" w:color="auto" w:fill="FFF1EF"/>
      </w:tcPr>
    </w:tblStylePr>
    <w:tblStylePr w:type="band2Vert">
      <w:tblPr/>
      <w:tcPr>
        <w:shd w:val="clear" w:color="auto" w:fill="FFF1EF"/>
      </w:tcPr>
    </w:tblStylePr>
    <w:tblStylePr w:type="band2Horz">
      <w:tblPr/>
      <w:tcPr>
        <w:shd w:val="clear" w:color="auto" w:fill="FFF1EF"/>
      </w:tcPr>
    </w:tblStylePr>
  </w:style>
  <w:style w:type="paragraph" w:customStyle="1" w:styleId="TableHeading">
    <w:name w:val="Table Heading"/>
    <w:aliases w:val="UTS Table Heading"/>
    <w:basedOn w:val="Normal"/>
    <w:next w:val="BodyText"/>
    <w:uiPriority w:val="3"/>
    <w:qFormat/>
    <w:rsid w:val="00C6313E"/>
    <w:pPr>
      <w:spacing w:before="60" w:after="60"/>
      <w:ind w:left="113" w:right="113"/>
    </w:pPr>
    <w:rPr>
      <w:b/>
    </w:rPr>
  </w:style>
  <w:style w:type="paragraph" w:customStyle="1" w:styleId="TableText">
    <w:name w:val="Table Text"/>
    <w:aliases w:val="UTS Table Text"/>
    <w:basedOn w:val="Normal"/>
    <w:uiPriority w:val="3"/>
    <w:qFormat/>
    <w:rsid w:val="00C6313E"/>
    <w:pPr>
      <w:spacing w:before="60" w:after="60"/>
      <w:ind w:left="113" w:right="113"/>
    </w:pPr>
  </w:style>
  <w:style w:type="paragraph" w:customStyle="1" w:styleId="TableBullet">
    <w:name w:val="Table Bullet"/>
    <w:aliases w:val="UTS Table Bullet"/>
    <w:basedOn w:val="TableText"/>
    <w:uiPriority w:val="4"/>
    <w:qFormat/>
    <w:rsid w:val="00411DB3"/>
    <w:pPr>
      <w:numPr>
        <w:numId w:val="12"/>
      </w:numPr>
    </w:pPr>
    <w:rPr>
      <w:rFonts w:eastAsia="Times New Roman"/>
      <w:lang w:eastAsia="en-AU"/>
    </w:rPr>
  </w:style>
  <w:style w:type="paragraph" w:customStyle="1" w:styleId="TableNumber">
    <w:name w:val="Table Number"/>
    <w:aliases w:val="UTS Table Number"/>
    <w:basedOn w:val="TableText"/>
    <w:uiPriority w:val="4"/>
    <w:qFormat/>
    <w:rsid w:val="00411DB3"/>
    <w:pPr>
      <w:numPr>
        <w:numId w:val="13"/>
      </w:numPr>
    </w:pPr>
  </w:style>
  <w:style w:type="character" w:customStyle="1" w:styleId="Heading5Char">
    <w:name w:val="Heading 5 Char"/>
    <w:basedOn w:val="DefaultParagraphFont"/>
    <w:link w:val="Heading5"/>
    <w:semiHidden/>
    <w:rsid w:val="00D27E2E"/>
    <w:rPr>
      <w:rFonts w:asciiTheme="majorHAnsi" w:eastAsia="Times New Roman" w:hAnsiTheme="majorHAnsi" w:cs="Times New Roman"/>
      <w:bCs/>
      <w:iCs/>
      <w:sz w:val="20"/>
      <w:szCs w:val="26"/>
      <w:lang w:eastAsia="en-AU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E33EF7"/>
    <w:rPr>
      <w:rFonts w:eastAsia="Times New Roman" w:cs="Times New Roman"/>
      <w:bCs/>
      <w:sz w:val="18"/>
      <w:lang w:eastAsia="en-AU"/>
    </w:rPr>
  </w:style>
  <w:style w:type="paragraph" w:styleId="BodyText3">
    <w:name w:val="Body Text 3"/>
    <w:basedOn w:val="BodyText"/>
    <w:link w:val="BodyText3Char"/>
    <w:uiPriority w:val="99"/>
    <w:semiHidden/>
    <w:qFormat/>
    <w:rsid w:val="00444AE6"/>
    <w:pPr>
      <w:numPr>
        <w:ilvl w:val="2"/>
      </w:numPr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44AE6"/>
    <w:rPr>
      <w:rFonts w:eastAsia="Times New Roman" w:cs="Times New Roman"/>
      <w:szCs w:val="16"/>
      <w:lang w:eastAsia="en-AU"/>
    </w:rPr>
  </w:style>
  <w:style w:type="paragraph" w:styleId="ListParagraph">
    <w:name w:val="List Paragraph"/>
    <w:aliases w:val="UTS Para"/>
    <w:basedOn w:val="BodyText"/>
    <w:uiPriority w:val="34"/>
    <w:qFormat/>
    <w:rsid w:val="00D63B2E"/>
    <w:pPr>
      <w:numPr>
        <w:numId w:val="26"/>
      </w:numPr>
    </w:pPr>
  </w:style>
  <w:style w:type="paragraph" w:styleId="TOC4">
    <w:name w:val="toc 4"/>
    <w:basedOn w:val="TOC1"/>
    <w:next w:val="Normal"/>
    <w:uiPriority w:val="39"/>
    <w:rsid w:val="00DF01DF"/>
    <w:pPr>
      <w:tabs>
        <w:tab w:val="left" w:pos="851"/>
      </w:tabs>
      <w:ind w:left="851" w:hanging="851"/>
    </w:pPr>
  </w:style>
  <w:style w:type="paragraph" w:customStyle="1" w:styleId="NbrHeading5">
    <w:name w:val="Nbr Heading 5"/>
    <w:basedOn w:val="Heading5"/>
    <w:next w:val="BodyText"/>
    <w:semiHidden/>
    <w:qFormat/>
    <w:rsid w:val="003A08A5"/>
    <w:pPr>
      <w:numPr>
        <w:ilvl w:val="4"/>
        <w:numId w:val="15"/>
      </w:numPr>
    </w:pPr>
  </w:style>
  <w:style w:type="table" w:customStyle="1" w:styleId="ShadedRedTable">
    <w:name w:val="Shaded Red Table"/>
    <w:basedOn w:val="ShadedBlueTable"/>
    <w:uiPriority w:val="99"/>
    <w:rsid w:val="003E6AF6"/>
    <w:tblPr/>
    <w:tcPr>
      <w:shd w:val="clear" w:color="auto" w:fill="FFF1EF"/>
    </w:tcPr>
    <w:tblStylePr w:type="firstRow">
      <w:rPr>
        <w:color w:val="FFFFFF" w:themeColor="background1"/>
      </w:rPr>
      <w:tblPr/>
      <w:tcPr>
        <w:tcBorders>
          <w:top w:val="single" w:sz="36" w:space="0" w:color="000000" w:themeColor="text1"/>
        </w:tcBorders>
        <w:shd w:val="clear" w:color="auto" w:fill="FF2305" w:themeFill="accent2"/>
      </w:tcPr>
    </w:tblStylePr>
    <w:tblStylePr w:type="lastRow">
      <w:rPr>
        <w:b/>
      </w:rPr>
      <w:tblPr/>
      <w:tcPr>
        <w:shd w:val="clear" w:color="auto" w:fill="FFD2CD" w:themeFill="accent2" w:themeFillTint="33"/>
      </w:tcPr>
    </w:tblStylePr>
    <w:tblStylePr w:type="firstCol">
      <w:rPr>
        <w:color w:val="FFFFFF" w:themeColor="background1"/>
      </w:rPr>
      <w:tblPr/>
      <w:tcPr>
        <w:shd w:val="clear" w:color="auto" w:fill="FF2305" w:themeFill="accent2"/>
      </w:tcPr>
    </w:tblStylePr>
    <w:tblStylePr w:type="lastCol">
      <w:tblPr/>
      <w:tcPr>
        <w:shd w:val="clear" w:color="auto" w:fill="FFD2CD" w:themeFill="accent2" w:themeFillTint="33"/>
      </w:tcPr>
    </w:tblStylePr>
    <w:tblStylePr w:type="band2Vert">
      <w:tblPr/>
      <w:tcPr>
        <w:shd w:val="clear" w:color="auto" w:fill="FFD2CD" w:themeFill="accent2" w:themeFillTint="33"/>
      </w:tcPr>
    </w:tblStylePr>
    <w:tblStylePr w:type="band2Horz">
      <w:tblPr/>
      <w:tcPr>
        <w:shd w:val="clear" w:color="auto" w:fill="FFD2CD" w:themeFill="accent2" w:themeFillTint="33"/>
      </w:tcPr>
    </w:tblStylePr>
  </w:style>
  <w:style w:type="table" w:customStyle="1" w:styleId="ShadedBlackTable">
    <w:name w:val="Shaded Black Table"/>
    <w:basedOn w:val="ShadedRedTable"/>
    <w:uiPriority w:val="99"/>
    <w:rsid w:val="003E6AF6"/>
    <w:tblPr/>
    <w:tcPr>
      <w:shd w:val="clear" w:color="auto" w:fill="F2F2F2" w:themeFill="background2"/>
    </w:tcPr>
    <w:tblStylePr w:type="firstRow">
      <w:rPr>
        <w:color w:val="FFFFFF" w:themeColor="background1"/>
      </w:rPr>
      <w:tblPr/>
      <w:tcPr>
        <w:tcBorders>
          <w:top w:val="single" w:sz="36" w:space="0" w:color="0F4BEB" w:themeColor="accent1"/>
        </w:tcBorders>
        <w:shd w:val="clear" w:color="auto" w:fill="000000" w:themeFill="text1"/>
      </w:tcPr>
    </w:tblStylePr>
    <w:tblStylePr w:type="lastRow">
      <w:rPr>
        <w:b/>
      </w:rPr>
      <w:tblPr/>
      <w:tcPr>
        <w:shd w:val="clear" w:color="auto" w:fill="DADADA" w:themeFill="background2" w:themeFillShade="E6"/>
      </w:tcPr>
    </w:tblStylePr>
    <w:tblStylePr w:type="firstCol">
      <w:rPr>
        <w:color w:val="FFFFFF" w:themeColor="background1"/>
      </w:rPr>
      <w:tblPr/>
      <w:tcPr>
        <w:shd w:val="clear" w:color="auto" w:fill="000000" w:themeFill="text1"/>
      </w:tcPr>
    </w:tblStylePr>
    <w:tblStylePr w:type="lastCol">
      <w:tblPr/>
      <w:tcPr>
        <w:shd w:val="clear" w:color="auto" w:fill="DADADA" w:themeFill="background2" w:themeFillShade="E6"/>
      </w:tcPr>
    </w:tblStylePr>
    <w:tblStylePr w:type="band2Vert">
      <w:tblPr/>
      <w:tcPr>
        <w:shd w:val="clear" w:color="auto" w:fill="DADADA" w:themeFill="background2" w:themeFillShade="E6"/>
      </w:tcPr>
    </w:tblStylePr>
    <w:tblStylePr w:type="band2Horz">
      <w:tblPr/>
      <w:tcPr>
        <w:shd w:val="clear" w:color="auto" w:fill="DADADA" w:themeFill="background2" w:themeFillShade="E6"/>
      </w:tcPr>
    </w:tblStylePr>
  </w:style>
  <w:style w:type="paragraph" w:styleId="BalloonText">
    <w:name w:val="Balloon Text"/>
    <w:basedOn w:val="Normal"/>
    <w:link w:val="BalloonTextChar"/>
    <w:uiPriority w:val="99"/>
    <w:semiHidden/>
    <w:rsid w:val="00E21D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DC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99"/>
    <w:semiHidden/>
    <w:qFormat/>
    <w:rsid w:val="00076F97"/>
    <w:pPr>
      <w:spacing w:before="180" w:after="180"/>
      <w:ind w:left="567" w:right="567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E33EF7"/>
    <w:rPr>
      <w:i/>
      <w:iCs/>
      <w:color w:val="000000" w:themeColor="text1"/>
      <w:sz w:val="18"/>
    </w:rPr>
  </w:style>
  <w:style w:type="paragraph" w:customStyle="1" w:styleId="FigureCaption">
    <w:name w:val="Figure Caption"/>
    <w:basedOn w:val="Normal"/>
    <w:next w:val="BodyText"/>
    <w:uiPriority w:val="6"/>
    <w:qFormat/>
    <w:rsid w:val="0055219D"/>
    <w:pPr>
      <w:tabs>
        <w:tab w:val="left" w:pos="1134"/>
      </w:tabs>
      <w:spacing w:before="120" w:after="240"/>
      <w:ind w:left="1134" w:hanging="1134"/>
      <w:jc w:val="center"/>
    </w:pPr>
    <w:rPr>
      <w:b/>
    </w:rPr>
  </w:style>
  <w:style w:type="paragraph" w:customStyle="1" w:styleId="TableCaption">
    <w:name w:val="Table Caption"/>
    <w:basedOn w:val="Caption"/>
    <w:uiPriority w:val="6"/>
    <w:qFormat/>
    <w:rsid w:val="00FE7A02"/>
    <w:pPr>
      <w:keepNext/>
    </w:pPr>
  </w:style>
  <w:style w:type="paragraph" w:customStyle="1" w:styleId="FigureStyle">
    <w:name w:val="Figure Style"/>
    <w:basedOn w:val="BodyText"/>
    <w:uiPriority w:val="6"/>
    <w:qFormat/>
    <w:rsid w:val="00FE7A02"/>
    <w:pPr>
      <w:keepNext/>
      <w:spacing w:before="240"/>
      <w:jc w:val="center"/>
    </w:pPr>
  </w:style>
  <w:style w:type="paragraph" w:styleId="TOC5">
    <w:name w:val="toc 5"/>
    <w:basedOn w:val="TOC2"/>
    <w:next w:val="Normal"/>
    <w:uiPriority w:val="39"/>
    <w:rsid w:val="0061089F"/>
    <w:pPr>
      <w:tabs>
        <w:tab w:val="left" w:pos="851"/>
      </w:tabs>
      <w:ind w:left="851" w:hanging="851"/>
    </w:pPr>
  </w:style>
  <w:style w:type="paragraph" w:styleId="TOC6">
    <w:name w:val="toc 6"/>
    <w:basedOn w:val="TOC3"/>
    <w:next w:val="Normal"/>
    <w:uiPriority w:val="39"/>
    <w:rsid w:val="0061089F"/>
    <w:pPr>
      <w:tabs>
        <w:tab w:val="left" w:pos="851"/>
      </w:tabs>
      <w:ind w:left="851" w:hanging="851"/>
    </w:pPr>
  </w:style>
  <w:style w:type="paragraph" w:styleId="TOC7">
    <w:name w:val="toc 7"/>
    <w:basedOn w:val="TOC2"/>
    <w:next w:val="Normal"/>
    <w:uiPriority w:val="39"/>
    <w:rsid w:val="003B4DCF"/>
    <w:pPr>
      <w:spacing w:after="60"/>
    </w:pPr>
    <w:rPr>
      <w:sz w:val="16"/>
    </w:rPr>
  </w:style>
  <w:style w:type="paragraph" w:styleId="TOC8">
    <w:name w:val="toc 8"/>
    <w:basedOn w:val="Normal"/>
    <w:next w:val="Normal"/>
    <w:uiPriority w:val="39"/>
    <w:rsid w:val="003B4DCF"/>
    <w:pPr>
      <w:tabs>
        <w:tab w:val="left" w:pos="851"/>
        <w:tab w:val="right" w:pos="9639"/>
      </w:tabs>
      <w:spacing w:after="60"/>
      <w:ind w:left="851" w:hanging="851"/>
    </w:pPr>
    <w:rPr>
      <w:sz w:val="16"/>
    </w:rPr>
  </w:style>
  <w:style w:type="paragraph" w:styleId="TOC9">
    <w:name w:val="toc 9"/>
    <w:basedOn w:val="Normal"/>
    <w:next w:val="Normal"/>
    <w:uiPriority w:val="39"/>
    <w:semiHidden/>
    <w:rsid w:val="003B4DCF"/>
    <w:pPr>
      <w:tabs>
        <w:tab w:val="left" w:pos="1418"/>
        <w:tab w:val="right" w:pos="9639"/>
      </w:tabs>
      <w:spacing w:after="60"/>
      <w:ind w:left="1134" w:hanging="1134"/>
    </w:pPr>
  </w:style>
  <w:style w:type="numbering" w:customStyle="1" w:styleId="ListNumber">
    <w:name w:val="List_Number"/>
    <w:uiPriority w:val="99"/>
    <w:rsid w:val="00D63B2E"/>
    <w:pPr>
      <w:numPr>
        <w:numId w:val="3"/>
      </w:numPr>
    </w:pPr>
  </w:style>
  <w:style w:type="numbering" w:customStyle="1" w:styleId="ListParagraph0">
    <w:name w:val="List Paragraph0"/>
    <w:uiPriority w:val="99"/>
    <w:rsid w:val="00BA43C2"/>
    <w:pPr>
      <w:numPr>
        <w:numId w:val="5"/>
      </w:numPr>
    </w:pPr>
  </w:style>
  <w:style w:type="paragraph" w:styleId="Caption">
    <w:name w:val="caption"/>
    <w:basedOn w:val="Normal"/>
    <w:next w:val="Normal"/>
    <w:uiPriority w:val="99"/>
    <w:semiHidden/>
    <w:qFormat/>
    <w:rsid w:val="0055219D"/>
    <w:pPr>
      <w:tabs>
        <w:tab w:val="left" w:pos="1134"/>
      </w:tabs>
      <w:spacing w:before="240" w:after="120"/>
      <w:ind w:left="1134" w:hanging="1134"/>
    </w:pPr>
    <w:rPr>
      <w:b/>
    </w:rPr>
  </w:style>
  <w:style w:type="paragraph" w:customStyle="1" w:styleId="ListAlpha0">
    <w:name w:val="List Alpha"/>
    <w:aliases w:val="UTS Alpha"/>
    <w:basedOn w:val="BodyText"/>
    <w:uiPriority w:val="1"/>
    <w:qFormat/>
    <w:rsid w:val="00D63B2E"/>
    <w:pPr>
      <w:numPr>
        <w:numId w:val="8"/>
      </w:numPr>
    </w:pPr>
  </w:style>
  <w:style w:type="numbering" w:customStyle="1" w:styleId="ListAlpha">
    <w:name w:val="List_Alpha"/>
    <w:uiPriority w:val="99"/>
    <w:rsid w:val="00D63B2E"/>
    <w:pPr>
      <w:numPr>
        <w:numId w:val="1"/>
      </w:numPr>
    </w:pPr>
  </w:style>
  <w:style w:type="paragraph" w:styleId="TableofAuthorities">
    <w:name w:val="table of authorities"/>
    <w:basedOn w:val="Normal"/>
    <w:next w:val="Normal"/>
    <w:uiPriority w:val="99"/>
    <w:semiHidden/>
    <w:rsid w:val="00E018FB"/>
    <w:pPr>
      <w:ind w:left="200" w:hanging="200"/>
    </w:pPr>
  </w:style>
  <w:style w:type="paragraph" w:styleId="TableofFigures">
    <w:name w:val="table of figures"/>
    <w:basedOn w:val="TOC3"/>
    <w:next w:val="Normal"/>
    <w:uiPriority w:val="99"/>
    <w:rsid w:val="003A21A7"/>
    <w:pPr>
      <w:spacing w:after="60"/>
      <w:ind w:left="0"/>
    </w:pPr>
  </w:style>
  <w:style w:type="table" w:customStyle="1" w:styleId="LinedBlueTable">
    <w:name w:val="Lined Blue Table"/>
    <w:basedOn w:val="TableNormal"/>
    <w:uiPriority w:val="99"/>
    <w:rsid w:val="00562433"/>
    <w:pPr>
      <w:spacing w:before="0" w:after="0"/>
      <w:ind w:left="113" w:right="113"/>
    </w:pPr>
    <w:tblPr>
      <w:tblStyleRowBandSize w:val="1"/>
      <w:tblStyleColBandSize w:val="1"/>
      <w:tblBorders>
        <w:top w:val="single" w:sz="18" w:space="0" w:color="CEDAFC" w:themeColor="accent1" w:themeTint="33"/>
        <w:bottom w:val="single" w:sz="18" w:space="0" w:color="CEDAFC" w:themeColor="accent1" w:themeTint="33"/>
        <w:insideH w:val="single" w:sz="18" w:space="0" w:color="CEDAFC" w:themeColor="accent1" w:themeTint="33"/>
      </w:tblBorders>
      <w:tblCellMar>
        <w:left w:w="0" w:type="dxa"/>
        <w:right w:w="0" w:type="dxa"/>
      </w:tblCellMar>
    </w:tblPr>
    <w:trPr>
      <w:cantSplit/>
    </w:trPr>
    <w:tcPr>
      <w:shd w:val="clear" w:color="auto" w:fill="auto"/>
    </w:tcPr>
    <w:tblStylePr w:type="firstRow">
      <w:rPr>
        <w:color w:val="FFFFFF" w:themeColor="background1"/>
      </w:rPr>
      <w:tblPr/>
      <w:tcPr>
        <w:tcBorders>
          <w:top w:val="single" w:sz="18" w:space="0" w:color="E8EEF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F4BEB" w:themeFill="accent1"/>
      </w:tcPr>
    </w:tblStylePr>
    <w:tblStylePr w:type="lastRow">
      <w:rPr>
        <w:b/>
      </w:rPr>
      <w:tblPr/>
      <w:tcPr>
        <w:shd w:val="clear" w:color="auto" w:fill="ECF1FE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single" w:sz="18" w:space="0" w:color="CEDAFC" w:themeColor="accent1" w:themeTint="33"/>
          <w:right w:val="nil"/>
          <w:insideH w:val="single" w:sz="18" w:space="0" w:color="CEDAFC" w:themeColor="accent1" w:themeTint="33"/>
          <w:insideV w:val="nil"/>
        </w:tcBorders>
        <w:shd w:val="clear" w:color="auto" w:fill="0F4BEB" w:themeFill="accent1"/>
      </w:tcPr>
    </w:tblStylePr>
    <w:tblStylePr w:type="lastCol">
      <w:tblPr/>
      <w:tcPr>
        <w:shd w:val="clear" w:color="auto" w:fill="ECF1FE"/>
      </w:tcPr>
    </w:tblStylePr>
    <w:tblStylePr w:type="band2Vert">
      <w:tblPr/>
      <w:tcPr>
        <w:shd w:val="clear" w:color="auto" w:fill="ECF1FE"/>
      </w:tcPr>
    </w:tblStylePr>
    <w:tblStylePr w:type="band2Horz">
      <w:tblPr/>
      <w:tcPr>
        <w:shd w:val="clear" w:color="auto" w:fill="ECF1FE"/>
      </w:tcPr>
    </w:tblStylePr>
  </w:style>
  <w:style w:type="table" w:customStyle="1" w:styleId="ShadedBlueTable">
    <w:name w:val="Shaded Blue Table"/>
    <w:basedOn w:val="TableNormal"/>
    <w:uiPriority w:val="99"/>
    <w:rsid w:val="005D76A1"/>
    <w:pPr>
      <w:spacing w:before="0" w:after="0"/>
      <w:ind w:left="113" w:right="113"/>
    </w:pPr>
    <w:tblPr>
      <w:tblStyleRowBandSize w:val="1"/>
      <w:tblStyleColBandSize w:val="1"/>
      <w:tblBorders>
        <w:insideH w:val="single" w:sz="6" w:space="0" w:color="FFFFFF" w:themeColor="background1"/>
        <w:insideV w:val="single" w:sz="6" w:space="0" w:color="FFFFFF" w:themeColor="background1"/>
      </w:tblBorders>
      <w:tblCellMar>
        <w:left w:w="0" w:type="dxa"/>
        <w:right w:w="0" w:type="dxa"/>
      </w:tblCellMar>
    </w:tblPr>
    <w:trPr>
      <w:cantSplit/>
    </w:trPr>
    <w:tcPr>
      <w:shd w:val="clear" w:color="auto" w:fill="E8EEFD"/>
    </w:tcPr>
    <w:tblStylePr w:type="firstRow">
      <w:rPr>
        <w:color w:val="FFFFFF" w:themeColor="background1"/>
      </w:rPr>
      <w:tblPr/>
      <w:tcPr>
        <w:tcBorders>
          <w:top w:val="single" w:sz="36" w:space="0" w:color="auto"/>
        </w:tcBorders>
        <w:shd w:val="clear" w:color="auto" w:fill="0F4BEB" w:themeFill="accent1"/>
      </w:tcPr>
    </w:tblStylePr>
    <w:tblStylePr w:type="lastRow">
      <w:rPr>
        <w:b/>
      </w:rPr>
      <w:tblPr/>
      <w:tcPr>
        <w:shd w:val="clear" w:color="auto" w:fill="CEDAFC" w:themeFill="accent1" w:themeFillTint="33"/>
      </w:tcPr>
    </w:tblStylePr>
    <w:tblStylePr w:type="firstCol">
      <w:rPr>
        <w:color w:val="FFFFFF" w:themeColor="background1"/>
      </w:rPr>
      <w:tblPr/>
      <w:tcPr>
        <w:shd w:val="clear" w:color="auto" w:fill="0F4BEB" w:themeFill="accent1"/>
      </w:tcPr>
    </w:tblStylePr>
    <w:tblStylePr w:type="lastCol">
      <w:tblPr/>
      <w:tcPr>
        <w:shd w:val="clear" w:color="auto" w:fill="CEDAFC" w:themeFill="accent1" w:themeFillTint="33"/>
      </w:tcPr>
    </w:tblStylePr>
    <w:tblStylePr w:type="band2Vert">
      <w:tblPr/>
      <w:tcPr>
        <w:shd w:val="clear" w:color="auto" w:fill="CEDAFC" w:themeFill="accent1" w:themeFillTint="33"/>
      </w:tcPr>
    </w:tblStylePr>
    <w:tblStylePr w:type="band2Horz">
      <w:tblPr/>
      <w:tcPr>
        <w:shd w:val="clear" w:color="auto" w:fill="CEDAFC" w:themeFill="accent1" w:themeFillTint="33"/>
      </w:tcPr>
    </w:tblStylePr>
  </w:style>
  <w:style w:type="character" w:styleId="FollowedHyperlink">
    <w:name w:val="FollowedHyperlink"/>
    <w:basedOn w:val="DefaultParagraphFont"/>
    <w:uiPriority w:val="15"/>
    <w:rsid w:val="00BF1F87"/>
    <w:rPr>
      <w:color w:val="0F4BEB" w:themeColor="accent1"/>
      <w:u w:val="single"/>
    </w:rPr>
  </w:style>
  <w:style w:type="paragraph" w:customStyle="1" w:styleId="AppendixH1">
    <w:name w:val="Appendix H1"/>
    <w:basedOn w:val="Normal"/>
    <w:next w:val="BodyText"/>
    <w:uiPriority w:val="11"/>
    <w:semiHidden/>
    <w:qFormat/>
    <w:rsid w:val="00E33EF7"/>
    <w:pPr>
      <w:pageBreakBefore/>
      <w:tabs>
        <w:tab w:val="left" w:pos="567"/>
      </w:tabs>
      <w:spacing w:before="60" w:after="320"/>
      <w:outlineLvl w:val="0"/>
    </w:pPr>
    <w:rPr>
      <w:rFonts w:eastAsia="Times New Roman"/>
      <w:b/>
      <w:sz w:val="36"/>
      <w:lang w:eastAsia="en-AU"/>
    </w:rPr>
  </w:style>
  <w:style w:type="paragraph" w:customStyle="1" w:styleId="AppendixH2">
    <w:name w:val="Appendix H2"/>
    <w:basedOn w:val="Heading2"/>
    <w:next w:val="BodyText"/>
    <w:uiPriority w:val="11"/>
    <w:semiHidden/>
    <w:qFormat/>
    <w:rsid w:val="00E33EF7"/>
    <w:pPr>
      <w:tabs>
        <w:tab w:val="left" w:pos="851"/>
      </w:tabs>
    </w:pPr>
    <w:rPr>
      <w:iCs w:val="0"/>
    </w:rPr>
  </w:style>
  <w:style w:type="paragraph" w:customStyle="1" w:styleId="AppendixH3">
    <w:name w:val="Appendix H3"/>
    <w:basedOn w:val="Heading3"/>
    <w:next w:val="BodyText"/>
    <w:uiPriority w:val="11"/>
    <w:semiHidden/>
    <w:qFormat/>
    <w:rsid w:val="00E33EF7"/>
    <w:pPr>
      <w:tabs>
        <w:tab w:val="left" w:pos="851"/>
      </w:tabs>
    </w:pPr>
  </w:style>
  <w:style w:type="paragraph" w:customStyle="1" w:styleId="ListAlpha2">
    <w:name w:val="List Alpha 2"/>
    <w:basedOn w:val="ListAlpha0"/>
    <w:uiPriority w:val="19"/>
    <w:rsid w:val="004F2A3C"/>
    <w:pPr>
      <w:numPr>
        <w:ilvl w:val="1"/>
      </w:numPr>
    </w:pPr>
  </w:style>
  <w:style w:type="paragraph" w:customStyle="1" w:styleId="ListAlpha3">
    <w:name w:val="List Alpha 3"/>
    <w:basedOn w:val="ListAlpha2"/>
    <w:uiPriority w:val="19"/>
    <w:rsid w:val="004F2A3C"/>
    <w:pPr>
      <w:numPr>
        <w:ilvl w:val="2"/>
      </w:numPr>
    </w:pPr>
  </w:style>
  <w:style w:type="paragraph" w:customStyle="1" w:styleId="ListAlpha4">
    <w:name w:val="List Alpha 4"/>
    <w:basedOn w:val="ListAlpha3"/>
    <w:uiPriority w:val="19"/>
    <w:rsid w:val="004F2A3C"/>
    <w:pPr>
      <w:numPr>
        <w:ilvl w:val="3"/>
      </w:numPr>
    </w:pPr>
  </w:style>
  <w:style w:type="paragraph" w:customStyle="1" w:styleId="ListAlpha6">
    <w:name w:val="List Alpha 6"/>
    <w:basedOn w:val="ListAlpha4"/>
    <w:uiPriority w:val="19"/>
    <w:rsid w:val="004F2A3C"/>
    <w:pPr>
      <w:numPr>
        <w:ilvl w:val="5"/>
      </w:numPr>
    </w:pPr>
  </w:style>
  <w:style w:type="paragraph" w:customStyle="1" w:styleId="ListAlpha5">
    <w:name w:val="List Alpha 5"/>
    <w:basedOn w:val="ListAlpha6"/>
    <w:uiPriority w:val="19"/>
    <w:rsid w:val="004F2A3C"/>
    <w:pPr>
      <w:numPr>
        <w:ilvl w:val="4"/>
      </w:numPr>
    </w:pPr>
  </w:style>
  <w:style w:type="paragraph" w:styleId="ListBullet2">
    <w:name w:val="List Bullet 2"/>
    <w:basedOn w:val="ListBullet0"/>
    <w:uiPriority w:val="19"/>
    <w:rsid w:val="004F2A3C"/>
    <w:pPr>
      <w:numPr>
        <w:ilvl w:val="1"/>
      </w:numPr>
    </w:pPr>
  </w:style>
  <w:style w:type="paragraph" w:styleId="ListBullet3">
    <w:name w:val="List Bullet 3"/>
    <w:basedOn w:val="ListBullet0"/>
    <w:uiPriority w:val="19"/>
    <w:rsid w:val="004F2A3C"/>
    <w:pPr>
      <w:numPr>
        <w:ilvl w:val="2"/>
      </w:numPr>
    </w:pPr>
  </w:style>
  <w:style w:type="paragraph" w:styleId="ListBullet4">
    <w:name w:val="List Bullet 4"/>
    <w:basedOn w:val="ListBullet0"/>
    <w:uiPriority w:val="19"/>
    <w:rsid w:val="004F2A3C"/>
    <w:pPr>
      <w:numPr>
        <w:ilvl w:val="3"/>
      </w:numPr>
    </w:pPr>
  </w:style>
  <w:style w:type="paragraph" w:styleId="ListBullet5">
    <w:name w:val="List Bullet 5"/>
    <w:basedOn w:val="ListBullet0"/>
    <w:uiPriority w:val="19"/>
    <w:rsid w:val="004F2A3C"/>
    <w:pPr>
      <w:numPr>
        <w:ilvl w:val="4"/>
      </w:numPr>
    </w:pPr>
  </w:style>
  <w:style w:type="paragraph" w:customStyle="1" w:styleId="ListBullet6">
    <w:name w:val="List Bullet 6"/>
    <w:basedOn w:val="ListBullet0"/>
    <w:uiPriority w:val="19"/>
    <w:rsid w:val="004F2A3C"/>
    <w:pPr>
      <w:numPr>
        <w:ilvl w:val="5"/>
      </w:numPr>
    </w:pPr>
  </w:style>
  <w:style w:type="paragraph" w:styleId="ListNumber2">
    <w:name w:val="List Number 2"/>
    <w:basedOn w:val="ListNumber0"/>
    <w:uiPriority w:val="19"/>
    <w:rsid w:val="004F2A3C"/>
    <w:pPr>
      <w:numPr>
        <w:ilvl w:val="1"/>
      </w:numPr>
    </w:pPr>
  </w:style>
  <w:style w:type="paragraph" w:styleId="ListNumber3">
    <w:name w:val="List Number 3"/>
    <w:basedOn w:val="ListNumber0"/>
    <w:uiPriority w:val="19"/>
    <w:rsid w:val="004F2A3C"/>
    <w:pPr>
      <w:numPr>
        <w:ilvl w:val="2"/>
      </w:numPr>
    </w:pPr>
  </w:style>
  <w:style w:type="paragraph" w:styleId="ListNumber4">
    <w:name w:val="List Number 4"/>
    <w:basedOn w:val="ListNumber0"/>
    <w:uiPriority w:val="19"/>
    <w:rsid w:val="004F2A3C"/>
    <w:pPr>
      <w:numPr>
        <w:ilvl w:val="3"/>
      </w:numPr>
    </w:pPr>
  </w:style>
  <w:style w:type="paragraph" w:styleId="ListNumber5">
    <w:name w:val="List Number 5"/>
    <w:basedOn w:val="ListNumber0"/>
    <w:uiPriority w:val="19"/>
    <w:rsid w:val="004F2A3C"/>
    <w:pPr>
      <w:numPr>
        <w:ilvl w:val="4"/>
      </w:numPr>
    </w:pPr>
  </w:style>
  <w:style w:type="paragraph" w:customStyle="1" w:styleId="ListNumber6">
    <w:name w:val="List Number 6"/>
    <w:basedOn w:val="ListNumber0"/>
    <w:uiPriority w:val="19"/>
    <w:rsid w:val="004F2A3C"/>
    <w:pPr>
      <w:numPr>
        <w:ilvl w:val="5"/>
      </w:numPr>
    </w:pPr>
  </w:style>
  <w:style w:type="paragraph" w:customStyle="1" w:styleId="ListParagraph2">
    <w:name w:val="List Paragraph 2"/>
    <w:basedOn w:val="ListParagraph"/>
    <w:uiPriority w:val="19"/>
    <w:rsid w:val="004F2A3C"/>
    <w:pPr>
      <w:numPr>
        <w:ilvl w:val="1"/>
      </w:numPr>
    </w:pPr>
  </w:style>
  <w:style w:type="paragraph" w:customStyle="1" w:styleId="ListParagraph3">
    <w:name w:val="List Paragraph 3"/>
    <w:basedOn w:val="ListParagraph"/>
    <w:uiPriority w:val="19"/>
    <w:rsid w:val="004F2A3C"/>
    <w:pPr>
      <w:numPr>
        <w:ilvl w:val="2"/>
      </w:numPr>
    </w:pPr>
  </w:style>
  <w:style w:type="paragraph" w:customStyle="1" w:styleId="ListParagraph4">
    <w:name w:val="List Paragraph 4"/>
    <w:basedOn w:val="ListParagraph"/>
    <w:uiPriority w:val="19"/>
    <w:rsid w:val="004F2A3C"/>
    <w:pPr>
      <w:numPr>
        <w:ilvl w:val="3"/>
      </w:numPr>
    </w:pPr>
  </w:style>
  <w:style w:type="paragraph" w:customStyle="1" w:styleId="ListParagraph5">
    <w:name w:val="List Paragraph 5"/>
    <w:basedOn w:val="ListParagraph"/>
    <w:uiPriority w:val="19"/>
    <w:rsid w:val="004F2A3C"/>
    <w:pPr>
      <w:numPr>
        <w:ilvl w:val="4"/>
      </w:numPr>
    </w:pPr>
  </w:style>
  <w:style w:type="paragraph" w:customStyle="1" w:styleId="ListParagraph6">
    <w:name w:val="List Paragraph 6"/>
    <w:basedOn w:val="ListParagraph"/>
    <w:uiPriority w:val="19"/>
    <w:rsid w:val="004F2A3C"/>
    <w:pPr>
      <w:numPr>
        <w:ilvl w:val="5"/>
      </w:numPr>
    </w:pPr>
  </w:style>
  <w:style w:type="numbering" w:customStyle="1" w:styleId="ListBullet">
    <w:name w:val="List_Bullet"/>
    <w:uiPriority w:val="99"/>
    <w:rsid w:val="00D63B2E"/>
    <w:pPr>
      <w:numPr>
        <w:numId w:val="2"/>
      </w:numPr>
    </w:pPr>
  </w:style>
  <w:style w:type="numbering" w:customStyle="1" w:styleId="ListNumberedHeadings">
    <w:name w:val="List_NumberedHeadings"/>
    <w:uiPriority w:val="99"/>
    <w:rsid w:val="003A08A5"/>
    <w:pPr>
      <w:numPr>
        <w:numId w:val="4"/>
      </w:numPr>
    </w:pPr>
  </w:style>
  <w:style w:type="numbering" w:customStyle="1" w:styleId="ListTableBullet">
    <w:name w:val="List_TableBullet"/>
    <w:uiPriority w:val="99"/>
    <w:rsid w:val="00411DB3"/>
    <w:pPr>
      <w:numPr>
        <w:numId w:val="6"/>
      </w:numPr>
    </w:pPr>
  </w:style>
  <w:style w:type="numbering" w:customStyle="1" w:styleId="ListTableNumber">
    <w:name w:val="List_TableNumber"/>
    <w:uiPriority w:val="99"/>
    <w:rsid w:val="00411DB3"/>
    <w:pPr>
      <w:numPr>
        <w:numId w:val="7"/>
      </w:numPr>
    </w:pPr>
  </w:style>
  <w:style w:type="paragraph" w:customStyle="1" w:styleId="TableBullet2">
    <w:name w:val="Table Bullet 2"/>
    <w:basedOn w:val="TableBullet"/>
    <w:uiPriority w:val="19"/>
    <w:rsid w:val="00411DB3"/>
    <w:pPr>
      <w:numPr>
        <w:ilvl w:val="1"/>
      </w:numPr>
    </w:pPr>
  </w:style>
  <w:style w:type="paragraph" w:customStyle="1" w:styleId="TableNumber2">
    <w:name w:val="Table Number 2"/>
    <w:basedOn w:val="TableNumber"/>
    <w:uiPriority w:val="19"/>
    <w:rsid w:val="00411DB3"/>
    <w:pPr>
      <w:numPr>
        <w:ilvl w:val="1"/>
      </w:numPr>
    </w:pPr>
  </w:style>
  <w:style w:type="paragraph" w:customStyle="1" w:styleId="BodyText4">
    <w:name w:val="Body Text 4"/>
    <w:basedOn w:val="BodyText3"/>
    <w:uiPriority w:val="99"/>
    <w:semiHidden/>
    <w:qFormat/>
    <w:rsid w:val="00444AE6"/>
    <w:pPr>
      <w:numPr>
        <w:ilvl w:val="3"/>
      </w:numPr>
    </w:pPr>
  </w:style>
  <w:style w:type="paragraph" w:customStyle="1" w:styleId="BodyText5">
    <w:name w:val="Body Text 5"/>
    <w:basedOn w:val="BodyText4"/>
    <w:uiPriority w:val="99"/>
    <w:semiHidden/>
    <w:qFormat/>
    <w:rsid w:val="00444AE6"/>
    <w:pPr>
      <w:numPr>
        <w:ilvl w:val="4"/>
      </w:numPr>
    </w:pPr>
  </w:style>
  <w:style w:type="paragraph" w:customStyle="1" w:styleId="BodyText6">
    <w:name w:val="Body Text 6"/>
    <w:basedOn w:val="BodyText5"/>
    <w:uiPriority w:val="99"/>
    <w:semiHidden/>
    <w:qFormat/>
    <w:rsid w:val="00444AE6"/>
    <w:pPr>
      <w:numPr>
        <w:ilvl w:val="5"/>
      </w:numPr>
    </w:pPr>
  </w:style>
  <w:style w:type="table" w:customStyle="1" w:styleId="LInedBlackTable">
    <w:name w:val="LIned Black Table"/>
    <w:basedOn w:val="LinedBlueTable"/>
    <w:uiPriority w:val="99"/>
    <w:rsid w:val="003E6AF6"/>
    <w:tblPr>
      <w:tblBorders>
        <w:top w:val="single" w:sz="24" w:space="0" w:color="DADADA" w:themeColor="background2" w:themeShade="E6"/>
        <w:bottom w:val="single" w:sz="24" w:space="0" w:color="DADADA" w:themeColor="background2" w:themeShade="E6"/>
        <w:insideH w:val="single" w:sz="24" w:space="0" w:color="DADADA" w:themeColor="background2" w:themeShade="E6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tcBorders>
          <w:top w:val="single" w:sz="18" w:space="0" w:color="E8EEF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rPr>
        <w:b/>
      </w:rPr>
      <w:tblPr/>
      <w:tcPr>
        <w:shd w:val="clear" w:color="auto" w:fill="F2F2F2" w:themeFill="background2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single" w:sz="18" w:space="0" w:color="CEDAFC" w:themeColor="accent1" w:themeTint="33"/>
          <w:right w:val="nil"/>
          <w:insideH w:val="single" w:sz="18" w:space="0" w:color="CEDAFC" w:themeColor="accent1" w:themeTint="33"/>
          <w:insideV w:val="nil"/>
        </w:tcBorders>
        <w:shd w:val="clear" w:color="auto" w:fill="000000" w:themeFill="text1"/>
      </w:tcPr>
    </w:tblStylePr>
    <w:tblStylePr w:type="lastCol">
      <w:tblPr/>
      <w:tcPr>
        <w:shd w:val="clear" w:color="auto" w:fill="F2F2F2" w:themeFill="background2"/>
      </w:tcPr>
    </w:tblStylePr>
    <w:tblStylePr w:type="band2Vert">
      <w:tblPr/>
      <w:tcPr>
        <w:shd w:val="clear" w:color="auto" w:fill="F2F2F2" w:themeFill="background2"/>
      </w:tcPr>
    </w:tblStylePr>
    <w:tblStylePr w:type="band2Horz">
      <w:tblPr/>
      <w:tcPr>
        <w:shd w:val="clear" w:color="auto" w:fill="F2F2F2" w:themeFill="background2"/>
      </w:tcPr>
    </w:tblStylePr>
  </w:style>
  <w:style w:type="paragraph" w:styleId="FootnoteText">
    <w:name w:val="footnote text"/>
    <w:basedOn w:val="Normal"/>
    <w:link w:val="FootnoteTextChar"/>
    <w:uiPriority w:val="99"/>
    <w:rsid w:val="00024D7F"/>
    <w:pPr>
      <w:tabs>
        <w:tab w:val="left" w:pos="284"/>
      </w:tabs>
    </w:pPr>
    <w:rPr>
      <w:sz w:val="15"/>
      <w:szCs w:val="20"/>
    </w:rPr>
  </w:style>
  <w:style w:type="numbering" w:customStyle="1" w:styleId="ListChapter">
    <w:name w:val="List_Chapter"/>
    <w:uiPriority w:val="99"/>
    <w:rsid w:val="00EB6DEC"/>
    <w:pPr>
      <w:numPr>
        <w:numId w:val="14"/>
      </w:numPr>
    </w:pPr>
  </w:style>
  <w:style w:type="character" w:styleId="PlaceholderText">
    <w:name w:val="Placeholder Text"/>
    <w:basedOn w:val="DefaultParagraphFont"/>
    <w:uiPriority w:val="99"/>
    <w:semiHidden/>
    <w:rsid w:val="002106C4"/>
    <w:rPr>
      <w:color w:val="808080"/>
    </w:rPr>
  </w:style>
  <w:style w:type="table" w:customStyle="1" w:styleId="TableNoBorders">
    <w:name w:val="Table No Borders"/>
    <w:basedOn w:val="TableNormal"/>
    <w:uiPriority w:val="99"/>
    <w:rsid w:val="009D07AF"/>
    <w:pPr>
      <w:spacing w:before="0" w:after="0"/>
    </w:pPr>
    <w:tblPr/>
  </w:style>
  <w:style w:type="character" w:customStyle="1" w:styleId="FootnoteTextChar">
    <w:name w:val="Footnote Text Char"/>
    <w:basedOn w:val="DefaultParagraphFont"/>
    <w:link w:val="FootnoteText"/>
    <w:uiPriority w:val="99"/>
    <w:rsid w:val="00024D7F"/>
    <w:rPr>
      <w:sz w:val="15"/>
      <w:szCs w:val="20"/>
    </w:rPr>
  </w:style>
  <w:style w:type="character" w:styleId="FootnoteReference">
    <w:name w:val="footnote reference"/>
    <w:basedOn w:val="DefaultParagraphFont"/>
    <w:uiPriority w:val="99"/>
    <w:rsid w:val="00024D7F"/>
    <w:rPr>
      <w:vertAlign w:val="superscript"/>
    </w:rPr>
  </w:style>
  <w:style w:type="paragraph" w:customStyle="1" w:styleId="UTSHeaderWhite">
    <w:name w:val="UTS Header White"/>
    <w:qFormat/>
    <w:rsid w:val="00D821D0"/>
    <w:pPr>
      <w:spacing w:before="0" w:after="0" w:line="180" w:lineRule="exact"/>
    </w:pPr>
    <w:rPr>
      <w:color w:val="FFFFFF" w:themeColor="background1"/>
      <w:sz w:val="14"/>
      <w:szCs w:val="14"/>
    </w:rPr>
  </w:style>
  <w:style w:type="paragraph" w:styleId="NormalWeb">
    <w:name w:val="Normal (Web)"/>
    <w:basedOn w:val="Normal"/>
    <w:uiPriority w:val="99"/>
    <w:semiHidden/>
    <w:unhideWhenUsed/>
    <w:rsid w:val="00B35121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zh-CN"/>
    </w:rPr>
  </w:style>
  <w:style w:type="character" w:styleId="Strong">
    <w:name w:val="Strong"/>
    <w:basedOn w:val="DefaultParagraphFont"/>
    <w:uiPriority w:val="22"/>
    <w:qFormat/>
    <w:rsid w:val="00B35121"/>
    <w:rPr>
      <w:b/>
      <w:bCs/>
    </w:rPr>
  </w:style>
  <w:style w:type="paragraph" w:styleId="Bibliography">
    <w:name w:val="Bibliography"/>
    <w:basedOn w:val="Normal"/>
    <w:next w:val="Normal"/>
    <w:uiPriority w:val="99"/>
    <w:unhideWhenUsed/>
    <w:rsid w:val="00B35121"/>
    <w:pPr>
      <w:tabs>
        <w:tab w:val="left" w:pos="384"/>
      </w:tabs>
      <w:ind w:left="384" w:hanging="384"/>
    </w:pPr>
  </w:style>
  <w:style w:type="paragraph" w:customStyle="1" w:styleId="Default">
    <w:name w:val="Default"/>
    <w:rsid w:val="00FD13E9"/>
    <w:pPr>
      <w:autoSpaceDE w:val="0"/>
      <w:autoSpaceDN w:val="0"/>
      <w:adjustRightInd w:val="0"/>
      <w:spacing w:before="0" w:after="0"/>
    </w:pPr>
    <w:rPr>
      <w:rFonts w:ascii="Calibri" w:hAnsi="Calibri" w:cs="Calibri"/>
      <w:color w:val="000000"/>
      <w:sz w:val="24"/>
    </w:rPr>
  </w:style>
  <w:style w:type="character" w:customStyle="1" w:styleId="tlid-translation">
    <w:name w:val="tlid-translation"/>
    <w:basedOn w:val="DefaultParagraphFont"/>
    <w:rsid w:val="002A5A2B"/>
  </w:style>
  <w:style w:type="character" w:customStyle="1" w:styleId="uiqtextrenderedqtext">
    <w:name w:val="ui_qtext_rendered_qtext"/>
    <w:basedOn w:val="DefaultParagraphFont"/>
    <w:rsid w:val="00B442DF"/>
  </w:style>
  <w:style w:type="character" w:styleId="CommentReference">
    <w:name w:val="annotation reference"/>
    <w:basedOn w:val="DefaultParagraphFont"/>
    <w:uiPriority w:val="99"/>
    <w:semiHidden/>
    <w:unhideWhenUsed/>
    <w:rsid w:val="00B44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2DF"/>
    <w:pPr>
      <w:spacing w:after="160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2DF"/>
    <w:rPr>
      <w:rFonts w:eastAsiaTheme="minorEastAsia"/>
      <w:sz w:val="20"/>
      <w:szCs w:val="20"/>
      <w:lang w:eastAsia="zh-CN"/>
    </w:rPr>
  </w:style>
  <w:style w:type="character" w:customStyle="1" w:styleId="text-line">
    <w:name w:val="text-line"/>
    <w:basedOn w:val="DefaultParagraphFont"/>
    <w:rsid w:val="00BA0CC4"/>
  </w:style>
  <w:style w:type="character" w:styleId="EndnoteReference">
    <w:name w:val="endnote reference"/>
    <w:basedOn w:val="DefaultParagraphFont"/>
    <w:uiPriority w:val="99"/>
    <w:semiHidden/>
    <w:rsid w:val="00EE0576"/>
    <w:rPr>
      <w:vertAlign w:val="superscript"/>
    </w:rPr>
  </w:style>
  <w:style w:type="character" w:customStyle="1" w:styleId="A7">
    <w:name w:val="A7"/>
    <w:uiPriority w:val="99"/>
    <w:rsid w:val="00E916FD"/>
    <w:rPr>
      <w:rFonts w:cs="Proxima Nova Light"/>
      <w:color w:val="000000"/>
      <w:sz w:val="14"/>
      <w:szCs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30647D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319"/>
    <w:pPr>
      <w:spacing w:after="0"/>
    </w:pPr>
    <w:rPr>
      <w:rFonts w:eastAsia="SimSu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319"/>
    <w:rPr>
      <w:rFonts w:eastAsiaTheme="minorEastAsia"/>
      <w:b/>
      <w:bCs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9562C6"/>
    <w:pPr>
      <w:spacing w:before="0" w:after="0"/>
    </w:pPr>
    <w:rPr>
      <w:sz w:val="18"/>
    </w:rPr>
  </w:style>
  <w:style w:type="character" w:customStyle="1" w:styleId="apple-converted-space">
    <w:name w:val="apple-converted-space"/>
    <w:basedOn w:val="DefaultParagraphFont"/>
    <w:rsid w:val="00C85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42438\Downloads\Word_Templates\Word_Templates\Report\UTS%202019%20Report%20Word%20template_FA.dotx" TargetMode="External"/></Relationships>
</file>

<file path=word/theme/theme1.xml><?xml version="1.0" encoding="utf-8"?>
<a:theme xmlns:a="http://schemas.openxmlformats.org/drawingml/2006/main" name="Office Theme">
  <a:themeElements>
    <a:clrScheme name="UTS">
      <a:dk1>
        <a:sysClr val="windowText" lastClr="000000"/>
      </a:dk1>
      <a:lt1>
        <a:sysClr val="window" lastClr="FFFFFF"/>
      </a:lt1>
      <a:dk2>
        <a:srgbClr val="B2B2B2"/>
      </a:dk2>
      <a:lt2>
        <a:srgbClr val="F2F2F2"/>
      </a:lt2>
      <a:accent1>
        <a:srgbClr val="0F4BEB"/>
      </a:accent1>
      <a:accent2>
        <a:srgbClr val="FF2305"/>
      </a:accent2>
      <a:accent3>
        <a:srgbClr val="49C0E2"/>
      </a:accent3>
      <a:accent4>
        <a:srgbClr val="068D38"/>
      </a:accent4>
      <a:accent5>
        <a:srgbClr val="AECA0C"/>
      </a:accent5>
      <a:accent6>
        <a:srgbClr val="6E237F"/>
      </a:accent6>
      <a:hlink>
        <a:srgbClr val="0F4BEB"/>
      </a:hlink>
      <a:folHlink>
        <a:srgbClr val="0F4BEB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2020-08-10T00:00:00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Kar19</b:Tag>
    <b:SourceType>ConferenceProceedings</b:SourceType>
    <b:Guid>{5050C998-6A04-2D47-9341-FE86B27F6C77}</b:Guid>
    <b:Title>Fairness-Aware Learning for Continuous Attributes and Treatments</b:Title>
    <b:City>Long Beach, California, USA</b:City>
    <b:Publisher>PMLR</b:Publisher>
    <b:Year>2019</b:Year>
    <b:Author>
      <b:Author>
        <b:NameList>
          <b:Person>
            <b:Last>Jeremie Mary</b:Last>
            <b:First>Clément</b:First>
            <b:Middle>Calauzènes, Noureddine El Karoui</b:Middle>
          </b:Person>
        </b:NameList>
      </b:Author>
    </b:Author>
    <b:ConferenceName>Proceedings of the 36th International Conference on Machine Learning}</b:ConferenceName>
    <b:Pages>4382--4391</b:Pages>
    <b:Volume>97</b:Volume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7FA51DE011E4DAA48D4B7F1EBD43F" ma:contentTypeVersion="11" ma:contentTypeDescription="Create a new document." ma:contentTypeScope="" ma:versionID="1fe0015bc57d38546baf5c76eb4295ed">
  <xsd:schema xmlns:xsd="http://www.w3.org/2001/XMLSchema" xmlns:xs="http://www.w3.org/2001/XMLSchema" xmlns:p="http://schemas.microsoft.com/office/2006/metadata/properties" xmlns:ns3="dc44536c-2af2-4b48-affa-9c1d34b07819" xmlns:ns4="3fdb5586-bb14-4014-9198-5ba65997b8ff" targetNamespace="http://schemas.microsoft.com/office/2006/metadata/properties" ma:root="true" ma:fieldsID="e3fbdcd39f46d5f57441a34186839c85" ns3:_="" ns4:_="">
    <xsd:import namespace="dc44536c-2af2-4b48-affa-9c1d34b07819"/>
    <xsd:import namespace="3fdb5586-bb14-4014-9198-5ba65997b8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44536c-2af2-4b48-affa-9c1d34b078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b5586-bb14-4014-9198-5ba65997b8f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7A76A-5EB4-2649-BB9E-09FE8DE1F4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0A26DD5-9F17-432F-9D3D-36E1B92A5C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3AF3BD-A3BB-4EAD-94C9-1E0BA1609B8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4CD5FAB-47AD-496F-845B-5AF1312E62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44536c-2af2-4b48-affa-9c1d34b07819"/>
    <ds:schemaRef ds:uri="3fdb5586-bb14-4014-9198-5ba65997b8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C:\Users\142438\Downloads\Word_Templates\Word_Templates\Report\UTS 2019 Report Word template_FA.dotx</Template>
  <TotalTime>398</TotalTime>
  <Pages>12</Pages>
  <Words>2078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Jianlong Zhou</dc:creator>
  <cp:keywords/>
  <dc:description/>
  <cp:lastModifiedBy>Jianlong Zhou</cp:lastModifiedBy>
  <cp:revision>644</cp:revision>
  <cp:lastPrinted>2019-04-28T09:41:00Z</cp:lastPrinted>
  <dcterms:created xsi:type="dcterms:W3CDTF">2020-08-18T10:42:00Z</dcterms:created>
  <dcterms:modified xsi:type="dcterms:W3CDTF">2021-01-08T03:18:00Z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0x0101006717FA51DE011E4DAA48D4B7F1EBD43F</vt:lpwstr>
  </property>
  <property fmtid="{D5CDD505-2E9C-101B-9397-08002B2CF9AE}" pid="3" name="ZOTERO_PREF_1">
    <vt:lpwstr>&lt;data data-version="3" zotero-version="5.0.89"&gt;&lt;session id="MYORDCtw"/&gt;&lt;style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value="true"/&gt;&lt;pref name="delayCitationUpdates" value="true"/&gt;&lt;pref name="dontAskDelayCitationUpdates" value="true"/&gt;&lt;/prefs&gt;&lt;/data&gt;</vt:lpwstr>
  </property>
</Properties>
</file>